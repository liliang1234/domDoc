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CC551" w14:textId="77777777" w:rsidR="00B30327" w:rsidRPr="001A08DA" w:rsidRDefault="00B30327" w:rsidP="00B30327">
      <w:pPr>
        <w:pStyle w:val="a3"/>
        <w:ind w:firstLineChars="500" w:firstLine="2209"/>
        <w:rPr>
          <w:b/>
          <w:color w:val="auto"/>
          <w:sz w:val="44"/>
          <w:szCs w:val="44"/>
        </w:rPr>
      </w:pPr>
      <w:bookmarkStart w:id="0" w:name="_Toc433213489"/>
      <w:bookmarkStart w:id="1" w:name="_Toc440440826"/>
      <w:bookmarkStart w:id="2" w:name="_Toc440473285"/>
      <w:bookmarkStart w:id="3" w:name="_Toc440872836"/>
      <w:bookmarkStart w:id="4" w:name="_Toc441150996"/>
      <w:r w:rsidRPr="001A08DA">
        <w:rPr>
          <w:b/>
          <w:color w:val="auto"/>
          <w:sz w:val="44"/>
          <w:szCs w:val="44"/>
        </w:rPr>
        <w:t>平台</w:t>
      </w:r>
      <w:r w:rsidRPr="001A08DA">
        <w:rPr>
          <w:rFonts w:hint="eastAsia"/>
          <w:b/>
          <w:color w:val="auto"/>
          <w:sz w:val="44"/>
          <w:szCs w:val="44"/>
        </w:rPr>
        <w:t>账号体系</w:t>
      </w:r>
      <w:r w:rsidRPr="001A08DA">
        <w:rPr>
          <w:rFonts w:hint="eastAsia"/>
          <w:b/>
          <w:color w:val="auto"/>
          <w:sz w:val="44"/>
          <w:szCs w:val="44"/>
        </w:rPr>
        <w:t>PRD</w:t>
      </w:r>
      <w:bookmarkEnd w:id="0"/>
      <w:bookmarkEnd w:id="1"/>
      <w:bookmarkEnd w:id="2"/>
      <w:bookmarkEnd w:id="3"/>
      <w:bookmarkEnd w:id="4"/>
    </w:p>
    <w:p w14:paraId="78DA8BB7" w14:textId="77777777" w:rsidR="00B30327" w:rsidRPr="001A08DA" w:rsidRDefault="00B30327" w:rsidP="00B30327"/>
    <w:p w14:paraId="732EDCC5" w14:textId="77777777" w:rsidR="00B30327" w:rsidRPr="001A08DA" w:rsidRDefault="00B30327" w:rsidP="00B30327"/>
    <w:p w14:paraId="67D863FB" w14:textId="77777777" w:rsidR="00B30327" w:rsidRPr="001A08DA" w:rsidRDefault="00B30327" w:rsidP="00B30327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 w:rsidRPr="001A08DA">
        <w:rPr>
          <w:rFonts w:ascii="微软雅黑" w:eastAsia="微软雅黑" w:hAnsi="微软雅黑" w:hint="eastAsia"/>
          <w:b/>
          <w:sz w:val="24"/>
          <w:szCs w:val="24"/>
        </w:rPr>
        <w:t>文档编写</w:t>
      </w:r>
      <w:r w:rsidRPr="001A08DA"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923"/>
        <w:gridCol w:w="2268"/>
        <w:gridCol w:w="2410"/>
      </w:tblGrid>
      <w:tr w:rsidR="001A08DA" w:rsidRPr="001A08DA" w14:paraId="26DD88C0" w14:textId="77777777" w:rsidTr="004B2057">
        <w:tc>
          <w:tcPr>
            <w:tcW w:w="1621" w:type="dxa"/>
            <w:shd w:val="clear" w:color="auto" w:fill="D9D9D9"/>
          </w:tcPr>
          <w:p w14:paraId="73807C1B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版本</w:t>
            </w:r>
          </w:p>
        </w:tc>
        <w:tc>
          <w:tcPr>
            <w:tcW w:w="1923" w:type="dxa"/>
            <w:shd w:val="clear" w:color="auto" w:fill="D9D9D9"/>
          </w:tcPr>
          <w:p w14:paraId="2326158A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所属部门</w:t>
            </w:r>
          </w:p>
        </w:tc>
        <w:tc>
          <w:tcPr>
            <w:tcW w:w="2268" w:type="dxa"/>
            <w:shd w:val="clear" w:color="auto" w:fill="D9D9D9"/>
          </w:tcPr>
          <w:p w14:paraId="0715212F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编写人</w:t>
            </w:r>
          </w:p>
        </w:tc>
        <w:tc>
          <w:tcPr>
            <w:tcW w:w="2410" w:type="dxa"/>
            <w:shd w:val="clear" w:color="auto" w:fill="D9D9D9"/>
          </w:tcPr>
          <w:p w14:paraId="50A6B794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编写日期</w:t>
            </w:r>
          </w:p>
        </w:tc>
      </w:tr>
      <w:tr w:rsidR="00D74B75" w:rsidRPr="001A08DA" w14:paraId="557320D4" w14:textId="77777777" w:rsidTr="004B2057">
        <w:tc>
          <w:tcPr>
            <w:tcW w:w="1621" w:type="dxa"/>
          </w:tcPr>
          <w:p w14:paraId="1BD3FB61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/>
                <w:kern w:val="0"/>
              </w:rPr>
              <w:t>V1.0.0</w:t>
            </w:r>
          </w:p>
        </w:tc>
        <w:tc>
          <w:tcPr>
            <w:tcW w:w="1923" w:type="dxa"/>
          </w:tcPr>
          <w:p w14:paraId="2E5F729C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产品部</w:t>
            </w:r>
          </w:p>
        </w:tc>
        <w:tc>
          <w:tcPr>
            <w:tcW w:w="2268" w:type="dxa"/>
          </w:tcPr>
          <w:p w14:paraId="1EBC9142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2410" w:type="dxa"/>
          </w:tcPr>
          <w:p w14:paraId="431D4880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2016-1-11</w:t>
            </w:r>
          </w:p>
        </w:tc>
      </w:tr>
    </w:tbl>
    <w:p w14:paraId="3CBF460C" w14:textId="77777777" w:rsidR="00B30327" w:rsidRPr="001A08DA" w:rsidRDefault="00B30327" w:rsidP="00B30327">
      <w:pPr>
        <w:rPr>
          <w:rFonts w:eastAsia="微软雅黑"/>
          <w:kern w:val="44"/>
          <w:sz w:val="44"/>
          <w:szCs w:val="44"/>
        </w:rPr>
      </w:pPr>
    </w:p>
    <w:p w14:paraId="10EF1CD1" w14:textId="77777777" w:rsidR="00B30327" w:rsidRPr="001A08DA" w:rsidRDefault="00B30327" w:rsidP="00B30327">
      <w:pPr>
        <w:rPr>
          <w:rFonts w:eastAsia="微软雅黑"/>
          <w:kern w:val="44"/>
          <w:sz w:val="44"/>
          <w:szCs w:val="44"/>
        </w:rPr>
      </w:pPr>
    </w:p>
    <w:p w14:paraId="40314B54" w14:textId="77777777" w:rsidR="00B30327" w:rsidRPr="001A08DA" w:rsidRDefault="00B30327" w:rsidP="00B30327">
      <w:pPr>
        <w:rPr>
          <w:rFonts w:ascii="微软雅黑" w:eastAsia="微软雅黑" w:hAnsi="微软雅黑"/>
          <w:b/>
          <w:sz w:val="24"/>
          <w:szCs w:val="24"/>
        </w:rPr>
      </w:pPr>
      <w:r w:rsidRPr="001A08DA">
        <w:rPr>
          <w:rFonts w:ascii="微软雅黑" w:eastAsia="微软雅黑" w:hAnsi="微软雅黑" w:hint="eastAsia"/>
          <w:b/>
          <w:sz w:val="24"/>
          <w:szCs w:val="24"/>
        </w:rPr>
        <w:t>文档修订</w:t>
      </w:r>
      <w:r w:rsidRPr="001A08DA">
        <w:rPr>
          <w:rFonts w:ascii="微软雅黑" w:eastAsia="微软雅黑" w:hAnsi="微软雅黑"/>
          <w:b/>
          <w:sz w:val="24"/>
          <w:szCs w:val="24"/>
        </w:rPr>
        <w:t xml:space="preserve">记录： </w:t>
      </w:r>
      <w:r w:rsidR="0091493C" w:rsidRPr="001A08DA">
        <w:rPr>
          <w:rFonts w:ascii="微软雅黑" w:eastAsia="微软雅黑" w:hAnsi="微软雅黑" w:hint="eastAsia"/>
          <w:b/>
          <w:sz w:val="24"/>
          <w:szCs w:val="24"/>
        </w:rPr>
        <w:t>（最近</w:t>
      </w:r>
      <w:r w:rsidR="0091493C" w:rsidRPr="001A08DA">
        <w:rPr>
          <w:rFonts w:ascii="微软雅黑" w:eastAsia="微软雅黑" w:hAnsi="微软雅黑"/>
          <w:b/>
          <w:sz w:val="24"/>
          <w:szCs w:val="24"/>
        </w:rPr>
        <w:t>一次修订内容将以红字标注）</w:t>
      </w:r>
    </w:p>
    <w:tbl>
      <w:tblPr>
        <w:tblW w:w="82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1134"/>
        <w:gridCol w:w="1417"/>
        <w:gridCol w:w="3710"/>
      </w:tblGrid>
      <w:tr w:rsidR="001A08DA" w:rsidRPr="001A08DA" w14:paraId="5DE01487" w14:textId="77777777" w:rsidTr="00882AC7">
        <w:tc>
          <w:tcPr>
            <w:tcW w:w="851" w:type="dxa"/>
            <w:shd w:val="clear" w:color="auto" w:fill="D9D9D9"/>
          </w:tcPr>
          <w:p w14:paraId="3E23A158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编号</w:t>
            </w:r>
          </w:p>
        </w:tc>
        <w:tc>
          <w:tcPr>
            <w:tcW w:w="1134" w:type="dxa"/>
            <w:shd w:val="clear" w:color="auto" w:fill="D9D9D9"/>
          </w:tcPr>
          <w:p w14:paraId="77F17FE9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版本号</w:t>
            </w:r>
          </w:p>
        </w:tc>
        <w:tc>
          <w:tcPr>
            <w:tcW w:w="1134" w:type="dxa"/>
            <w:shd w:val="clear" w:color="auto" w:fill="D9D9D9"/>
          </w:tcPr>
          <w:p w14:paraId="06C510C6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修订人</w:t>
            </w:r>
          </w:p>
        </w:tc>
        <w:tc>
          <w:tcPr>
            <w:tcW w:w="1417" w:type="dxa"/>
            <w:shd w:val="clear" w:color="auto" w:fill="D9D9D9"/>
          </w:tcPr>
          <w:p w14:paraId="51212A9C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修订日期</w:t>
            </w:r>
          </w:p>
        </w:tc>
        <w:tc>
          <w:tcPr>
            <w:tcW w:w="3710" w:type="dxa"/>
            <w:shd w:val="clear" w:color="auto" w:fill="D9D9D9"/>
          </w:tcPr>
          <w:p w14:paraId="006C82BC" w14:textId="77777777" w:rsidR="00B30327" w:rsidRPr="001A08DA" w:rsidRDefault="00B30327" w:rsidP="004B2057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b/>
                <w:kern w:val="0"/>
              </w:rPr>
              <w:t>修订描述</w:t>
            </w:r>
          </w:p>
        </w:tc>
      </w:tr>
      <w:tr w:rsidR="001A08DA" w:rsidRPr="001A08DA" w14:paraId="543F031E" w14:textId="77777777" w:rsidTr="00882AC7">
        <w:trPr>
          <w:trHeight w:val="471"/>
        </w:trPr>
        <w:tc>
          <w:tcPr>
            <w:tcW w:w="851" w:type="dxa"/>
          </w:tcPr>
          <w:p w14:paraId="78805BA7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</w:p>
        </w:tc>
        <w:tc>
          <w:tcPr>
            <w:tcW w:w="1134" w:type="dxa"/>
          </w:tcPr>
          <w:p w14:paraId="6F490E73" w14:textId="77777777" w:rsidR="00882AC7" w:rsidRPr="001A08DA" w:rsidRDefault="00882AC7" w:rsidP="002309EA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</w:t>
            </w:r>
            <w:r w:rsidR="002309EA" w:rsidRPr="001A08DA">
              <w:rPr>
                <w:rFonts w:ascii="微软雅黑" w:eastAsia="微软雅黑" w:hAnsi="微软雅黑"/>
                <w:kern w:val="0"/>
              </w:rPr>
              <w:t>1</w:t>
            </w:r>
          </w:p>
        </w:tc>
        <w:tc>
          <w:tcPr>
            <w:tcW w:w="1134" w:type="dxa"/>
          </w:tcPr>
          <w:p w14:paraId="60BC4A7C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328268DD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2016-1-20</w:t>
            </w:r>
          </w:p>
        </w:tc>
        <w:tc>
          <w:tcPr>
            <w:tcW w:w="3710" w:type="dxa"/>
          </w:tcPr>
          <w:p w14:paraId="4FFDBCC0" w14:textId="77777777" w:rsidR="00882AC7" w:rsidRPr="001A08DA" w:rsidRDefault="00882AC7" w:rsidP="00882AC7">
            <w:pPr>
              <w:spacing w:line="0" w:lineRule="atLeast"/>
              <w:ind w:left="315" w:hangingChars="150" w:hanging="315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增加旅行社PC端子账号注册说明。</w:t>
            </w:r>
          </w:p>
        </w:tc>
      </w:tr>
      <w:tr w:rsidR="001A08DA" w:rsidRPr="001A08DA" w14:paraId="364C4A5D" w14:textId="77777777" w:rsidTr="00882AC7">
        <w:tc>
          <w:tcPr>
            <w:tcW w:w="851" w:type="dxa"/>
          </w:tcPr>
          <w:p w14:paraId="106768EC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  <w:tc>
          <w:tcPr>
            <w:tcW w:w="1134" w:type="dxa"/>
          </w:tcPr>
          <w:p w14:paraId="6A30E319" w14:textId="77777777" w:rsidR="00882AC7" w:rsidRPr="001A08DA" w:rsidRDefault="00882AC7" w:rsidP="002309EA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</w:t>
            </w:r>
            <w:r w:rsidR="002309EA" w:rsidRPr="001A08DA">
              <w:rPr>
                <w:rFonts w:ascii="微软雅黑" w:eastAsia="微软雅黑" w:hAnsi="微软雅黑"/>
                <w:kern w:val="0"/>
              </w:rPr>
              <w:t>2</w:t>
            </w:r>
          </w:p>
        </w:tc>
        <w:tc>
          <w:tcPr>
            <w:tcW w:w="1134" w:type="dxa"/>
          </w:tcPr>
          <w:p w14:paraId="70852D37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40248FD7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2016-1-21</w:t>
            </w:r>
          </w:p>
        </w:tc>
        <w:tc>
          <w:tcPr>
            <w:tcW w:w="3710" w:type="dxa"/>
          </w:tcPr>
          <w:p w14:paraId="55AF047E" w14:textId="77777777" w:rsidR="00882AC7" w:rsidRPr="001A08DA" w:rsidRDefault="00882AC7" w:rsidP="00882AC7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增加账号</w:t>
            </w:r>
            <w:r w:rsidRPr="001A08DA">
              <w:rPr>
                <w:rFonts w:ascii="微软雅黑" w:eastAsia="微软雅黑" w:hAnsi="微软雅黑"/>
                <w:kern w:val="0"/>
              </w:rPr>
              <w:t>权限相关说明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、</w:t>
            </w:r>
            <w:r w:rsidRPr="001A08DA">
              <w:rPr>
                <w:rFonts w:ascii="微软雅黑" w:eastAsia="微软雅黑" w:hAnsi="微软雅黑"/>
                <w:kern w:val="0"/>
              </w:rPr>
              <w:t>增加</w:t>
            </w:r>
            <w:proofErr w:type="gramStart"/>
            <w:r w:rsidRPr="001A08DA">
              <w:rPr>
                <w:rFonts w:ascii="微软雅黑" w:eastAsia="微软雅黑" w:hAnsi="微软雅黑"/>
                <w:kern w:val="0"/>
              </w:rPr>
              <w:t>代注册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账号分类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。</w:t>
            </w:r>
          </w:p>
        </w:tc>
      </w:tr>
      <w:tr w:rsidR="001A08DA" w:rsidRPr="001A08DA" w14:paraId="5C7435B8" w14:textId="77777777" w:rsidTr="00882AC7">
        <w:trPr>
          <w:trHeight w:val="191"/>
        </w:trPr>
        <w:tc>
          <w:tcPr>
            <w:tcW w:w="851" w:type="dxa"/>
          </w:tcPr>
          <w:p w14:paraId="27CD9D8A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3</w:t>
            </w:r>
          </w:p>
        </w:tc>
        <w:tc>
          <w:tcPr>
            <w:tcW w:w="1134" w:type="dxa"/>
          </w:tcPr>
          <w:p w14:paraId="1621831D" w14:textId="77777777" w:rsidR="00882AC7" w:rsidRPr="001A08DA" w:rsidRDefault="00882AC7" w:rsidP="002309EA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</w:t>
            </w:r>
            <w:r w:rsidR="002309EA" w:rsidRPr="001A08DA">
              <w:rPr>
                <w:rFonts w:ascii="微软雅黑" w:eastAsia="微软雅黑" w:hAnsi="微软雅黑"/>
                <w:kern w:val="0"/>
              </w:rPr>
              <w:t>3</w:t>
            </w:r>
          </w:p>
        </w:tc>
        <w:tc>
          <w:tcPr>
            <w:tcW w:w="1134" w:type="dxa"/>
          </w:tcPr>
          <w:p w14:paraId="1EAFAA0E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541BAF9B" w14:textId="77777777" w:rsidR="00882AC7" w:rsidRPr="001A08DA" w:rsidRDefault="00882AC7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2016-1-2</w:t>
            </w:r>
            <w:r w:rsidRPr="001A08DA">
              <w:rPr>
                <w:rFonts w:ascii="微软雅黑" w:eastAsia="微软雅黑" w:hAnsi="微软雅黑"/>
                <w:kern w:val="0"/>
              </w:rPr>
              <w:t>2</w:t>
            </w:r>
          </w:p>
        </w:tc>
        <w:tc>
          <w:tcPr>
            <w:tcW w:w="3710" w:type="dxa"/>
          </w:tcPr>
          <w:p w14:paraId="452CA2F4" w14:textId="77777777" w:rsidR="00882AC7" w:rsidRPr="001A08DA" w:rsidRDefault="00882AC7" w:rsidP="00882AC7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重新</w:t>
            </w:r>
            <w:r w:rsidRPr="001A08DA">
              <w:rPr>
                <w:rFonts w:ascii="微软雅黑" w:eastAsia="微软雅黑" w:hAnsi="微软雅黑"/>
                <w:kern w:val="0"/>
              </w:rPr>
              <w:t>梳理账号体系规范，补充遗漏点。</w:t>
            </w:r>
          </w:p>
        </w:tc>
      </w:tr>
      <w:tr w:rsidR="001A08DA" w:rsidRPr="001A08DA" w14:paraId="0BC0C9D5" w14:textId="77777777" w:rsidTr="00882AC7">
        <w:trPr>
          <w:trHeight w:val="191"/>
        </w:trPr>
        <w:tc>
          <w:tcPr>
            <w:tcW w:w="851" w:type="dxa"/>
          </w:tcPr>
          <w:p w14:paraId="713DADD4" w14:textId="77777777" w:rsidR="00882AC7" w:rsidRPr="001A08DA" w:rsidRDefault="004370D2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4</w:t>
            </w:r>
          </w:p>
        </w:tc>
        <w:tc>
          <w:tcPr>
            <w:tcW w:w="1134" w:type="dxa"/>
          </w:tcPr>
          <w:p w14:paraId="6642A3FC" w14:textId="77777777" w:rsidR="00882AC7" w:rsidRPr="001A08DA" w:rsidRDefault="004370D2" w:rsidP="002309EA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</w:t>
            </w:r>
            <w:r w:rsidR="002309EA" w:rsidRPr="001A08DA">
              <w:rPr>
                <w:rFonts w:ascii="微软雅黑" w:eastAsia="微软雅黑" w:hAnsi="微软雅黑"/>
                <w:kern w:val="0"/>
              </w:rPr>
              <w:t>4</w:t>
            </w:r>
          </w:p>
        </w:tc>
        <w:tc>
          <w:tcPr>
            <w:tcW w:w="1134" w:type="dxa"/>
          </w:tcPr>
          <w:p w14:paraId="2599F20F" w14:textId="77777777" w:rsidR="00882AC7" w:rsidRPr="001A08DA" w:rsidRDefault="004370D2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1DE7F86D" w14:textId="77777777" w:rsidR="00882AC7" w:rsidRPr="001A08DA" w:rsidRDefault="004370D2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2016-2-16</w:t>
            </w:r>
          </w:p>
        </w:tc>
        <w:tc>
          <w:tcPr>
            <w:tcW w:w="3710" w:type="dxa"/>
          </w:tcPr>
          <w:p w14:paraId="6732324E" w14:textId="77777777" w:rsidR="00882AC7" w:rsidRPr="001A08DA" w:rsidRDefault="004370D2" w:rsidP="00882AC7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添加</w:t>
            </w:r>
            <w:r w:rsidRPr="001A08DA">
              <w:rPr>
                <w:rFonts w:hint="eastAsia"/>
                <w:kern w:val="0"/>
              </w:rPr>
              <w:t>魔方旅游平台分销</w:t>
            </w:r>
            <w:proofErr w:type="gramStart"/>
            <w:r w:rsidRPr="001A08DA">
              <w:rPr>
                <w:rFonts w:hint="eastAsia"/>
                <w:kern w:val="0"/>
              </w:rPr>
              <w:t>商服务</w:t>
            </w:r>
            <w:proofErr w:type="gramEnd"/>
            <w:r w:rsidRPr="001A08DA">
              <w:rPr>
                <w:rFonts w:hint="eastAsia"/>
                <w:kern w:val="0"/>
              </w:rPr>
              <w:t>协议</w:t>
            </w:r>
          </w:p>
        </w:tc>
      </w:tr>
      <w:tr w:rsidR="001A08DA" w:rsidRPr="001A08DA" w14:paraId="3A599165" w14:textId="77777777" w:rsidTr="00882AC7">
        <w:trPr>
          <w:trHeight w:val="191"/>
        </w:trPr>
        <w:tc>
          <w:tcPr>
            <w:tcW w:w="851" w:type="dxa"/>
          </w:tcPr>
          <w:p w14:paraId="7E0BAEA4" w14:textId="77777777" w:rsidR="00882AC7" w:rsidRPr="001A08DA" w:rsidRDefault="002309EA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5</w:t>
            </w:r>
          </w:p>
        </w:tc>
        <w:tc>
          <w:tcPr>
            <w:tcW w:w="1134" w:type="dxa"/>
          </w:tcPr>
          <w:p w14:paraId="2137C79C" w14:textId="77777777" w:rsidR="00882AC7" w:rsidRPr="001A08DA" w:rsidRDefault="002309EA" w:rsidP="002309EA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</w:t>
            </w:r>
            <w:r w:rsidRPr="001A08DA">
              <w:rPr>
                <w:rFonts w:ascii="微软雅黑" w:eastAsia="微软雅黑" w:hAnsi="微软雅黑"/>
                <w:kern w:val="0"/>
              </w:rPr>
              <w:t>5</w:t>
            </w:r>
          </w:p>
        </w:tc>
        <w:tc>
          <w:tcPr>
            <w:tcW w:w="1134" w:type="dxa"/>
          </w:tcPr>
          <w:p w14:paraId="73F1733A" w14:textId="77777777" w:rsidR="00882AC7" w:rsidRPr="001A08DA" w:rsidRDefault="002309EA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10DE63D2" w14:textId="77777777" w:rsidR="00882AC7" w:rsidRPr="001A08DA" w:rsidRDefault="002309EA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2016-2-29</w:t>
            </w:r>
          </w:p>
        </w:tc>
        <w:tc>
          <w:tcPr>
            <w:tcW w:w="3710" w:type="dxa"/>
          </w:tcPr>
          <w:p w14:paraId="3EA82A8F" w14:textId="77777777" w:rsidR="0091493C" w:rsidRPr="001A08DA" w:rsidRDefault="0091493C" w:rsidP="00882AC7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1、</w:t>
            </w:r>
            <w:r w:rsidR="002309EA" w:rsidRPr="001A08DA">
              <w:rPr>
                <w:rFonts w:ascii="微软雅黑" w:eastAsia="微软雅黑" w:hAnsi="微软雅黑" w:hint="eastAsia"/>
                <w:kern w:val="0"/>
              </w:rPr>
              <w:t>注册</w:t>
            </w:r>
            <w:r w:rsidR="002309EA" w:rsidRPr="001A08DA">
              <w:rPr>
                <w:rFonts w:ascii="微软雅黑" w:eastAsia="微软雅黑" w:hAnsi="微软雅黑"/>
                <w:kern w:val="0"/>
              </w:rPr>
              <w:t>用户添加属性字段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；</w:t>
            </w:r>
          </w:p>
          <w:p w14:paraId="54757D6D" w14:textId="77777777" w:rsidR="00882AC7" w:rsidRPr="001A08DA" w:rsidRDefault="0091493C" w:rsidP="0091493C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</w:t>
            </w:r>
            <w:r w:rsidR="0010641D" w:rsidRPr="001A08DA">
              <w:rPr>
                <w:rFonts w:ascii="微软雅黑" w:eastAsia="微软雅黑" w:hAnsi="微软雅黑" w:hint="eastAsia"/>
                <w:kern w:val="0"/>
              </w:rPr>
              <w:t>、添加酒店的</w:t>
            </w:r>
            <w:r w:rsidRPr="001A08DA">
              <w:rPr>
                <w:rFonts w:ascii="微软雅黑" w:eastAsia="微软雅黑" w:hAnsi="微软雅黑"/>
                <w:kern w:val="0"/>
              </w:rPr>
              <w:t>注册身份</w:t>
            </w:r>
            <w:r w:rsidR="0010641D" w:rsidRPr="001A08DA">
              <w:rPr>
                <w:rFonts w:ascii="微软雅黑" w:eastAsia="微软雅黑" w:hAnsi="微软雅黑" w:hint="eastAsia"/>
                <w:kern w:val="0"/>
              </w:rPr>
              <w:t>及</w:t>
            </w:r>
            <w:r w:rsidR="0010641D" w:rsidRPr="001A08DA">
              <w:rPr>
                <w:rFonts w:ascii="微软雅黑" w:eastAsia="微软雅黑" w:hAnsi="微软雅黑"/>
                <w:kern w:val="0"/>
              </w:rPr>
              <w:t>对应权限</w:t>
            </w:r>
            <w:r w:rsidR="002309EA" w:rsidRPr="001A08DA">
              <w:rPr>
                <w:rFonts w:ascii="微软雅黑" w:eastAsia="微软雅黑" w:hAnsi="微软雅黑"/>
                <w:kern w:val="0"/>
              </w:rPr>
              <w:t>。</w:t>
            </w:r>
          </w:p>
        </w:tc>
      </w:tr>
      <w:tr w:rsidR="001A08DA" w:rsidRPr="001A08DA" w14:paraId="6192BFD2" w14:textId="77777777" w:rsidTr="00882AC7">
        <w:trPr>
          <w:trHeight w:val="191"/>
        </w:trPr>
        <w:tc>
          <w:tcPr>
            <w:tcW w:w="851" w:type="dxa"/>
          </w:tcPr>
          <w:p w14:paraId="192B9E85" w14:textId="77777777" w:rsidR="00882AC7" w:rsidRPr="001A08DA" w:rsidRDefault="00CB51AE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6</w:t>
            </w:r>
          </w:p>
        </w:tc>
        <w:tc>
          <w:tcPr>
            <w:tcW w:w="1134" w:type="dxa"/>
          </w:tcPr>
          <w:p w14:paraId="396D0B17" w14:textId="77777777" w:rsidR="00882AC7" w:rsidRPr="001A08DA" w:rsidRDefault="00CB51AE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V1.0.6</w:t>
            </w:r>
          </w:p>
        </w:tc>
        <w:tc>
          <w:tcPr>
            <w:tcW w:w="1134" w:type="dxa"/>
          </w:tcPr>
          <w:p w14:paraId="274F42BB" w14:textId="77777777" w:rsidR="00882AC7" w:rsidRPr="001A08DA" w:rsidRDefault="00CB51AE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26BFBD74" w14:textId="77777777" w:rsidR="00882AC7" w:rsidRPr="001A08DA" w:rsidRDefault="00CB51AE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2016-3-4</w:t>
            </w:r>
          </w:p>
        </w:tc>
        <w:tc>
          <w:tcPr>
            <w:tcW w:w="3710" w:type="dxa"/>
          </w:tcPr>
          <w:p w14:paraId="24D3C37D" w14:textId="77777777" w:rsidR="00882AC7" w:rsidRPr="001A08DA" w:rsidRDefault="00CB51AE" w:rsidP="006134F0">
            <w:pPr>
              <w:pStyle w:val="aff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根据PMS需求</w:t>
            </w:r>
            <w:r w:rsidRPr="001A08DA">
              <w:rPr>
                <w:rFonts w:ascii="微软雅黑" w:eastAsia="微软雅黑" w:hAnsi="微软雅黑"/>
                <w:kern w:val="0"/>
              </w:rPr>
              <w:t>变更调整注册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信息</w:t>
            </w:r>
            <w:r w:rsidRPr="001A08DA">
              <w:rPr>
                <w:rFonts w:ascii="微软雅黑" w:eastAsia="微软雅黑" w:hAnsi="微软雅黑"/>
                <w:kern w:val="0"/>
              </w:rPr>
              <w:t>；</w:t>
            </w:r>
          </w:p>
          <w:p w14:paraId="210DB161" w14:textId="77777777" w:rsidR="00CB51AE" w:rsidRPr="001A08DA" w:rsidRDefault="008420AC" w:rsidP="006134F0">
            <w:pPr>
              <w:pStyle w:val="aff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增加</w:t>
            </w:r>
            <w:r w:rsidR="00CB51AE" w:rsidRPr="001A08DA">
              <w:rPr>
                <w:rFonts w:ascii="微软雅黑" w:eastAsia="微软雅黑" w:hAnsi="微软雅黑" w:hint="eastAsia"/>
                <w:kern w:val="0"/>
              </w:rPr>
              <w:t>分销商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/供应商</w:t>
            </w:r>
            <w:r w:rsidR="00CB51AE" w:rsidRPr="001A08DA">
              <w:rPr>
                <w:rFonts w:ascii="微软雅黑" w:eastAsia="微软雅黑" w:hAnsi="微软雅黑"/>
                <w:kern w:val="0"/>
              </w:rPr>
              <w:t>的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注册</w:t>
            </w:r>
            <w:r w:rsidR="00CB51AE" w:rsidRPr="001A08DA">
              <w:rPr>
                <w:rFonts w:ascii="微软雅黑" w:eastAsia="微软雅黑" w:hAnsi="微软雅黑"/>
                <w:kern w:val="0"/>
              </w:rPr>
              <w:t>属性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；</w:t>
            </w:r>
          </w:p>
          <w:p w14:paraId="2F766614" w14:textId="77777777" w:rsidR="008420AC" w:rsidRPr="001A08DA" w:rsidRDefault="008420AC" w:rsidP="006134F0">
            <w:pPr>
              <w:pStyle w:val="aff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增加</w:t>
            </w:r>
            <w:proofErr w:type="gramStart"/>
            <w:r w:rsidRPr="001A08DA">
              <w:rPr>
                <w:rFonts w:ascii="微软雅黑" w:eastAsia="微软雅黑" w:hAnsi="微软雅黑"/>
                <w:kern w:val="0"/>
              </w:rPr>
              <w:t>直签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用户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标签</w:t>
            </w:r>
            <w:r w:rsidR="00A73974" w:rsidRPr="001A08DA">
              <w:rPr>
                <w:rFonts w:ascii="微软雅黑" w:eastAsia="微软雅黑" w:hAnsi="微软雅黑" w:hint="eastAsia"/>
                <w:kern w:val="0"/>
              </w:rPr>
              <w:t>；</w:t>
            </w:r>
          </w:p>
          <w:p w14:paraId="1E2EAC0A" w14:textId="77777777" w:rsidR="00A73974" w:rsidRPr="001A08DA" w:rsidRDefault="00A73974" w:rsidP="006134F0">
            <w:pPr>
              <w:pStyle w:val="aff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增加</w:t>
            </w:r>
            <w:r w:rsidRPr="001A08DA">
              <w:rPr>
                <w:rFonts w:ascii="微软雅黑" w:eastAsia="微软雅黑" w:hAnsi="微软雅黑"/>
                <w:kern w:val="0"/>
              </w:rPr>
              <w:t>注册角色——中小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OTA；</w:t>
            </w:r>
          </w:p>
          <w:p w14:paraId="6AFF5CA9" w14:textId="2B6266C1" w:rsidR="00A73974" w:rsidRPr="001A08DA" w:rsidRDefault="00A73974" w:rsidP="006134F0">
            <w:pPr>
              <w:pStyle w:val="aff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增加</w:t>
            </w:r>
            <w:r w:rsidRPr="001A08DA">
              <w:rPr>
                <w:rFonts w:ascii="微软雅黑" w:eastAsia="微软雅黑" w:hAnsi="微软雅黑"/>
                <w:kern w:val="0"/>
              </w:rPr>
              <w:t>权限：分销商-中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小OTA。</w:t>
            </w:r>
          </w:p>
        </w:tc>
      </w:tr>
      <w:tr w:rsidR="001A08DA" w:rsidRPr="001A08DA" w14:paraId="736A421E" w14:textId="77777777" w:rsidTr="00882AC7">
        <w:trPr>
          <w:trHeight w:val="191"/>
        </w:trPr>
        <w:tc>
          <w:tcPr>
            <w:tcW w:w="851" w:type="dxa"/>
          </w:tcPr>
          <w:p w14:paraId="64227C54" w14:textId="4E777FEB" w:rsidR="00C54874" w:rsidRPr="001A08DA" w:rsidRDefault="00C5487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7</w:t>
            </w:r>
          </w:p>
        </w:tc>
        <w:tc>
          <w:tcPr>
            <w:tcW w:w="1134" w:type="dxa"/>
          </w:tcPr>
          <w:p w14:paraId="1A088D71" w14:textId="5973407F" w:rsidR="00C54874" w:rsidRPr="001A08DA" w:rsidRDefault="00C5487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V1.0.7</w:t>
            </w:r>
          </w:p>
        </w:tc>
        <w:tc>
          <w:tcPr>
            <w:tcW w:w="1134" w:type="dxa"/>
          </w:tcPr>
          <w:p w14:paraId="5526E33E" w14:textId="357E3815" w:rsidR="00C54874" w:rsidRPr="001A08DA" w:rsidRDefault="00C5487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4FE8AE65" w14:textId="463A3F57" w:rsidR="00C54874" w:rsidRPr="001A08DA" w:rsidRDefault="00C5487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2016-3-15</w:t>
            </w:r>
          </w:p>
        </w:tc>
        <w:tc>
          <w:tcPr>
            <w:tcW w:w="3710" w:type="dxa"/>
          </w:tcPr>
          <w:p w14:paraId="2C772F9C" w14:textId="5E0675C5" w:rsidR="00C54874" w:rsidRPr="001A08DA" w:rsidRDefault="00C54874" w:rsidP="00C54874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 xml:space="preserve"> 重新</w:t>
            </w:r>
            <w:r w:rsidRPr="001A08DA">
              <w:rPr>
                <w:rFonts w:ascii="微软雅黑" w:eastAsia="微软雅黑" w:hAnsi="微软雅黑"/>
                <w:kern w:val="0"/>
              </w:rPr>
              <w:t>梳理注册字段、权限</w:t>
            </w:r>
          </w:p>
        </w:tc>
      </w:tr>
      <w:tr w:rsidR="001A08DA" w:rsidRPr="001A08DA" w14:paraId="72681F1E" w14:textId="77777777" w:rsidTr="00882AC7">
        <w:trPr>
          <w:trHeight w:val="191"/>
        </w:trPr>
        <w:tc>
          <w:tcPr>
            <w:tcW w:w="851" w:type="dxa"/>
          </w:tcPr>
          <w:p w14:paraId="77C7A049" w14:textId="1F7EAEEC" w:rsidR="004C6A61" w:rsidRPr="001A08DA" w:rsidRDefault="004C6A61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8</w:t>
            </w:r>
          </w:p>
        </w:tc>
        <w:tc>
          <w:tcPr>
            <w:tcW w:w="1134" w:type="dxa"/>
          </w:tcPr>
          <w:p w14:paraId="405D1AEA" w14:textId="5A09524C" w:rsidR="004C6A61" w:rsidRPr="001A08DA" w:rsidRDefault="004C6A61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V1.0.8</w:t>
            </w:r>
          </w:p>
        </w:tc>
        <w:tc>
          <w:tcPr>
            <w:tcW w:w="1134" w:type="dxa"/>
          </w:tcPr>
          <w:p w14:paraId="4EDE495D" w14:textId="32A72126" w:rsidR="004C6A61" w:rsidRPr="001A08DA" w:rsidRDefault="004C6A61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40B16421" w14:textId="50AF8C17" w:rsidR="004C6A61" w:rsidRPr="001A08DA" w:rsidRDefault="004C6A61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2016-3-23</w:t>
            </w:r>
          </w:p>
        </w:tc>
        <w:tc>
          <w:tcPr>
            <w:tcW w:w="3710" w:type="dxa"/>
          </w:tcPr>
          <w:p w14:paraId="29A1882C" w14:textId="3581ABF9" w:rsidR="004C6A61" w:rsidRPr="001A08DA" w:rsidRDefault="004C6A61" w:rsidP="006134F0">
            <w:pPr>
              <w:pStyle w:val="aff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字段完善</w:t>
            </w:r>
            <w:r w:rsidRPr="001A08DA">
              <w:rPr>
                <w:rFonts w:ascii="微软雅黑" w:eastAsia="微软雅黑" w:hAnsi="微软雅黑"/>
                <w:kern w:val="0"/>
              </w:rPr>
              <w:t>；</w:t>
            </w:r>
          </w:p>
          <w:p w14:paraId="617DFB8F" w14:textId="14A84B36" w:rsidR="002A2698" w:rsidRPr="001A08DA" w:rsidRDefault="002A2698" w:rsidP="006134F0">
            <w:pPr>
              <w:pStyle w:val="aff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proofErr w:type="gramStart"/>
            <w:r w:rsidRPr="001A08DA">
              <w:rPr>
                <w:rFonts w:ascii="微软雅黑" w:eastAsia="微软雅黑" w:hAnsi="微软雅黑" w:hint="eastAsia"/>
                <w:kern w:val="0"/>
              </w:rPr>
              <w:t>代注册</w:t>
            </w:r>
            <w:proofErr w:type="gramEnd"/>
            <w:r w:rsidRPr="001A08DA">
              <w:rPr>
                <w:rFonts w:ascii="微软雅黑" w:eastAsia="微软雅黑" w:hAnsi="微软雅黑" w:hint="eastAsia"/>
                <w:kern w:val="0"/>
              </w:rPr>
              <w:t>逻辑</w:t>
            </w:r>
            <w:r w:rsidR="00E0476E" w:rsidRPr="001A08DA">
              <w:rPr>
                <w:rFonts w:ascii="微软雅黑" w:eastAsia="微软雅黑" w:hAnsi="微软雅黑" w:hint="eastAsia"/>
                <w:kern w:val="0"/>
              </w:rPr>
              <w:t>补充；</w:t>
            </w:r>
          </w:p>
          <w:p w14:paraId="705B1CAD" w14:textId="31B546E0" w:rsidR="004C6A61" w:rsidRPr="001A08DA" w:rsidRDefault="004C6A61" w:rsidP="006134F0">
            <w:pPr>
              <w:pStyle w:val="aff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住宿</w:t>
            </w:r>
            <w:r w:rsidRPr="001A08DA">
              <w:rPr>
                <w:rFonts w:ascii="微软雅黑" w:eastAsia="微软雅黑" w:hAnsi="微软雅黑"/>
                <w:kern w:val="0"/>
              </w:rPr>
              <w:t>供应</w:t>
            </w:r>
            <w:proofErr w:type="gramStart"/>
            <w:r w:rsidRPr="001A08DA">
              <w:rPr>
                <w:rFonts w:ascii="微软雅黑" w:eastAsia="微软雅黑" w:hAnsi="微软雅黑"/>
                <w:kern w:val="0"/>
              </w:rPr>
              <w:t>商增加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所属景区字段。</w:t>
            </w:r>
          </w:p>
        </w:tc>
      </w:tr>
      <w:tr w:rsidR="001A08DA" w:rsidRPr="001A08DA" w14:paraId="1AEBAF33" w14:textId="77777777" w:rsidTr="00882AC7">
        <w:trPr>
          <w:trHeight w:val="191"/>
        </w:trPr>
        <w:tc>
          <w:tcPr>
            <w:tcW w:w="851" w:type="dxa"/>
          </w:tcPr>
          <w:p w14:paraId="1EB281F6" w14:textId="31807783" w:rsidR="00B245F0" w:rsidRPr="001A08DA" w:rsidRDefault="00B245F0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9</w:t>
            </w:r>
          </w:p>
        </w:tc>
        <w:tc>
          <w:tcPr>
            <w:tcW w:w="1134" w:type="dxa"/>
          </w:tcPr>
          <w:p w14:paraId="41306D78" w14:textId="28759C48" w:rsidR="00B245F0" w:rsidRPr="001A08DA" w:rsidRDefault="00B245F0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V1.0.9</w:t>
            </w:r>
          </w:p>
        </w:tc>
        <w:tc>
          <w:tcPr>
            <w:tcW w:w="1134" w:type="dxa"/>
          </w:tcPr>
          <w:p w14:paraId="79E469C9" w14:textId="42F938C5" w:rsidR="00B245F0" w:rsidRPr="001A08DA" w:rsidRDefault="00B245F0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4ABB3204" w14:textId="6E03A366" w:rsidR="00B245F0" w:rsidRPr="001A08DA" w:rsidRDefault="00B245F0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2016-3-29</w:t>
            </w:r>
          </w:p>
        </w:tc>
        <w:tc>
          <w:tcPr>
            <w:tcW w:w="3710" w:type="dxa"/>
          </w:tcPr>
          <w:p w14:paraId="390411FE" w14:textId="6C330A86" w:rsidR="00B245F0" w:rsidRPr="001A08DA" w:rsidRDefault="00B245F0" w:rsidP="006134F0">
            <w:pPr>
              <w:pStyle w:val="aff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proofErr w:type="gramStart"/>
            <w:r w:rsidRPr="001A08DA">
              <w:rPr>
                <w:rFonts w:ascii="微软雅黑" w:eastAsia="微软雅黑" w:hAnsi="微软雅黑" w:hint="eastAsia"/>
                <w:kern w:val="0"/>
              </w:rPr>
              <w:t>代注册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流程调整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；</w:t>
            </w:r>
          </w:p>
          <w:p w14:paraId="7A8F01EE" w14:textId="77777777" w:rsidR="00B245F0" w:rsidRPr="001A08DA" w:rsidRDefault="00B245F0" w:rsidP="006134F0">
            <w:pPr>
              <w:pStyle w:val="aff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员工</w:t>
            </w:r>
            <w:r w:rsidRPr="001A08DA">
              <w:rPr>
                <w:rFonts w:ascii="微软雅黑" w:eastAsia="微软雅黑" w:hAnsi="微软雅黑"/>
                <w:kern w:val="0"/>
              </w:rPr>
              <w:t>账号添加手机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号码</w:t>
            </w:r>
            <w:r w:rsidRPr="001A08DA">
              <w:rPr>
                <w:rFonts w:ascii="微软雅黑" w:eastAsia="微软雅黑" w:hAnsi="微软雅黑"/>
                <w:kern w:val="0"/>
              </w:rPr>
              <w:t>字段；</w:t>
            </w:r>
          </w:p>
          <w:p w14:paraId="5A1EBF6A" w14:textId="39D3E392" w:rsidR="004727A3" w:rsidRPr="001A08DA" w:rsidRDefault="004727A3" w:rsidP="006134F0">
            <w:pPr>
              <w:pStyle w:val="aff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账号</w:t>
            </w:r>
            <w:r w:rsidRPr="001A08DA">
              <w:rPr>
                <w:rFonts w:ascii="微软雅黑" w:eastAsia="微软雅黑" w:hAnsi="微软雅黑"/>
                <w:kern w:val="0"/>
              </w:rPr>
              <w:t>状态的完善；</w:t>
            </w:r>
          </w:p>
          <w:p w14:paraId="0A7A8FCF" w14:textId="71E7D2B2" w:rsidR="00B245F0" w:rsidRPr="001A08DA" w:rsidRDefault="00B245F0" w:rsidP="006134F0">
            <w:pPr>
              <w:pStyle w:val="aff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住宿</w:t>
            </w:r>
            <w:r w:rsidRPr="001A08DA">
              <w:rPr>
                <w:rFonts w:ascii="微软雅黑" w:eastAsia="微软雅黑" w:hAnsi="微软雅黑"/>
                <w:kern w:val="0"/>
              </w:rPr>
              <w:t>权限拆分。</w:t>
            </w:r>
          </w:p>
        </w:tc>
      </w:tr>
      <w:tr w:rsidR="001A08DA" w:rsidRPr="001A08DA" w14:paraId="77DACF90" w14:textId="77777777" w:rsidTr="00882AC7">
        <w:trPr>
          <w:trHeight w:val="191"/>
        </w:trPr>
        <w:tc>
          <w:tcPr>
            <w:tcW w:w="851" w:type="dxa"/>
          </w:tcPr>
          <w:p w14:paraId="1654ED5B" w14:textId="2CA742F7" w:rsidR="00E439E4" w:rsidRPr="001A08DA" w:rsidRDefault="00E439E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0</w:t>
            </w:r>
          </w:p>
        </w:tc>
        <w:tc>
          <w:tcPr>
            <w:tcW w:w="1134" w:type="dxa"/>
          </w:tcPr>
          <w:p w14:paraId="532289C2" w14:textId="7A9FF761" w:rsidR="00E439E4" w:rsidRPr="001A08DA" w:rsidRDefault="00E439E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V1.1.0</w:t>
            </w:r>
          </w:p>
        </w:tc>
        <w:tc>
          <w:tcPr>
            <w:tcW w:w="1134" w:type="dxa"/>
          </w:tcPr>
          <w:p w14:paraId="6F0BBF2D" w14:textId="65E23EAB" w:rsidR="00E439E4" w:rsidRPr="001A08DA" w:rsidRDefault="00E439E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30B20A2C" w14:textId="338B1ED5" w:rsidR="00E439E4" w:rsidRPr="001A08DA" w:rsidRDefault="00E439E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2016-3-31</w:t>
            </w:r>
          </w:p>
        </w:tc>
        <w:tc>
          <w:tcPr>
            <w:tcW w:w="3710" w:type="dxa"/>
          </w:tcPr>
          <w:p w14:paraId="21189FED" w14:textId="48BC0B5B" w:rsidR="00E439E4" w:rsidRPr="001A08DA" w:rsidRDefault="00E439E4" w:rsidP="00AF5305">
            <w:pPr>
              <w:pStyle w:val="aff5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/>
                <w:kern w:val="0"/>
              </w:rPr>
              <w:t>完善大平台注册、</w:t>
            </w:r>
            <w:proofErr w:type="gramStart"/>
            <w:r w:rsidRPr="001A08DA">
              <w:rPr>
                <w:rFonts w:ascii="微软雅黑" w:eastAsia="微软雅黑" w:hAnsi="微软雅黑"/>
                <w:kern w:val="0"/>
              </w:rPr>
              <w:t>代注册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的判重说明；</w:t>
            </w:r>
          </w:p>
          <w:p w14:paraId="393D1852" w14:textId="3E606D5D" w:rsidR="00E439E4" w:rsidRPr="001A08DA" w:rsidRDefault="00E439E4" w:rsidP="00AF5305">
            <w:pPr>
              <w:pStyle w:val="aff5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proofErr w:type="gramStart"/>
            <w:r w:rsidRPr="001A08DA">
              <w:rPr>
                <w:rFonts w:ascii="微软雅黑" w:eastAsia="微软雅黑" w:hAnsi="微软雅黑" w:hint="eastAsia"/>
                <w:kern w:val="0"/>
              </w:rPr>
              <w:lastRenderedPageBreak/>
              <w:t>完善</w:t>
            </w:r>
            <w:r w:rsidRPr="001A08DA">
              <w:rPr>
                <w:rFonts w:ascii="微软雅黑" w:eastAsia="微软雅黑" w:hAnsi="微软雅黑"/>
                <w:kern w:val="0"/>
              </w:rPr>
              <w:t>代注册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时用户系统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添加</w:t>
            </w:r>
            <w:r w:rsidRPr="001A08DA">
              <w:rPr>
                <w:rFonts w:ascii="微软雅黑" w:eastAsia="微软雅黑" w:hAnsi="微软雅黑"/>
                <w:kern w:val="0"/>
              </w:rPr>
              <w:t>账号的提示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。</w:t>
            </w:r>
          </w:p>
        </w:tc>
      </w:tr>
      <w:tr w:rsidR="001A08DA" w:rsidRPr="001A08DA" w14:paraId="26A6D88B" w14:textId="77777777" w:rsidTr="00882AC7">
        <w:trPr>
          <w:trHeight w:val="191"/>
        </w:trPr>
        <w:tc>
          <w:tcPr>
            <w:tcW w:w="851" w:type="dxa"/>
          </w:tcPr>
          <w:p w14:paraId="7311748A" w14:textId="214049D8" w:rsidR="004E3904" w:rsidRPr="001A08DA" w:rsidRDefault="004E390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lastRenderedPageBreak/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1</w:t>
            </w:r>
          </w:p>
        </w:tc>
        <w:tc>
          <w:tcPr>
            <w:tcW w:w="1134" w:type="dxa"/>
          </w:tcPr>
          <w:p w14:paraId="7FB0C73E" w14:textId="3A5DA34F" w:rsidR="004E3904" w:rsidRPr="001A08DA" w:rsidRDefault="004E390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V1.1.1</w:t>
            </w:r>
          </w:p>
        </w:tc>
        <w:tc>
          <w:tcPr>
            <w:tcW w:w="1134" w:type="dxa"/>
          </w:tcPr>
          <w:p w14:paraId="3BD89221" w14:textId="354EDE40" w:rsidR="004E3904" w:rsidRPr="001A08DA" w:rsidRDefault="004E390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7E6AD885" w14:textId="1644FF44" w:rsidR="004E3904" w:rsidRPr="001A08DA" w:rsidRDefault="004E3904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2016-4-1</w:t>
            </w:r>
          </w:p>
        </w:tc>
        <w:tc>
          <w:tcPr>
            <w:tcW w:w="3710" w:type="dxa"/>
          </w:tcPr>
          <w:p w14:paraId="7B1616C5" w14:textId="11189015" w:rsidR="004E3904" w:rsidRPr="001A08DA" w:rsidRDefault="004E3904" w:rsidP="00AF5305">
            <w:pPr>
              <w:pStyle w:val="aff5"/>
              <w:numPr>
                <w:ilvl w:val="0"/>
                <w:numId w:val="52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注册</w:t>
            </w:r>
            <w:r w:rsidRPr="001A08DA">
              <w:rPr>
                <w:rFonts w:ascii="微软雅黑" w:eastAsia="微软雅黑" w:hAnsi="微软雅黑"/>
                <w:kern w:val="0"/>
              </w:rPr>
              <w:t>开放用户名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自定义</w:t>
            </w:r>
            <w:r w:rsidRPr="001A08DA">
              <w:rPr>
                <w:rFonts w:ascii="微软雅黑" w:eastAsia="微软雅黑" w:hAnsi="微软雅黑"/>
                <w:kern w:val="0"/>
              </w:rPr>
              <w:t>；</w:t>
            </w:r>
          </w:p>
          <w:p w14:paraId="6D878FE8" w14:textId="77777777" w:rsidR="004E3904" w:rsidRPr="001A08DA" w:rsidRDefault="004E3904" w:rsidP="00AF5305">
            <w:pPr>
              <w:pStyle w:val="aff5"/>
              <w:numPr>
                <w:ilvl w:val="0"/>
                <w:numId w:val="52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注册</w:t>
            </w:r>
            <w:r w:rsidRPr="001A08DA">
              <w:rPr>
                <w:rFonts w:ascii="微软雅黑" w:eastAsia="微软雅黑" w:hAnsi="微软雅黑"/>
                <w:kern w:val="0"/>
              </w:rPr>
              <w:t>手机号不作为判重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依据</w:t>
            </w:r>
            <w:r w:rsidRPr="001A08DA">
              <w:rPr>
                <w:rFonts w:ascii="微软雅黑" w:eastAsia="微软雅黑" w:hAnsi="微软雅黑"/>
                <w:kern w:val="0"/>
              </w:rPr>
              <w:t>，且支撑平台可以修改；</w:t>
            </w:r>
          </w:p>
          <w:p w14:paraId="0C5E1BE4" w14:textId="77777777" w:rsidR="004E3904" w:rsidRPr="001A08DA" w:rsidRDefault="004E3904" w:rsidP="00AF5305">
            <w:pPr>
              <w:pStyle w:val="aff5"/>
              <w:numPr>
                <w:ilvl w:val="0"/>
                <w:numId w:val="52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商户</w:t>
            </w:r>
            <w:r w:rsidRPr="001A08DA">
              <w:rPr>
                <w:rFonts w:ascii="微软雅黑" w:eastAsia="微软雅黑" w:hAnsi="微软雅黑"/>
                <w:kern w:val="0"/>
              </w:rPr>
              <w:t>纳入</w:t>
            </w:r>
            <w:proofErr w:type="gramStart"/>
            <w:r w:rsidRPr="001A08DA">
              <w:rPr>
                <w:rFonts w:ascii="微软雅黑" w:eastAsia="微软雅黑" w:hAnsi="微软雅黑"/>
                <w:kern w:val="0"/>
              </w:rPr>
              <w:t>代注册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范围；</w:t>
            </w:r>
          </w:p>
          <w:p w14:paraId="64017308" w14:textId="5AB318A6" w:rsidR="004E3904" w:rsidRPr="001A08DA" w:rsidRDefault="004E3904" w:rsidP="00AF5305">
            <w:pPr>
              <w:pStyle w:val="aff5"/>
              <w:numPr>
                <w:ilvl w:val="0"/>
                <w:numId w:val="52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proofErr w:type="gramStart"/>
            <w:r w:rsidRPr="001A08DA">
              <w:rPr>
                <w:rFonts w:ascii="微软雅黑" w:eastAsia="微软雅黑" w:hAnsi="微软雅黑" w:hint="eastAsia"/>
                <w:kern w:val="0"/>
              </w:rPr>
              <w:t>代注册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流程调整。</w:t>
            </w:r>
          </w:p>
        </w:tc>
      </w:tr>
      <w:tr w:rsidR="001A08DA" w:rsidRPr="001A08DA" w14:paraId="1EB2E61C" w14:textId="77777777" w:rsidTr="00882AC7">
        <w:trPr>
          <w:trHeight w:val="191"/>
        </w:trPr>
        <w:tc>
          <w:tcPr>
            <w:tcW w:w="851" w:type="dxa"/>
          </w:tcPr>
          <w:p w14:paraId="509B5001" w14:textId="3C2F2618" w:rsidR="003767D8" w:rsidRPr="001A08DA" w:rsidRDefault="003767D8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2</w:t>
            </w:r>
          </w:p>
        </w:tc>
        <w:tc>
          <w:tcPr>
            <w:tcW w:w="1134" w:type="dxa"/>
          </w:tcPr>
          <w:p w14:paraId="71590DA7" w14:textId="77D54C3E" w:rsidR="003767D8" w:rsidRPr="001A08DA" w:rsidRDefault="003767D8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V1.1.2</w:t>
            </w:r>
          </w:p>
        </w:tc>
        <w:tc>
          <w:tcPr>
            <w:tcW w:w="1134" w:type="dxa"/>
          </w:tcPr>
          <w:p w14:paraId="006DB0F7" w14:textId="4CDAEB72" w:rsidR="003767D8" w:rsidRPr="001A08DA" w:rsidRDefault="003767D8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0B2A996C" w14:textId="05875740" w:rsidR="003767D8" w:rsidRPr="001A08DA" w:rsidRDefault="003767D8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2016-4-7</w:t>
            </w:r>
          </w:p>
        </w:tc>
        <w:tc>
          <w:tcPr>
            <w:tcW w:w="3710" w:type="dxa"/>
          </w:tcPr>
          <w:p w14:paraId="594DCCF0" w14:textId="18BBF1D3" w:rsidR="003767D8" w:rsidRPr="001A08DA" w:rsidRDefault="003767D8" w:rsidP="00AF5305">
            <w:pPr>
              <w:pStyle w:val="aff5"/>
              <w:numPr>
                <w:ilvl w:val="0"/>
                <w:numId w:val="59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/>
                <w:kern w:val="0"/>
              </w:rPr>
              <w:t>权限分配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一期</w:t>
            </w:r>
            <w:r w:rsidRPr="001A08DA">
              <w:rPr>
                <w:rFonts w:ascii="微软雅黑" w:eastAsia="微软雅黑" w:hAnsi="微软雅黑"/>
                <w:kern w:val="0"/>
              </w:rPr>
              <w:t>仅实现单权限；</w:t>
            </w:r>
          </w:p>
          <w:p w14:paraId="7C4C85B8" w14:textId="1B5C65DD" w:rsidR="003767D8" w:rsidRPr="001A08DA" w:rsidRDefault="003767D8" w:rsidP="00AF5305">
            <w:pPr>
              <w:pStyle w:val="aff5"/>
              <w:numPr>
                <w:ilvl w:val="0"/>
                <w:numId w:val="59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proofErr w:type="gramStart"/>
            <w:r w:rsidRPr="001A08DA">
              <w:rPr>
                <w:rFonts w:ascii="微软雅黑" w:eastAsia="微软雅黑" w:hAnsi="微软雅黑" w:hint="eastAsia"/>
                <w:kern w:val="0"/>
              </w:rPr>
              <w:t>代注册仅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实现关联关系、</w:t>
            </w:r>
          </w:p>
        </w:tc>
      </w:tr>
      <w:tr w:rsidR="001A08DA" w:rsidRPr="001A08DA" w14:paraId="32A057C2" w14:textId="77777777" w:rsidTr="00882AC7">
        <w:trPr>
          <w:trHeight w:val="191"/>
        </w:trPr>
        <w:tc>
          <w:tcPr>
            <w:tcW w:w="851" w:type="dxa"/>
          </w:tcPr>
          <w:p w14:paraId="759620CC" w14:textId="3CA312C7" w:rsidR="006F0F71" w:rsidRPr="001A08DA" w:rsidRDefault="006F0F71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3</w:t>
            </w:r>
          </w:p>
        </w:tc>
        <w:tc>
          <w:tcPr>
            <w:tcW w:w="1134" w:type="dxa"/>
          </w:tcPr>
          <w:p w14:paraId="1B751CBC" w14:textId="57143335" w:rsidR="006F0F71" w:rsidRPr="001A08DA" w:rsidRDefault="006F0F71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V1.1.3</w:t>
            </w:r>
          </w:p>
        </w:tc>
        <w:tc>
          <w:tcPr>
            <w:tcW w:w="1134" w:type="dxa"/>
          </w:tcPr>
          <w:p w14:paraId="76DC1E0D" w14:textId="3CFD6D11" w:rsidR="006F0F71" w:rsidRPr="001A08DA" w:rsidRDefault="006F0F71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</w:tcPr>
          <w:p w14:paraId="7579DD0B" w14:textId="614E05D5" w:rsidR="006F0F71" w:rsidRPr="001A08DA" w:rsidRDefault="006F0F71" w:rsidP="00882AC7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2016-4-14</w:t>
            </w:r>
          </w:p>
        </w:tc>
        <w:tc>
          <w:tcPr>
            <w:tcW w:w="3710" w:type="dxa"/>
          </w:tcPr>
          <w:p w14:paraId="5F21E6CE" w14:textId="053F27E0" w:rsidR="006F0F71" w:rsidRPr="001A08DA" w:rsidRDefault="006F0F71" w:rsidP="006F0F71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验证码</w:t>
            </w:r>
            <w:r w:rsidRPr="001A08DA">
              <w:rPr>
                <w:rFonts w:ascii="微软雅黑" w:eastAsia="微软雅黑" w:hAnsi="微软雅黑"/>
                <w:kern w:val="0"/>
              </w:rPr>
              <w:t>有效期调整为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3分钟</w:t>
            </w:r>
            <w:r w:rsidRPr="001A08DA">
              <w:rPr>
                <w:rFonts w:ascii="微软雅黑" w:eastAsia="微软雅黑" w:hAnsi="微软雅黑"/>
                <w:kern w:val="0"/>
              </w:rPr>
              <w:t>。</w:t>
            </w:r>
          </w:p>
        </w:tc>
      </w:tr>
      <w:tr w:rsidR="001A08DA" w:rsidRPr="001A08DA" w14:paraId="1D8BE6EF" w14:textId="77777777" w:rsidTr="00AB5D0F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1BAA" w14:textId="6D486E6B" w:rsidR="00AB5D0F" w:rsidRPr="001A08DA" w:rsidRDefault="00AB5D0F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091E" w14:textId="28C144B5" w:rsidR="00AB5D0F" w:rsidRPr="001A08DA" w:rsidRDefault="00AB5D0F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V1.1.4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C53A" w14:textId="7511A769" w:rsidR="00AB5D0F" w:rsidRPr="001A08DA" w:rsidRDefault="00AB5D0F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辛文涛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0954" w14:textId="1BA56F04" w:rsidR="00AB5D0F" w:rsidRPr="001A08DA" w:rsidRDefault="00AB5D0F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2016-5</w:t>
            </w:r>
            <w:r w:rsidRPr="001A08DA">
              <w:rPr>
                <w:rFonts w:ascii="微软雅黑" w:eastAsia="微软雅黑" w:hAnsi="微软雅黑"/>
                <w:kern w:val="0"/>
              </w:rPr>
              <w:t>-10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AB63" w14:textId="4627D2BA" w:rsidR="00AB5D0F" w:rsidRPr="001A08DA" w:rsidRDefault="00AB5D0F" w:rsidP="0064739D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分销商注册结果的两条短信的内容修改</w:t>
            </w:r>
          </w:p>
        </w:tc>
      </w:tr>
      <w:tr w:rsidR="001A08DA" w:rsidRPr="001A08DA" w14:paraId="5CDD4DD0" w14:textId="77777777" w:rsidTr="00245B20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90C9" w14:textId="766718A8" w:rsidR="00245B20" w:rsidRPr="001A08DA" w:rsidRDefault="00245B20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3F6B" w14:textId="096A4BB2" w:rsidR="00245B20" w:rsidRPr="001A08DA" w:rsidRDefault="00245B20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C1E3" w14:textId="77777777" w:rsidR="00245B20" w:rsidRPr="001A08DA" w:rsidRDefault="00245B20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辛文涛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0F63" w14:textId="4053FCE9" w:rsidR="00245B20" w:rsidRPr="001A08DA" w:rsidRDefault="00245B20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2016-5</w:t>
            </w:r>
            <w:r w:rsidRPr="001A08DA">
              <w:rPr>
                <w:rFonts w:ascii="微软雅黑" w:eastAsia="微软雅黑" w:hAnsi="微软雅黑"/>
                <w:kern w:val="0"/>
              </w:rPr>
              <w:t>-1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9EF9" w14:textId="09F57245" w:rsidR="00D635D8" w:rsidRPr="001A08DA" w:rsidRDefault="00D635D8" w:rsidP="00D635D8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1. 座机号码输入限制改为数字加英文横杠</w:t>
            </w:r>
          </w:p>
          <w:p w14:paraId="57176031" w14:textId="085EDE1E" w:rsidR="00D635D8" w:rsidRPr="001A08DA" w:rsidRDefault="00D635D8" w:rsidP="00D635D8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2. 去掉对整体统一支付的说明</w:t>
            </w:r>
          </w:p>
          <w:p w14:paraId="2FB20E5A" w14:textId="4F02D15E" w:rsidR="00245B20" w:rsidRPr="001A08DA" w:rsidRDefault="00D635D8" w:rsidP="00D635D8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3. 短信内容修改</w:t>
            </w:r>
          </w:p>
        </w:tc>
      </w:tr>
      <w:tr w:rsidR="001A08DA" w:rsidRPr="001A08DA" w14:paraId="41BCA053" w14:textId="77777777" w:rsidTr="00245B20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0C5" w14:textId="7C5F59E1" w:rsidR="00D51442" w:rsidRPr="001A08DA" w:rsidRDefault="00D51442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5F86" w14:textId="710802BF" w:rsidR="00D51442" w:rsidRPr="001A08DA" w:rsidRDefault="00D51442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V1.1.6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55DE" w14:textId="5B5E5CE2" w:rsidR="00D51442" w:rsidRPr="001A08DA" w:rsidRDefault="00D51442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1CB5" w14:textId="4E1E41E9" w:rsidR="00D51442" w:rsidRPr="001A08DA" w:rsidRDefault="00D51442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2016-5-18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3DB8" w14:textId="0DA56E3D" w:rsidR="00D51442" w:rsidRPr="001A08DA" w:rsidRDefault="00D51442" w:rsidP="00D635D8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1、字段规范</w:t>
            </w:r>
            <w:r w:rsidRPr="001A08DA">
              <w:rPr>
                <w:rFonts w:ascii="微软雅黑" w:eastAsia="微软雅黑" w:hAnsi="微软雅黑"/>
                <w:kern w:val="0"/>
              </w:rPr>
              <w:t>中，经营许可证</w:t>
            </w:r>
            <w:proofErr w:type="gramStart"/>
            <w:r w:rsidRPr="001A08DA">
              <w:rPr>
                <w:rFonts w:ascii="微软雅黑" w:eastAsia="微软雅黑" w:hAnsi="微软雅黑" w:hint="eastAsia"/>
                <w:kern w:val="0"/>
              </w:rPr>
              <w:t>号</w:t>
            </w:r>
            <w:r w:rsidRPr="001A08DA">
              <w:rPr>
                <w:rFonts w:ascii="微软雅黑" w:eastAsia="微软雅黑" w:hAnsi="微软雅黑"/>
                <w:kern w:val="0"/>
              </w:rPr>
              <w:t>允许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输入横杠“-”.</w:t>
            </w:r>
          </w:p>
        </w:tc>
      </w:tr>
      <w:tr w:rsidR="001A08DA" w:rsidRPr="001A08DA" w14:paraId="023DFD0D" w14:textId="77777777" w:rsidTr="00245B20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BFEA" w14:textId="6642E068" w:rsidR="00D74B75" w:rsidRPr="001A08DA" w:rsidRDefault="00D74B75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1E32" w14:textId="2EA7DA7C" w:rsidR="00D74B75" w:rsidRPr="001A08DA" w:rsidRDefault="00D74B75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V1.1.7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21C0" w14:textId="7875A5AE" w:rsidR="00D74B75" w:rsidRPr="001A08DA" w:rsidRDefault="00D74B75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CECB" w14:textId="5461EDDC" w:rsidR="00D74B75" w:rsidRPr="001A08DA" w:rsidRDefault="00D74B75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2016-5-24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6E8E" w14:textId="032823CB" w:rsidR="00D74B75" w:rsidRPr="001A08DA" w:rsidRDefault="00D74B75" w:rsidP="00D74B75">
            <w:pPr>
              <w:pStyle w:val="aff5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/>
                <w:kern w:val="0"/>
              </w:rPr>
              <w:t>修改短信模板；</w:t>
            </w:r>
          </w:p>
          <w:p w14:paraId="66CCCB4C" w14:textId="77777777" w:rsidR="00D74B75" w:rsidRPr="001A08DA" w:rsidRDefault="00D74B75" w:rsidP="00D74B75">
            <w:pPr>
              <w:pStyle w:val="aff5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proofErr w:type="gramStart"/>
            <w:r w:rsidRPr="001A08DA">
              <w:rPr>
                <w:rFonts w:ascii="微软雅黑" w:eastAsia="微软雅黑" w:hAnsi="微软雅黑" w:hint="eastAsia"/>
                <w:kern w:val="0"/>
              </w:rPr>
              <w:t>代注册</w:t>
            </w:r>
            <w:proofErr w:type="gramEnd"/>
            <w:r w:rsidRPr="001A08DA">
              <w:rPr>
                <w:rFonts w:ascii="微软雅黑" w:eastAsia="微软雅黑" w:hAnsi="微软雅黑"/>
                <w:kern w:val="0"/>
              </w:rPr>
              <w:t>账号生成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规则</w:t>
            </w:r>
            <w:r w:rsidR="00E53304" w:rsidRPr="001A08DA">
              <w:rPr>
                <w:rFonts w:ascii="微软雅黑" w:eastAsia="微软雅黑" w:hAnsi="微软雅黑"/>
                <w:kern w:val="0"/>
              </w:rPr>
              <w:t>的微调</w:t>
            </w:r>
            <w:r w:rsidR="00E53304" w:rsidRPr="001A08DA">
              <w:rPr>
                <w:rFonts w:ascii="微软雅黑" w:eastAsia="微软雅黑" w:hAnsi="微软雅黑" w:hint="eastAsia"/>
                <w:kern w:val="0"/>
              </w:rPr>
              <w:t>;</w:t>
            </w:r>
          </w:p>
          <w:p w14:paraId="1E0007F5" w14:textId="2D4C4024" w:rsidR="00E53304" w:rsidRPr="001A08DA" w:rsidRDefault="00551FAD" w:rsidP="00D74B75">
            <w:pPr>
              <w:pStyle w:val="aff5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经营</w:t>
            </w:r>
            <w:r w:rsidRPr="001A08DA">
              <w:rPr>
                <w:rFonts w:ascii="微软雅黑" w:eastAsia="微软雅黑" w:hAnsi="微软雅黑"/>
                <w:kern w:val="0"/>
              </w:rPr>
              <w:t>许可证号、导游证、营业执照号的验证规则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的</w:t>
            </w:r>
            <w:r w:rsidRPr="001A08DA">
              <w:rPr>
                <w:rFonts w:ascii="微软雅黑" w:eastAsia="微软雅黑" w:hAnsi="微软雅黑"/>
                <w:kern w:val="0"/>
              </w:rPr>
              <w:t>确认。</w:t>
            </w:r>
          </w:p>
        </w:tc>
      </w:tr>
      <w:tr w:rsidR="001A08DA" w:rsidRPr="001A08DA" w14:paraId="49FC4C5B" w14:textId="77777777" w:rsidTr="00245B20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FD3B" w14:textId="704A8E28" w:rsidR="0002068E" w:rsidRPr="001A08DA" w:rsidRDefault="0002068E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C222" w14:textId="689BD3A1" w:rsidR="0002068E" w:rsidRPr="001A08DA" w:rsidRDefault="0002068E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</w:t>
            </w:r>
            <w:r w:rsidRPr="001A08DA">
              <w:rPr>
                <w:rFonts w:ascii="微软雅黑" w:eastAsia="微软雅黑" w:hAnsi="微软雅黑"/>
                <w:kern w:val="0"/>
              </w:rPr>
              <w:t>1.1.8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7C60" w14:textId="3D12BF4D" w:rsidR="0002068E" w:rsidRPr="001A08DA" w:rsidRDefault="0002068E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4989" w14:textId="1341B176" w:rsidR="0002068E" w:rsidRPr="001A08DA" w:rsidRDefault="0002068E" w:rsidP="0064739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2016-6-6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C9E5" w14:textId="30C77D17" w:rsidR="0002068E" w:rsidRPr="001A08DA" w:rsidRDefault="0002068E" w:rsidP="0002068E">
            <w:pPr>
              <w:pStyle w:val="aff5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/>
                <w:kern w:val="0"/>
              </w:rPr>
              <w:t>增加两类供应商</w:t>
            </w:r>
            <w:r w:rsidR="006456E9" w:rsidRPr="001A08DA">
              <w:rPr>
                <w:rFonts w:ascii="微软雅黑" w:eastAsia="微软雅黑" w:hAnsi="微软雅黑" w:hint="eastAsia"/>
                <w:kern w:val="0"/>
              </w:rPr>
              <w:t>账号</w:t>
            </w:r>
            <w:r w:rsidRPr="001A08DA">
              <w:rPr>
                <w:rFonts w:ascii="微软雅黑" w:eastAsia="微软雅黑" w:hAnsi="微软雅黑"/>
                <w:kern w:val="0"/>
              </w:rPr>
              <w:t>；</w:t>
            </w:r>
          </w:p>
          <w:p w14:paraId="7FFC9F97" w14:textId="5302F8C9" w:rsidR="0002068E" w:rsidRPr="001A08DA" w:rsidRDefault="0002068E" w:rsidP="0002068E">
            <w:pPr>
              <w:pStyle w:val="aff5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增加</w:t>
            </w:r>
            <w:r w:rsidRPr="001A08DA">
              <w:rPr>
                <w:rFonts w:ascii="微软雅黑" w:eastAsia="微软雅黑" w:hAnsi="微软雅黑"/>
                <w:kern w:val="0"/>
              </w:rPr>
              <w:t>两类供应权限</w:t>
            </w:r>
          </w:p>
          <w:p w14:paraId="4F8204BB" w14:textId="703A19CC" w:rsidR="0002068E" w:rsidRPr="001A08DA" w:rsidRDefault="0002068E" w:rsidP="0002068E">
            <w:pPr>
              <w:pStyle w:val="aff5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供应商</w:t>
            </w:r>
            <w:r w:rsidRPr="001A08DA">
              <w:rPr>
                <w:rFonts w:ascii="微软雅黑" w:eastAsia="微软雅黑" w:hAnsi="微软雅黑"/>
                <w:kern w:val="0"/>
              </w:rPr>
              <w:t>添加财务字段.</w:t>
            </w:r>
          </w:p>
        </w:tc>
      </w:tr>
      <w:tr w:rsidR="001A08DA" w:rsidRPr="001A08DA" w14:paraId="0D387627" w14:textId="77777777" w:rsidTr="00736010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1C29" w14:textId="77777777" w:rsidR="00736010" w:rsidRPr="001A08DA" w:rsidRDefault="00736010" w:rsidP="00D134E9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2B7B" w14:textId="5299E5D9" w:rsidR="00736010" w:rsidRPr="001A08DA" w:rsidRDefault="00736010" w:rsidP="00D134E9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V</w:t>
            </w:r>
            <w:r w:rsidRPr="001A08DA">
              <w:rPr>
                <w:rFonts w:ascii="微软雅黑" w:eastAsia="微软雅黑" w:hAnsi="微软雅黑"/>
                <w:kern w:val="0"/>
              </w:rPr>
              <w:t>1.1.9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FEAC" w14:textId="6067C141" w:rsidR="00736010" w:rsidRPr="001A08DA" w:rsidRDefault="00736010" w:rsidP="00736010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辛文涛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0964" w14:textId="616DF1EA" w:rsidR="00736010" w:rsidRPr="001A08DA" w:rsidRDefault="00736010" w:rsidP="00D134E9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2016-6-9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321D" w14:textId="7473A572" w:rsidR="00736010" w:rsidRPr="001A08DA" w:rsidRDefault="00736010" w:rsidP="00736010">
            <w:pPr>
              <w:jc w:val="left"/>
              <w:rPr>
                <w:rFonts w:ascii="微软雅黑" w:eastAsia="微软雅黑" w:hAnsi="微软雅黑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短信内容修改</w:t>
            </w:r>
            <w:r w:rsidRPr="001A08DA">
              <w:rPr>
                <w:rFonts w:ascii="微软雅黑" w:eastAsia="微软雅黑" w:hAnsi="微软雅黑"/>
                <w:kern w:val="0"/>
              </w:rPr>
              <w:t>.</w:t>
            </w:r>
          </w:p>
        </w:tc>
      </w:tr>
      <w:tr w:rsidR="001A08DA" w:rsidRPr="001A08DA" w14:paraId="4AA3CBAF" w14:textId="77777777" w:rsidTr="00736010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52D3" w14:textId="409469F3" w:rsidR="001A08DA" w:rsidRPr="001A08DA" w:rsidRDefault="001A08DA" w:rsidP="00D134E9">
            <w:pPr>
              <w:jc w:val="center"/>
              <w:rPr>
                <w:rFonts w:ascii="微软雅黑" w:eastAsia="微软雅黑" w:hAnsi="微软雅黑" w:hint="eastAsia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1</w:t>
            </w:r>
            <w:r w:rsidRPr="001A08DA">
              <w:rPr>
                <w:rFonts w:ascii="微软雅黑" w:eastAsia="微软雅黑" w:hAnsi="微软雅黑"/>
                <w:kern w:val="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4425" w14:textId="5ADAAE19" w:rsidR="001A08DA" w:rsidRPr="001A08DA" w:rsidRDefault="001A08DA" w:rsidP="001A08DA">
            <w:pPr>
              <w:jc w:val="center"/>
              <w:rPr>
                <w:rFonts w:ascii="微软雅黑" w:eastAsia="微软雅黑" w:hAnsi="微软雅黑" w:hint="eastAsia"/>
                <w:kern w:val="0"/>
              </w:rPr>
            </w:pPr>
            <w:r w:rsidRPr="001A08DA">
              <w:rPr>
                <w:rFonts w:ascii="微软雅黑" w:eastAsia="微软雅黑" w:hAnsi="微软雅黑"/>
                <w:kern w:val="0"/>
              </w:rPr>
              <w:t>V</w:t>
            </w:r>
            <w:r w:rsidRPr="001A08DA">
              <w:rPr>
                <w:rFonts w:ascii="微软雅黑" w:eastAsia="微软雅黑" w:hAnsi="微软雅黑" w:hint="eastAsia"/>
                <w:kern w:val="0"/>
              </w:rPr>
              <w:t>1.2.0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EA99" w14:textId="1255D97D" w:rsidR="001A08DA" w:rsidRPr="001A08DA" w:rsidRDefault="001A08DA" w:rsidP="00736010">
            <w:pPr>
              <w:jc w:val="center"/>
              <w:rPr>
                <w:rFonts w:ascii="微软雅黑" w:eastAsia="微软雅黑" w:hAnsi="微软雅黑" w:hint="eastAsia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廖佳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E166" w14:textId="0285532D" w:rsidR="001A08DA" w:rsidRPr="001A08DA" w:rsidRDefault="001A08DA" w:rsidP="00D134E9">
            <w:pPr>
              <w:jc w:val="center"/>
              <w:rPr>
                <w:rFonts w:ascii="微软雅黑" w:eastAsia="微软雅黑" w:hAnsi="微软雅黑" w:hint="eastAsia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2016.8.17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DC85" w14:textId="19E91EE9" w:rsidR="001A08DA" w:rsidRPr="001A08DA" w:rsidRDefault="001A08DA" w:rsidP="00736010">
            <w:pPr>
              <w:jc w:val="left"/>
              <w:rPr>
                <w:rFonts w:ascii="微软雅黑" w:eastAsia="微软雅黑" w:hAnsi="微软雅黑" w:hint="eastAsia"/>
                <w:kern w:val="0"/>
              </w:rPr>
            </w:pPr>
            <w:r w:rsidRPr="001A08DA">
              <w:rPr>
                <w:rFonts w:ascii="微软雅黑" w:eastAsia="微软雅黑" w:hAnsi="微软雅黑" w:hint="eastAsia"/>
                <w:kern w:val="0"/>
              </w:rPr>
              <w:t>调整</w:t>
            </w:r>
            <w:r w:rsidRPr="001A08DA">
              <w:rPr>
                <w:rFonts w:ascii="微软雅黑" w:eastAsia="微软雅黑" w:hAnsi="微软雅黑"/>
                <w:kern w:val="0"/>
              </w:rPr>
              <w:t>用户名称的输入规范</w:t>
            </w:r>
            <w:r w:rsidR="00B64307">
              <w:rPr>
                <w:rFonts w:ascii="微软雅黑" w:eastAsia="微软雅黑" w:hAnsi="微软雅黑" w:hint="eastAsia"/>
                <w:kern w:val="0"/>
              </w:rPr>
              <w:t>。</w:t>
            </w:r>
            <w:bookmarkStart w:id="5" w:name="_GoBack"/>
            <w:bookmarkEnd w:id="5"/>
          </w:p>
        </w:tc>
      </w:tr>
    </w:tbl>
    <w:p w14:paraId="614745FA" w14:textId="67BEA537" w:rsidR="00E439E4" w:rsidRPr="001A08DA" w:rsidRDefault="00E439E4" w:rsidP="00B30327">
      <w:pPr>
        <w:widowControl/>
        <w:jc w:val="left"/>
      </w:pPr>
    </w:p>
    <w:p w14:paraId="65B562E6" w14:textId="77777777" w:rsidR="00E439E4" w:rsidRPr="001A08DA" w:rsidRDefault="00E439E4">
      <w:pPr>
        <w:widowControl/>
        <w:spacing w:after="160" w:line="259" w:lineRule="auto"/>
        <w:jc w:val="left"/>
      </w:pPr>
      <w:r w:rsidRPr="001A08DA">
        <w:br w:type="page"/>
      </w:r>
    </w:p>
    <w:p w14:paraId="2FADC153" w14:textId="77777777" w:rsidR="00B30327" w:rsidRPr="001A08DA" w:rsidRDefault="00B30327" w:rsidP="00B30327">
      <w:pPr>
        <w:widowControl/>
        <w:jc w:val="left"/>
      </w:pPr>
    </w:p>
    <w:sdt>
      <w:sdtPr>
        <w:rPr>
          <w:rFonts w:ascii="Times New Roman" w:hAnsi="Times New Roman"/>
          <w:b w:val="0"/>
          <w:bCs w:val="0"/>
          <w:color w:val="auto"/>
          <w:sz w:val="21"/>
          <w:szCs w:val="22"/>
          <w:lang w:val="zh-CN" w:eastAsia="zh-CN"/>
        </w:rPr>
        <w:id w:val="-2134236857"/>
        <w:docPartObj>
          <w:docPartGallery w:val="Table of Contents"/>
          <w:docPartUnique/>
        </w:docPartObj>
      </w:sdtPr>
      <w:sdtEndPr/>
      <w:sdtContent>
        <w:p w14:paraId="06547020" w14:textId="77777777" w:rsidR="001F2C62" w:rsidRPr="001A08DA" w:rsidRDefault="001F2C62">
          <w:pPr>
            <w:pStyle w:val="TOC"/>
            <w:rPr>
              <w:color w:val="auto"/>
            </w:rPr>
          </w:pPr>
          <w:r w:rsidRPr="001A08DA">
            <w:rPr>
              <w:color w:val="auto"/>
              <w:lang w:val="zh-CN" w:eastAsia="zh-CN"/>
            </w:rPr>
            <w:t>目录</w:t>
          </w:r>
        </w:p>
        <w:p w14:paraId="00948313" w14:textId="77777777" w:rsidR="0038700E" w:rsidRPr="001A08DA" w:rsidRDefault="001F2C6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1A08DA">
            <w:fldChar w:fldCharType="begin"/>
          </w:r>
          <w:r w:rsidRPr="001A08DA">
            <w:instrText xml:space="preserve"> TOC \o "1-3" \h \z \u </w:instrText>
          </w:r>
          <w:r w:rsidRPr="001A08DA">
            <w:fldChar w:fldCharType="separate"/>
          </w:r>
          <w:hyperlink w:anchor="_Toc452991768" w:history="1">
            <w:r w:rsidR="0038700E" w:rsidRPr="001A08DA">
              <w:rPr>
                <w:rStyle w:val="aff2"/>
                <w:rFonts w:ascii="Microsoft YaHei UI" w:eastAsia="Microsoft YaHei UI" w:hAnsi="Microsoft YaHei UI"/>
                <w:noProof/>
                <w:color w:val="auto"/>
              </w:rPr>
              <w:t>1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简介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_Toc452991768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4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5C751D88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69" w:history="1">
            <w:r w:rsidR="0038700E" w:rsidRPr="001A08DA">
              <w:rPr>
                <w:rStyle w:val="aff2"/>
                <w:noProof/>
                <w:color w:val="auto"/>
              </w:rPr>
              <w:t>1.1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目的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_Toc452991769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4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13FADC00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70" w:history="1">
            <w:r w:rsidR="0038700E" w:rsidRPr="001A08DA">
              <w:rPr>
                <w:rStyle w:val="aff2"/>
                <w:noProof/>
                <w:color w:val="auto"/>
              </w:rPr>
              <w:t>1.2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范围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_Toc452991770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4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19D6B907" w14:textId="77777777" w:rsidR="0038700E" w:rsidRPr="001A08DA" w:rsidRDefault="00D74D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71" w:history="1">
            <w:r w:rsidR="0038700E" w:rsidRPr="001A08DA">
              <w:rPr>
                <w:rStyle w:val="aff2"/>
                <w:rFonts w:ascii="Microsoft YaHei UI" w:eastAsia="Microsoft YaHei UI" w:hAnsi="Microsoft YaHei UI"/>
                <w:noProof/>
                <w:color w:val="auto"/>
              </w:rPr>
              <w:t>2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用户角色描述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_Toc452991771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4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5D8510E4" w14:textId="77777777" w:rsidR="0038700E" w:rsidRPr="001A08DA" w:rsidRDefault="00D74D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72" w:history="1">
            <w:r w:rsidR="0038700E" w:rsidRPr="001A08DA">
              <w:rPr>
                <w:rStyle w:val="aff2"/>
                <w:rFonts w:ascii="Microsoft YaHei UI" w:eastAsia="Microsoft YaHei UI" w:hAnsi="Microsoft YaHei UI"/>
                <w:noProof/>
                <w:color w:val="auto"/>
              </w:rPr>
              <w:t>3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账号体系概述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_Toc452991772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5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54E5E261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73" w:history="1">
            <w:r w:rsidR="0038700E" w:rsidRPr="001A08DA">
              <w:rPr>
                <w:rStyle w:val="aff2"/>
                <w:noProof/>
                <w:color w:val="auto"/>
              </w:rPr>
              <w:t>3.1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目标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_Toc452991773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5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122A7E21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74" w:history="1">
            <w:r w:rsidR="0038700E" w:rsidRPr="001A08DA">
              <w:rPr>
                <w:rStyle w:val="aff2"/>
                <w:noProof/>
                <w:color w:val="auto"/>
              </w:rPr>
              <w:t>3.2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总体流程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_Toc452991774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5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03357822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75" w:history="1">
            <w:r w:rsidR="0038700E" w:rsidRPr="001A08DA">
              <w:rPr>
                <w:rStyle w:val="aff2"/>
                <w:noProof/>
                <w:color w:val="auto"/>
              </w:rPr>
              <w:t>3.3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账号排序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_Toc452991775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9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354E500C" w14:textId="77777777" w:rsidR="0038700E" w:rsidRPr="001A08DA" w:rsidRDefault="00D74D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76" w:history="1">
            <w:r w:rsidR="0038700E" w:rsidRPr="001A08DA">
              <w:rPr>
                <w:rStyle w:val="aff2"/>
                <w:rFonts w:ascii="Microsoft YaHei UI" w:eastAsia="Microsoft YaHei UI" w:hAnsi="Microsoft YaHei UI"/>
                <w:noProof/>
                <w:color w:val="auto"/>
              </w:rPr>
              <w:t>4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账号体系阐述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_Toc452991776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10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1861AFD6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77" w:history="1">
            <w:r w:rsidR="0038700E" w:rsidRPr="001A08DA">
              <w:rPr>
                <w:rStyle w:val="aff2"/>
                <w:noProof/>
                <w:color w:val="auto"/>
              </w:rPr>
              <w:t>4.1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账号注册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_Toc452991777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10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76A35631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78" w:history="1">
            <w:r w:rsidR="0038700E" w:rsidRPr="001A08DA">
              <w:rPr>
                <w:rStyle w:val="aff2"/>
                <w:noProof/>
                <w:color w:val="auto"/>
              </w:rPr>
              <w:t>4.1.1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概述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_Toc452991778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10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732E9181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79" w:history="1">
            <w:r w:rsidR="0038700E" w:rsidRPr="001A08DA">
              <w:rPr>
                <w:rStyle w:val="aff2"/>
                <w:noProof/>
                <w:color w:val="auto"/>
              </w:rPr>
              <w:t>4.1.2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账号注册入口说明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_Toc452991779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10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5C90FDDE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80" w:history="1">
            <w:r w:rsidR="0038700E" w:rsidRPr="001A08DA">
              <w:rPr>
                <w:rStyle w:val="aff2"/>
                <w:noProof/>
                <w:color w:val="auto"/>
              </w:rPr>
              <w:t>4.1.3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注册字段规范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_Toc452991780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11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41681F2A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81" w:history="1">
            <w:r w:rsidR="0038700E" w:rsidRPr="001A08DA">
              <w:rPr>
                <w:rStyle w:val="aff2"/>
                <w:noProof/>
                <w:color w:val="auto"/>
              </w:rPr>
              <w:t>4.1.4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注册信息提交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_Toc452991781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12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52806F37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82" w:history="1">
            <w:r w:rsidR="0038700E" w:rsidRPr="001A08DA">
              <w:rPr>
                <w:rStyle w:val="aff2"/>
                <w:noProof/>
                <w:color w:val="auto"/>
              </w:rPr>
              <w:t>4.1.5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注册提示及判断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_Toc452991782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14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24376C78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83" w:history="1">
            <w:r w:rsidR="0038700E" w:rsidRPr="001A08DA">
              <w:rPr>
                <w:rStyle w:val="aff2"/>
                <w:noProof/>
                <w:color w:val="auto"/>
              </w:rPr>
              <w:t>4.1.6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代注册账号说明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_Toc452991783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18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7D49091D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84" w:history="1">
            <w:r w:rsidR="0038700E" w:rsidRPr="001A08DA">
              <w:rPr>
                <w:rStyle w:val="aff2"/>
                <w:noProof/>
                <w:color w:val="auto"/>
              </w:rPr>
              <w:t>4.1.7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短信提示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_Toc452991784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18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75EF8F59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85" w:history="1">
            <w:r w:rsidR="0038700E" w:rsidRPr="001A08DA">
              <w:rPr>
                <w:rStyle w:val="aff2"/>
                <w:noProof/>
                <w:color w:val="auto"/>
              </w:rPr>
              <w:t>4.1.8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补充说明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_Toc452991785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19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025B463E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86" w:history="1">
            <w:r w:rsidR="0038700E" w:rsidRPr="001A08DA">
              <w:rPr>
                <w:rStyle w:val="aff2"/>
                <w:noProof/>
                <w:color w:val="auto"/>
              </w:rPr>
              <w:t>4.2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账号状态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_Toc452991786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19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02A26436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87" w:history="1">
            <w:r w:rsidR="0038700E" w:rsidRPr="001A08DA">
              <w:rPr>
                <w:rStyle w:val="aff2"/>
                <w:noProof/>
                <w:color w:val="auto"/>
              </w:rPr>
              <w:t>4.3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权限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_Toc452991787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20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2AEB1B20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88" w:history="1">
            <w:r w:rsidR="0038700E" w:rsidRPr="001A08DA">
              <w:rPr>
                <w:rStyle w:val="aff2"/>
                <w:noProof/>
                <w:color w:val="auto"/>
              </w:rPr>
              <w:t>4.3.1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平台权限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_Toc452991788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20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187C6B3F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89" w:history="1">
            <w:r w:rsidR="0038700E" w:rsidRPr="001A08DA">
              <w:rPr>
                <w:rStyle w:val="aff2"/>
                <w:noProof/>
                <w:color w:val="auto"/>
              </w:rPr>
              <w:t>4.3.2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权限组合及登录说明（本期只实现单供应权限和单分销权限组合，多供应权限组合的情况暂不考虑）：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_Toc452991789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21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782B0CCD" w14:textId="77777777" w:rsidR="0038700E" w:rsidRPr="001A08DA" w:rsidRDefault="00D74DCC">
          <w:pPr>
            <w:pStyle w:val="20"/>
            <w:rPr>
              <w:rFonts w:asciiTheme="minorHAnsi" w:eastAsiaTheme="minorEastAsia" w:hAnsiTheme="minorHAnsi" w:cstheme="minorBidi"/>
              <w:noProof/>
            </w:rPr>
          </w:pPr>
          <w:hyperlink w:anchor="_Toc452991790" w:history="1">
            <w:r w:rsidR="0038700E" w:rsidRPr="001A08DA">
              <w:rPr>
                <w:rStyle w:val="aff2"/>
                <w:noProof/>
                <w:color w:val="auto"/>
              </w:rPr>
              <w:t>4.4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账号登录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_Toc452991790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22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2697082A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91" w:history="1">
            <w:r w:rsidR="0038700E" w:rsidRPr="001A08DA">
              <w:rPr>
                <w:rStyle w:val="aff2"/>
                <w:noProof/>
                <w:color w:val="auto"/>
              </w:rPr>
              <w:t>4.4.1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登录说明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_Toc452991791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22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0B20F81F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92" w:history="1">
            <w:r w:rsidR="0038700E" w:rsidRPr="001A08DA">
              <w:rPr>
                <w:rStyle w:val="aff2"/>
                <w:noProof/>
                <w:color w:val="auto"/>
              </w:rPr>
              <w:t>4.4.2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登录信息及反馈提示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_Toc452991792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22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0ADB6DF8" w14:textId="77777777" w:rsidR="0038700E" w:rsidRPr="001A08DA" w:rsidRDefault="00D74D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93" w:history="1">
            <w:r w:rsidR="0038700E" w:rsidRPr="001A08DA">
              <w:rPr>
                <w:rStyle w:val="aff2"/>
                <w:noProof/>
                <w:color w:val="auto"/>
              </w:rPr>
              <w:t>4.4.3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补充说明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_Toc452991793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22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1F16791F" w14:textId="77777777" w:rsidR="0038700E" w:rsidRPr="001A08DA" w:rsidRDefault="00D74D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991794" w:history="1">
            <w:r w:rsidR="0038700E" w:rsidRPr="001A08DA">
              <w:rPr>
                <w:rStyle w:val="aff2"/>
                <w:rFonts w:ascii="Microsoft YaHei UI" w:eastAsia="Microsoft YaHei UI" w:hAnsi="Microsoft YaHei UI"/>
                <w:noProof/>
                <w:color w:val="auto"/>
              </w:rPr>
              <w:t>5</w:t>
            </w:r>
            <w:r w:rsidR="0038700E" w:rsidRPr="001A08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700E" w:rsidRPr="001A08DA">
              <w:rPr>
                <w:rStyle w:val="aff2"/>
                <w:rFonts w:hint="eastAsia"/>
                <w:noProof/>
                <w:color w:val="auto"/>
              </w:rPr>
              <w:t>相关文档</w:t>
            </w:r>
            <w:r w:rsidR="0038700E" w:rsidRPr="001A08DA">
              <w:rPr>
                <w:noProof/>
                <w:webHidden/>
              </w:rPr>
              <w:tab/>
            </w:r>
            <w:r w:rsidR="0038700E" w:rsidRPr="001A08DA">
              <w:rPr>
                <w:noProof/>
                <w:webHidden/>
              </w:rPr>
              <w:fldChar w:fldCharType="begin"/>
            </w:r>
            <w:r w:rsidR="0038700E" w:rsidRPr="001A08DA">
              <w:rPr>
                <w:noProof/>
                <w:webHidden/>
              </w:rPr>
              <w:instrText xml:space="preserve"> PAGEREF _Toc452991794 \h </w:instrText>
            </w:r>
            <w:r w:rsidR="0038700E" w:rsidRPr="001A08DA">
              <w:rPr>
                <w:noProof/>
                <w:webHidden/>
              </w:rPr>
            </w:r>
            <w:r w:rsidR="0038700E" w:rsidRPr="001A08DA">
              <w:rPr>
                <w:noProof/>
                <w:webHidden/>
              </w:rPr>
              <w:fldChar w:fldCharType="separate"/>
            </w:r>
            <w:r w:rsidR="0038700E" w:rsidRPr="001A08DA">
              <w:rPr>
                <w:noProof/>
                <w:webHidden/>
              </w:rPr>
              <w:t>23</w:t>
            </w:r>
            <w:r w:rsidR="0038700E" w:rsidRPr="001A08DA">
              <w:rPr>
                <w:noProof/>
                <w:webHidden/>
              </w:rPr>
              <w:fldChar w:fldCharType="end"/>
            </w:r>
          </w:hyperlink>
        </w:p>
        <w:p w14:paraId="550A21CB" w14:textId="32C4EA9E" w:rsidR="001F2C62" w:rsidRPr="001A08DA" w:rsidRDefault="001F2C62">
          <w:r w:rsidRPr="001A08DA">
            <w:rPr>
              <w:b/>
              <w:bCs/>
              <w:lang w:val="zh-CN"/>
            </w:rPr>
            <w:fldChar w:fldCharType="end"/>
          </w:r>
        </w:p>
      </w:sdtContent>
    </w:sdt>
    <w:p w14:paraId="00BF5399" w14:textId="77777777" w:rsidR="00B30327" w:rsidRPr="001A08DA" w:rsidRDefault="00B30327" w:rsidP="00B30327"/>
    <w:p w14:paraId="46F6C8CF" w14:textId="77777777" w:rsidR="001F2C62" w:rsidRPr="001A08DA" w:rsidRDefault="001F2C62" w:rsidP="00B30327"/>
    <w:p w14:paraId="048277D5" w14:textId="77777777" w:rsidR="001F2C62" w:rsidRPr="001A08DA" w:rsidRDefault="001F2C62" w:rsidP="00B30327"/>
    <w:p w14:paraId="1C3BE206" w14:textId="77777777" w:rsidR="001F2C62" w:rsidRPr="001A08DA" w:rsidRDefault="001F2C62" w:rsidP="00B30327"/>
    <w:p w14:paraId="405ACA22" w14:textId="77777777" w:rsidR="001F2C62" w:rsidRPr="001A08DA" w:rsidRDefault="001F2C62" w:rsidP="00B30327"/>
    <w:p w14:paraId="7628D56C" w14:textId="77777777" w:rsidR="00B30327" w:rsidRPr="001A08DA" w:rsidRDefault="00B30327" w:rsidP="00B30327">
      <w:pPr>
        <w:widowControl/>
        <w:jc w:val="left"/>
      </w:pPr>
      <w:bookmarkStart w:id="6" w:name="_Toc264048540"/>
    </w:p>
    <w:p w14:paraId="1790795D" w14:textId="77777777" w:rsidR="00B30327" w:rsidRPr="001A08DA" w:rsidRDefault="00B30327" w:rsidP="00B30327">
      <w:pPr>
        <w:pStyle w:val="1"/>
        <w:rPr>
          <w:color w:val="auto"/>
        </w:rPr>
      </w:pPr>
      <w:bookmarkStart w:id="7" w:name="_Toc440440827"/>
      <w:bookmarkStart w:id="8" w:name="_Toc440473286"/>
      <w:bookmarkStart w:id="9" w:name="_Toc440872837"/>
      <w:bookmarkStart w:id="10" w:name="_Toc441150997"/>
      <w:bookmarkStart w:id="11" w:name="_Toc452991768"/>
      <w:bookmarkEnd w:id="6"/>
      <w:r w:rsidRPr="001A08DA">
        <w:rPr>
          <w:rFonts w:hint="eastAsia"/>
          <w:color w:val="auto"/>
        </w:rPr>
        <w:t>简介</w:t>
      </w:r>
      <w:bookmarkEnd w:id="7"/>
      <w:bookmarkEnd w:id="8"/>
      <w:bookmarkEnd w:id="9"/>
      <w:bookmarkEnd w:id="10"/>
      <w:bookmarkEnd w:id="11"/>
    </w:p>
    <w:p w14:paraId="1C8C9245" w14:textId="77777777" w:rsidR="00B30327" w:rsidRPr="001A08DA" w:rsidRDefault="00B30327" w:rsidP="00B30327">
      <w:pPr>
        <w:ind w:firstLineChars="200" w:firstLine="420"/>
      </w:pPr>
      <w:r w:rsidRPr="001A08DA">
        <w:rPr>
          <w:rFonts w:hint="eastAsia"/>
        </w:rPr>
        <w:t>此产品</w:t>
      </w:r>
      <w:r w:rsidRPr="001A08DA">
        <w:t>需求说明</w:t>
      </w:r>
      <w:r w:rsidRPr="001A08DA">
        <w:rPr>
          <w:rFonts w:hint="eastAsia"/>
        </w:rPr>
        <w:t>文档将对整个平台的账号</w:t>
      </w:r>
      <w:r w:rsidRPr="001A08DA">
        <w:t>体系</w:t>
      </w:r>
      <w:r w:rsidRPr="001A08DA">
        <w:rPr>
          <w:rFonts w:hint="eastAsia"/>
        </w:rPr>
        <w:t>进行</w:t>
      </w:r>
      <w:r w:rsidRPr="001A08DA">
        <w:t>一个系统</w:t>
      </w:r>
      <w:r w:rsidRPr="001A08DA">
        <w:rPr>
          <w:rFonts w:hint="eastAsia"/>
        </w:rPr>
        <w:t>性</w:t>
      </w:r>
      <w:r w:rsidRPr="001A08DA">
        <w:t>阐述</w:t>
      </w:r>
      <w:r w:rsidRPr="001A08DA">
        <w:rPr>
          <w:rFonts w:hint="eastAsia"/>
        </w:rPr>
        <w:t>，便于</w:t>
      </w:r>
      <w:r w:rsidRPr="001A08DA">
        <w:t>文档</w:t>
      </w:r>
      <w:r w:rsidRPr="001A08DA">
        <w:rPr>
          <w:rFonts w:hint="eastAsia"/>
        </w:rPr>
        <w:t>使用</w:t>
      </w:r>
      <w:r w:rsidRPr="001A08DA">
        <w:t>人员</w:t>
      </w:r>
      <w:r w:rsidRPr="001A08DA">
        <w:rPr>
          <w:rFonts w:hint="eastAsia"/>
        </w:rPr>
        <w:t>系统了解平台</w:t>
      </w:r>
      <w:r w:rsidRPr="001A08DA">
        <w:t>的账号</w:t>
      </w:r>
      <w:r w:rsidRPr="001A08DA">
        <w:rPr>
          <w:rFonts w:hint="eastAsia"/>
        </w:rPr>
        <w:t>体系</w:t>
      </w:r>
      <w:r w:rsidRPr="001A08DA">
        <w:t>。</w:t>
      </w:r>
    </w:p>
    <w:p w14:paraId="57D41E5B" w14:textId="77777777" w:rsidR="00B30327" w:rsidRPr="001A08DA" w:rsidRDefault="00B30327" w:rsidP="006A787E">
      <w:pPr>
        <w:pStyle w:val="2"/>
        <w:rPr>
          <w:color w:val="auto"/>
        </w:rPr>
      </w:pPr>
      <w:bookmarkStart w:id="12" w:name="_Toc440440828"/>
      <w:bookmarkStart w:id="13" w:name="_Toc440473287"/>
      <w:bookmarkStart w:id="14" w:name="_Toc440872838"/>
      <w:bookmarkStart w:id="15" w:name="_Toc441150998"/>
      <w:bookmarkStart w:id="16" w:name="_Toc452991769"/>
      <w:r w:rsidRPr="001A08DA">
        <w:rPr>
          <w:rFonts w:hint="eastAsia"/>
          <w:color w:val="auto"/>
        </w:rPr>
        <w:t>目的</w:t>
      </w:r>
      <w:bookmarkEnd w:id="12"/>
      <w:bookmarkEnd w:id="13"/>
      <w:bookmarkEnd w:id="14"/>
      <w:bookmarkEnd w:id="15"/>
      <w:bookmarkEnd w:id="16"/>
    </w:p>
    <w:p w14:paraId="7F9D7939" w14:textId="77777777" w:rsidR="00B30327" w:rsidRPr="001A08DA" w:rsidRDefault="00B30327" w:rsidP="00B30327">
      <w:pPr>
        <w:ind w:firstLineChars="200" w:firstLine="420"/>
      </w:pPr>
      <w:r w:rsidRPr="001A08DA">
        <w:rPr>
          <w:rFonts w:hint="eastAsia"/>
        </w:rPr>
        <w:t>由于目前不同产品线对应的账号体系存在一定差异，开发扩展性较差，</w:t>
      </w:r>
      <w:proofErr w:type="gramStart"/>
      <w:r w:rsidRPr="001A08DA">
        <w:rPr>
          <w:rFonts w:hint="eastAsia"/>
        </w:rPr>
        <w:t>特此对</w:t>
      </w:r>
      <w:proofErr w:type="gramEnd"/>
      <w:r w:rsidRPr="001A08DA">
        <w:t>账号体系进行详细说明</w:t>
      </w:r>
      <w:r w:rsidRPr="001A08DA">
        <w:rPr>
          <w:rFonts w:hint="eastAsia"/>
        </w:rPr>
        <w:t>和规范</w:t>
      </w:r>
      <w:r w:rsidRPr="001A08DA">
        <w:t>，</w:t>
      </w:r>
      <w:r w:rsidRPr="001A08DA">
        <w:rPr>
          <w:rFonts w:hint="eastAsia"/>
        </w:rPr>
        <w:t>便于产品</w:t>
      </w:r>
      <w:r w:rsidRPr="001A08DA">
        <w:t>经理</w:t>
      </w:r>
      <w:r w:rsidRPr="001A08DA">
        <w:rPr>
          <w:rFonts w:hint="eastAsia"/>
        </w:rPr>
        <w:t>、开发人员</w:t>
      </w:r>
      <w:r w:rsidRPr="001A08DA">
        <w:t>等</w:t>
      </w:r>
      <w:r w:rsidRPr="001A08DA">
        <w:rPr>
          <w:rFonts w:hint="eastAsia"/>
        </w:rPr>
        <w:t>相关人员</w:t>
      </w:r>
      <w:r w:rsidRPr="001A08DA">
        <w:t>对</w:t>
      </w:r>
      <w:r w:rsidRPr="001A08DA">
        <w:rPr>
          <w:rFonts w:hint="eastAsia"/>
        </w:rPr>
        <w:t>账号</w:t>
      </w:r>
      <w:r w:rsidRPr="001A08DA">
        <w:t>体系</w:t>
      </w:r>
      <w:r w:rsidR="0091493C" w:rsidRPr="001A08DA">
        <w:rPr>
          <w:rFonts w:hint="eastAsia"/>
        </w:rPr>
        <w:t>进行</w:t>
      </w:r>
      <w:r w:rsidR="0091493C" w:rsidRPr="001A08DA">
        <w:t>深入</w:t>
      </w:r>
      <w:r w:rsidRPr="001A08DA">
        <w:t>了解</w:t>
      </w:r>
      <w:r w:rsidRPr="001A08DA">
        <w:rPr>
          <w:rFonts w:hint="eastAsia"/>
        </w:rPr>
        <w:t>、需求沿用以及</w:t>
      </w:r>
      <w:r w:rsidRPr="001A08DA">
        <w:t>后续工作</w:t>
      </w:r>
      <w:r w:rsidRPr="001A08DA">
        <w:rPr>
          <w:rFonts w:hint="eastAsia"/>
        </w:rPr>
        <w:t>的开展</w:t>
      </w:r>
      <w:r w:rsidRPr="001A08DA">
        <w:t>。</w:t>
      </w:r>
    </w:p>
    <w:p w14:paraId="57407CB0" w14:textId="77777777" w:rsidR="00D36C1B" w:rsidRPr="001A08DA" w:rsidRDefault="00B30327" w:rsidP="00D36C1B">
      <w:pPr>
        <w:pStyle w:val="2"/>
        <w:rPr>
          <w:color w:val="auto"/>
        </w:rPr>
      </w:pPr>
      <w:bookmarkStart w:id="17" w:name="_Toc440440829"/>
      <w:bookmarkStart w:id="18" w:name="_Toc440473288"/>
      <w:bookmarkStart w:id="19" w:name="_Toc440872839"/>
      <w:bookmarkStart w:id="20" w:name="_Toc441150999"/>
      <w:bookmarkStart w:id="21" w:name="_Toc452991770"/>
      <w:r w:rsidRPr="001A08DA">
        <w:rPr>
          <w:rFonts w:hint="eastAsia"/>
          <w:color w:val="auto"/>
        </w:rPr>
        <w:t>范围</w:t>
      </w:r>
      <w:bookmarkEnd w:id="17"/>
      <w:bookmarkEnd w:id="18"/>
      <w:bookmarkEnd w:id="19"/>
      <w:bookmarkEnd w:id="20"/>
      <w:bookmarkEnd w:id="21"/>
    </w:p>
    <w:p w14:paraId="5FFC44E0" w14:textId="77777777" w:rsidR="00B30327" w:rsidRPr="001A08DA" w:rsidRDefault="00B30327" w:rsidP="00B30327">
      <w:pPr>
        <w:ind w:firstLineChars="200" w:firstLine="420"/>
      </w:pPr>
      <w:r w:rsidRPr="001A08DA">
        <w:rPr>
          <w:rFonts w:hint="eastAsia"/>
        </w:rPr>
        <w:t>此文档</w:t>
      </w:r>
      <w:r w:rsidRPr="001A08DA">
        <w:t>内容</w:t>
      </w:r>
      <w:r w:rsidRPr="001A08DA">
        <w:rPr>
          <w:rFonts w:hint="eastAsia"/>
        </w:rPr>
        <w:t>将从不同用户角色出发，从账号注册</w:t>
      </w:r>
      <w:r w:rsidRPr="001A08DA">
        <w:t>、</w:t>
      </w:r>
      <w:r w:rsidRPr="001A08DA">
        <w:rPr>
          <w:rFonts w:hint="eastAsia"/>
        </w:rPr>
        <w:t>账号状态、账号权限及</w:t>
      </w:r>
      <w:r w:rsidR="002E08D1" w:rsidRPr="001A08DA">
        <w:rPr>
          <w:rFonts w:hint="eastAsia"/>
        </w:rPr>
        <w:t>账号登录</w:t>
      </w:r>
      <w:r w:rsidRPr="001A08DA">
        <w:rPr>
          <w:rFonts w:hint="eastAsia"/>
        </w:rPr>
        <w:t>等方面对账号体系</w:t>
      </w:r>
      <w:r w:rsidRPr="001A08DA">
        <w:t>进行</w:t>
      </w:r>
      <w:r w:rsidRPr="001A08DA">
        <w:rPr>
          <w:rFonts w:hint="eastAsia"/>
        </w:rPr>
        <w:t>详细阐述。</w:t>
      </w:r>
    </w:p>
    <w:p w14:paraId="6BEB3684" w14:textId="77777777" w:rsidR="006A787E" w:rsidRPr="001A08DA" w:rsidRDefault="00B30327" w:rsidP="006A787E">
      <w:pPr>
        <w:pStyle w:val="1"/>
        <w:rPr>
          <w:color w:val="auto"/>
        </w:rPr>
      </w:pPr>
      <w:bookmarkStart w:id="22" w:name="_Toc440440830"/>
      <w:bookmarkStart w:id="23" w:name="_Toc440473289"/>
      <w:bookmarkStart w:id="24" w:name="_Toc440872840"/>
      <w:bookmarkStart w:id="25" w:name="_Toc441151000"/>
      <w:bookmarkStart w:id="26" w:name="_Toc452991771"/>
      <w:r w:rsidRPr="001A08DA">
        <w:rPr>
          <w:rFonts w:hint="eastAsia"/>
          <w:color w:val="auto"/>
        </w:rPr>
        <w:t>用户角色</w:t>
      </w:r>
      <w:r w:rsidRPr="001A08DA">
        <w:rPr>
          <w:color w:val="auto"/>
        </w:rPr>
        <w:t>描述</w:t>
      </w:r>
      <w:bookmarkEnd w:id="22"/>
      <w:bookmarkEnd w:id="23"/>
      <w:bookmarkEnd w:id="24"/>
      <w:bookmarkEnd w:id="25"/>
      <w:bookmarkEnd w:id="26"/>
    </w:p>
    <w:p w14:paraId="39974A6F" w14:textId="558F5CA0" w:rsidR="00B30327" w:rsidRPr="001A08DA" w:rsidRDefault="006A787E" w:rsidP="006A787E">
      <w:pPr>
        <w:ind w:firstLineChars="50" w:firstLine="105"/>
      </w:pPr>
      <w:r w:rsidRPr="001A08DA">
        <w:t>目前平台存在</w:t>
      </w:r>
      <w:r w:rsidRPr="001A08DA">
        <w:rPr>
          <w:rFonts w:hint="eastAsia"/>
        </w:rPr>
        <w:t>的</w:t>
      </w:r>
      <w:r w:rsidRPr="001A08DA">
        <w:t>所有用户角色</w:t>
      </w:r>
      <w:r w:rsidRPr="001A08DA">
        <w:rPr>
          <w:rFonts w:hint="eastAsia"/>
        </w:rPr>
        <w:t>如下</w:t>
      </w:r>
      <w:r w:rsidRPr="001A08DA">
        <w:t>：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129"/>
      </w:tblGrid>
      <w:tr w:rsidR="001A08DA" w:rsidRPr="001A08DA" w14:paraId="7AE3F93F" w14:textId="77777777" w:rsidTr="004B2057">
        <w:tc>
          <w:tcPr>
            <w:tcW w:w="2088" w:type="dxa"/>
            <w:shd w:val="clear" w:color="auto" w:fill="C0C0C0"/>
          </w:tcPr>
          <w:p w14:paraId="7C0F4E20" w14:textId="77777777" w:rsidR="00B30327" w:rsidRPr="001A08DA" w:rsidRDefault="00B30327" w:rsidP="004B20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6129" w:type="dxa"/>
            <w:shd w:val="clear" w:color="auto" w:fill="C0C0C0"/>
          </w:tcPr>
          <w:p w14:paraId="72351E9A" w14:textId="77777777" w:rsidR="00B30327" w:rsidRPr="001A08DA" w:rsidRDefault="00B30327" w:rsidP="004B20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1A08DA" w:rsidRPr="001A08DA" w14:paraId="141655AC" w14:textId="77777777" w:rsidTr="004B2057">
        <w:tc>
          <w:tcPr>
            <w:tcW w:w="2088" w:type="dxa"/>
            <w:shd w:val="clear" w:color="auto" w:fill="auto"/>
            <w:vAlign w:val="center"/>
          </w:tcPr>
          <w:p w14:paraId="16DDD71B" w14:textId="2525B3C6" w:rsidR="00B30327" w:rsidRPr="001A08DA" w:rsidRDefault="00B30327" w:rsidP="004B2057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景区</w:t>
            </w:r>
            <w:r w:rsidR="00C23744" w:rsidRPr="001A08DA">
              <w:rPr>
                <w:rFonts w:ascii="Arial" w:hAnsi="Arial" w:cs="Arial" w:hint="eastAsia"/>
                <w:sz w:val="20"/>
                <w:szCs w:val="20"/>
              </w:rPr>
              <w:t>/</w:t>
            </w:r>
            <w:r w:rsidR="00C23744" w:rsidRPr="001A08DA">
              <w:rPr>
                <w:rFonts w:ascii="Arial" w:hAnsi="Arial" w:cs="Arial" w:hint="eastAsia"/>
                <w:sz w:val="20"/>
                <w:szCs w:val="20"/>
              </w:rPr>
              <w:t>演艺</w:t>
            </w:r>
            <w:r w:rsidRPr="001A08DA">
              <w:rPr>
                <w:rFonts w:ascii="Arial" w:hAnsi="Arial" w:cs="Arial"/>
                <w:sz w:val="20"/>
                <w:szCs w:val="20"/>
              </w:rPr>
              <w:t>公司</w:t>
            </w:r>
          </w:p>
        </w:tc>
        <w:tc>
          <w:tcPr>
            <w:tcW w:w="6129" w:type="dxa"/>
          </w:tcPr>
          <w:p w14:paraId="5791EBF7" w14:textId="56717595" w:rsidR="00B30327" w:rsidRPr="001A08DA" w:rsidRDefault="00B30327" w:rsidP="004B2057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景区门票、演艺</w:t>
            </w:r>
            <w:r w:rsidR="00B90A90" w:rsidRPr="001A08DA">
              <w:rPr>
                <w:rFonts w:ascii="Arial" w:hAnsi="Arial" w:cs="Arial" w:hint="eastAsia"/>
                <w:sz w:val="20"/>
                <w:szCs w:val="20"/>
              </w:rPr>
              <w:t>门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票的供应商，一个景区公司下可能含有多个景区、演艺。</w:t>
            </w:r>
          </w:p>
        </w:tc>
      </w:tr>
      <w:tr w:rsidR="001A08DA" w:rsidRPr="001A08DA" w14:paraId="2F216E61" w14:textId="77777777" w:rsidTr="004B2057">
        <w:tc>
          <w:tcPr>
            <w:tcW w:w="2088" w:type="dxa"/>
            <w:shd w:val="clear" w:color="auto" w:fill="auto"/>
            <w:vAlign w:val="center"/>
          </w:tcPr>
          <w:p w14:paraId="37E17363" w14:textId="522760C3" w:rsidR="00B30327" w:rsidRPr="001A08DA" w:rsidRDefault="00B30327" w:rsidP="004B2057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景区</w:t>
            </w:r>
            <w:r w:rsidR="00C23744" w:rsidRPr="001A08DA">
              <w:rPr>
                <w:rFonts w:ascii="Arial" w:hAnsi="Arial" w:cs="Arial" w:hint="eastAsia"/>
                <w:sz w:val="20"/>
                <w:szCs w:val="20"/>
              </w:rPr>
              <w:t>/</w:t>
            </w:r>
            <w:r w:rsidR="00C23744" w:rsidRPr="001A08DA">
              <w:rPr>
                <w:rFonts w:ascii="Arial" w:hAnsi="Arial" w:cs="Arial" w:hint="eastAsia"/>
                <w:sz w:val="20"/>
                <w:szCs w:val="20"/>
              </w:rPr>
              <w:t>演艺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公司员工</w:t>
            </w:r>
          </w:p>
        </w:tc>
        <w:tc>
          <w:tcPr>
            <w:tcW w:w="6129" w:type="dxa"/>
          </w:tcPr>
          <w:p w14:paraId="5F1476E1" w14:textId="77777777" w:rsidR="00B30327" w:rsidRPr="001A08DA" w:rsidRDefault="00B30327" w:rsidP="004B2057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隶属于景区公司，由景区公司创建并赋予操作权限。</w:t>
            </w:r>
          </w:p>
        </w:tc>
      </w:tr>
      <w:tr w:rsidR="001A08DA" w:rsidRPr="001A08DA" w14:paraId="13370640" w14:textId="77777777" w:rsidTr="004B2057">
        <w:tc>
          <w:tcPr>
            <w:tcW w:w="2088" w:type="dxa"/>
            <w:shd w:val="clear" w:color="auto" w:fill="auto"/>
            <w:vAlign w:val="center"/>
          </w:tcPr>
          <w:p w14:paraId="30945482" w14:textId="77777777" w:rsidR="00B30327" w:rsidRPr="001A08DA" w:rsidRDefault="0099493C" w:rsidP="004B2057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住宿供应商（客栈</w:t>
            </w:r>
            <w:r w:rsidRPr="001A08DA">
              <w:rPr>
                <w:rFonts w:ascii="Arial" w:hAnsi="Arial" w:cs="Arial"/>
                <w:sz w:val="20"/>
                <w:szCs w:val="20"/>
              </w:rPr>
              <w:t>）</w:t>
            </w:r>
          </w:p>
        </w:tc>
        <w:tc>
          <w:tcPr>
            <w:tcW w:w="6129" w:type="dxa"/>
          </w:tcPr>
          <w:p w14:paraId="457ACDD4" w14:textId="77777777" w:rsidR="00B30327" w:rsidRPr="001A08DA" w:rsidRDefault="002309EA" w:rsidP="00DB3CC3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客栈</w:t>
            </w:r>
            <w:r w:rsidR="00B30327" w:rsidRPr="001A08DA">
              <w:rPr>
                <w:rFonts w:ascii="Arial" w:hAnsi="Arial" w:cs="Arial" w:hint="eastAsia"/>
                <w:sz w:val="20"/>
                <w:szCs w:val="20"/>
              </w:rPr>
              <w:t>供应商（主），一个客栈下可能会有多个分店</w:t>
            </w:r>
          </w:p>
        </w:tc>
      </w:tr>
      <w:tr w:rsidR="001A08DA" w:rsidRPr="001A08DA" w14:paraId="40E1027C" w14:textId="77777777" w:rsidTr="004B2057">
        <w:tc>
          <w:tcPr>
            <w:tcW w:w="2088" w:type="dxa"/>
            <w:shd w:val="clear" w:color="auto" w:fill="auto"/>
            <w:vAlign w:val="center"/>
          </w:tcPr>
          <w:p w14:paraId="778B9045" w14:textId="3A0B8D50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住宿供应商</w:t>
            </w:r>
            <w:r w:rsidRPr="001A08DA">
              <w:rPr>
                <w:rFonts w:ascii="Arial" w:hAnsi="Arial" w:cs="Arial"/>
                <w:sz w:val="20"/>
                <w:szCs w:val="20"/>
              </w:rPr>
              <w:t>（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酒店</w:t>
            </w:r>
            <w:r w:rsidRPr="001A08DA">
              <w:rPr>
                <w:rFonts w:ascii="Arial" w:hAnsi="Arial" w:cs="Arial"/>
                <w:sz w:val="20"/>
                <w:szCs w:val="20"/>
              </w:rPr>
              <w:t>）</w:t>
            </w:r>
          </w:p>
        </w:tc>
        <w:tc>
          <w:tcPr>
            <w:tcW w:w="6129" w:type="dxa"/>
          </w:tcPr>
          <w:p w14:paraId="402AB14F" w14:textId="6838FD8B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酒店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供应商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</w:tc>
      </w:tr>
      <w:tr w:rsidR="001A08DA" w:rsidRPr="001A08DA" w14:paraId="27572B3B" w14:textId="77777777" w:rsidTr="004B2057">
        <w:tc>
          <w:tcPr>
            <w:tcW w:w="2088" w:type="dxa"/>
            <w:shd w:val="clear" w:color="auto" w:fill="auto"/>
            <w:vAlign w:val="center"/>
          </w:tcPr>
          <w:p w14:paraId="40F77C9F" w14:textId="3149982A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住宿</w:t>
            </w:r>
            <w:r w:rsidRPr="001A08DA">
              <w:rPr>
                <w:rFonts w:ascii="Arial" w:hAnsi="Arial" w:cs="Arial"/>
                <w:sz w:val="20"/>
                <w:szCs w:val="20"/>
              </w:rPr>
              <w:t>分店</w:t>
            </w:r>
          </w:p>
        </w:tc>
        <w:tc>
          <w:tcPr>
            <w:tcW w:w="6129" w:type="dxa"/>
          </w:tcPr>
          <w:p w14:paraId="7174C284" w14:textId="71D6FDAD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住宿</w:t>
            </w:r>
            <w:r w:rsidRPr="001A08DA">
              <w:rPr>
                <w:rFonts w:ascii="Arial" w:hAnsi="Arial" w:cs="Arial"/>
                <w:sz w:val="20"/>
                <w:szCs w:val="20"/>
              </w:rPr>
              <w:t>（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分店</w:t>
            </w:r>
            <w:r w:rsidRPr="001A08DA">
              <w:rPr>
                <w:rFonts w:ascii="Arial" w:hAnsi="Arial" w:cs="Arial"/>
                <w:sz w:val="20"/>
                <w:szCs w:val="20"/>
              </w:rPr>
              <w:t>）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，</w:t>
            </w:r>
            <w:r w:rsidRPr="001A08DA">
              <w:rPr>
                <w:rFonts w:ascii="Arial" w:hAnsi="Arial" w:cs="Arial"/>
                <w:sz w:val="20"/>
                <w:szCs w:val="20"/>
              </w:rPr>
              <w:t>由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住宿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供应商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创建，与住宿供应商</w:t>
            </w:r>
            <w:r w:rsidRPr="001A08DA">
              <w:rPr>
                <w:rFonts w:ascii="Arial" w:hAnsi="Arial" w:cs="Arial"/>
                <w:sz w:val="20"/>
                <w:szCs w:val="20"/>
              </w:rPr>
              <w:t>关联。</w:t>
            </w:r>
          </w:p>
        </w:tc>
      </w:tr>
      <w:tr w:rsidR="001A08DA" w:rsidRPr="001A08DA" w14:paraId="2A97523A" w14:textId="77777777" w:rsidTr="004B2057">
        <w:tc>
          <w:tcPr>
            <w:tcW w:w="2088" w:type="dxa"/>
            <w:shd w:val="clear" w:color="auto" w:fill="auto"/>
            <w:vAlign w:val="center"/>
          </w:tcPr>
          <w:p w14:paraId="562231DA" w14:textId="6F5F4D36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住宿</w:t>
            </w:r>
            <w:r w:rsidRPr="001A08DA">
              <w:rPr>
                <w:rFonts w:ascii="Arial" w:hAnsi="Arial" w:cs="Arial"/>
                <w:sz w:val="20"/>
                <w:szCs w:val="20"/>
              </w:rPr>
              <w:t>员工</w:t>
            </w:r>
          </w:p>
        </w:tc>
        <w:tc>
          <w:tcPr>
            <w:tcW w:w="6129" w:type="dxa"/>
          </w:tcPr>
          <w:p w14:paraId="78DF539B" w14:textId="16EA8241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由住宿供应商</w:t>
            </w:r>
            <w:r w:rsidRPr="001A08DA">
              <w:rPr>
                <w:rFonts w:ascii="Arial" w:hAnsi="Arial" w:cs="Arial"/>
                <w:sz w:val="20"/>
                <w:szCs w:val="20"/>
              </w:rPr>
              <w:t>创建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，与住宿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供应商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关联</w:t>
            </w:r>
            <w:r w:rsidRPr="001A08DA">
              <w:rPr>
                <w:rFonts w:ascii="Arial" w:hAnsi="Arial" w:cs="Arial"/>
                <w:sz w:val="20"/>
                <w:szCs w:val="20"/>
              </w:rPr>
              <w:t>。</w:t>
            </w:r>
          </w:p>
        </w:tc>
      </w:tr>
      <w:tr w:rsidR="001A08DA" w:rsidRPr="001A08DA" w14:paraId="1CBA442C" w14:textId="77777777" w:rsidTr="004B2057">
        <w:tc>
          <w:tcPr>
            <w:tcW w:w="2088" w:type="dxa"/>
            <w:shd w:val="clear" w:color="auto" w:fill="auto"/>
            <w:vAlign w:val="center"/>
          </w:tcPr>
          <w:p w14:paraId="54F046C7" w14:textId="210E917E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线路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供应商</w:t>
            </w:r>
          </w:p>
        </w:tc>
        <w:tc>
          <w:tcPr>
            <w:tcW w:w="6129" w:type="dxa"/>
          </w:tcPr>
          <w:p w14:paraId="20D8156A" w14:textId="28FB1D53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一日游</w:t>
            </w:r>
            <w:r w:rsidRPr="001A08DA">
              <w:rPr>
                <w:rFonts w:ascii="Arial" w:hAnsi="Arial" w:cs="Arial"/>
                <w:sz w:val="20"/>
                <w:szCs w:val="20"/>
              </w:rPr>
              <w:t>等产品的供应商</w:t>
            </w:r>
          </w:p>
        </w:tc>
      </w:tr>
      <w:tr w:rsidR="001A08DA" w:rsidRPr="001A08DA" w14:paraId="20F5568C" w14:textId="77777777" w:rsidTr="004B2057">
        <w:tc>
          <w:tcPr>
            <w:tcW w:w="2088" w:type="dxa"/>
            <w:shd w:val="clear" w:color="auto" w:fill="auto"/>
            <w:vAlign w:val="center"/>
          </w:tcPr>
          <w:p w14:paraId="57B7EBD5" w14:textId="24223D6E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线路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</w:t>
            </w:r>
            <w:proofErr w:type="gramStart"/>
            <w:r w:rsidRPr="001A08DA">
              <w:rPr>
                <w:rFonts w:ascii="Arial" w:hAnsi="Arial" w:cs="Arial"/>
                <w:sz w:val="20"/>
                <w:szCs w:val="20"/>
              </w:rPr>
              <w:t>商员工</w:t>
            </w:r>
            <w:proofErr w:type="gramEnd"/>
          </w:p>
        </w:tc>
        <w:tc>
          <w:tcPr>
            <w:tcW w:w="6129" w:type="dxa"/>
          </w:tcPr>
          <w:p w14:paraId="45DF420A" w14:textId="21ACD00E" w:rsidR="00B90A90" w:rsidRPr="001A08DA" w:rsidRDefault="00B90A90" w:rsidP="00B90A90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由线路供应商</w:t>
            </w:r>
            <w:r w:rsidRPr="001A08DA">
              <w:rPr>
                <w:rFonts w:ascii="Arial" w:hAnsi="Arial" w:cs="Arial"/>
                <w:sz w:val="20"/>
                <w:szCs w:val="20"/>
              </w:rPr>
              <w:t>创建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，与线路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供应商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关联</w:t>
            </w:r>
            <w:r w:rsidRPr="001A08DA">
              <w:rPr>
                <w:rFonts w:ascii="Arial" w:hAnsi="Arial" w:cs="Arial"/>
                <w:sz w:val="20"/>
                <w:szCs w:val="20"/>
              </w:rPr>
              <w:t>。</w:t>
            </w:r>
          </w:p>
        </w:tc>
      </w:tr>
      <w:tr w:rsidR="001A08DA" w:rsidRPr="001A08DA" w14:paraId="4A80AF0C" w14:textId="77777777" w:rsidTr="004B2057">
        <w:tc>
          <w:tcPr>
            <w:tcW w:w="2088" w:type="dxa"/>
            <w:shd w:val="clear" w:color="auto" w:fill="auto"/>
            <w:vAlign w:val="center"/>
          </w:tcPr>
          <w:p w14:paraId="3E62E5CD" w14:textId="2BB4BD4E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小交通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供应商</w:t>
            </w:r>
          </w:p>
        </w:tc>
        <w:tc>
          <w:tcPr>
            <w:tcW w:w="6129" w:type="dxa"/>
          </w:tcPr>
          <w:p w14:paraId="7316BDEA" w14:textId="59C3D1CC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路线</w:t>
            </w:r>
            <w:r w:rsidRPr="001A08DA">
              <w:rPr>
                <w:rFonts w:ascii="Arial" w:hAnsi="Arial" w:cs="Arial"/>
                <w:sz w:val="20"/>
                <w:szCs w:val="20"/>
              </w:rPr>
              <w:t>交通产品的供应商</w:t>
            </w:r>
          </w:p>
        </w:tc>
      </w:tr>
      <w:tr w:rsidR="001A08DA" w:rsidRPr="001A08DA" w14:paraId="36FFF89A" w14:textId="77777777" w:rsidTr="004B2057">
        <w:tc>
          <w:tcPr>
            <w:tcW w:w="2088" w:type="dxa"/>
            <w:shd w:val="clear" w:color="auto" w:fill="auto"/>
            <w:vAlign w:val="center"/>
          </w:tcPr>
          <w:p w14:paraId="0FB8BEAE" w14:textId="1E31E842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小交通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</w:t>
            </w:r>
            <w:proofErr w:type="gramStart"/>
            <w:r w:rsidRPr="001A08DA">
              <w:rPr>
                <w:rFonts w:ascii="Arial" w:hAnsi="Arial" w:cs="Arial"/>
                <w:sz w:val="20"/>
                <w:szCs w:val="20"/>
              </w:rPr>
              <w:t>商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员工</w:t>
            </w:r>
            <w:proofErr w:type="gramEnd"/>
          </w:p>
        </w:tc>
        <w:tc>
          <w:tcPr>
            <w:tcW w:w="6129" w:type="dxa"/>
          </w:tcPr>
          <w:p w14:paraId="3D77C651" w14:textId="4944E3D8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由</w:t>
            </w:r>
            <w:r w:rsidRPr="001A08DA">
              <w:rPr>
                <w:rFonts w:ascii="Arial" w:hAnsi="Arial" w:cs="Arial"/>
                <w:sz w:val="20"/>
                <w:szCs w:val="20"/>
              </w:rPr>
              <w:t>小交通供应商创建，与小交通供应商关联。</w:t>
            </w:r>
          </w:p>
        </w:tc>
      </w:tr>
      <w:tr w:rsidR="001A08DA" w:rsidRPr="001A08DA" w14:paraId="3C66F80C" w14:textId="77777777" w:rsidTr="004B2057">
        <w:tc>
          <w:tcPr>
            <w:tcW w:w="2088" w:type="dxa"/>
            <w:shd w:val="clear" w:color="auto" w:fill="auto"/>
            <w:vAlign w:val="center"/>
          </w:tcPr>
          <w:p w14:paraId="3D15B805" w14:textId="7242962A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特产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供应商</w:t>
            </w:r>
          </w:p>
        </w:tc>
        <w:tc>
          <w:tcPr>
            <w:tcW w:w="6129" w:type="dxa"/>
          </w:tcPr>
          <w:p w14:paraId="05417D0C" w14:textId="280FFF85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特产</w:t>
            </w:r>
            <w:r w:rsidRPr="001A08DA">
              <w:rPr>
                <w:rFonts w:ascii="Arial" w:hAnsi="Arial" w:cs="Arial"/>
                <w:sz w:val="20"/>
                <w:szCs w:val="20"/>
              </w:rPr>
              <w:t>产品的供应商</w:t>
            </w:r>
          </w:p>
        </w:tc>
      </w:tr>
      <w:tr w:rsidR="001A08DA" w:rsidRPr="001A08DA" w14:paraId="5C29B947" w14:textId="77777777" w:rsidTr="004B2057">
        <w:tc>
          <w:tcPr>
            <w:tcW w:w="2088" w:type="dxa"/>
            <w:shd w:val="clear" w:color="auto" w:fill="auto"/>
            <w:vAlign w:val="center"/>
          </w:tcPr>
          <w:p w14:paraId="77FC90F0" w14:textId="504BEBE4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特产</w:t>
            </w:r>
            <w:r w:rsidRPr="001A08DA">
              <w:rPr>
                <w:rFonts w:ascii="Arial" w:hAnsi="Arial" w:cs="Arial"/>
                <w:sz w:val="20"/>
                <w:szCs w:val="20"/>
              </w:rPr>
              <w:t>供应</w:t>
            </w:r>
            <w:proofErr w:type="gramStart"/>
            <w:r w:rsidRPr="001A08DA">
              <w:rPr>
                <w:rFonts w:ascii="Arial" w:hAnsi="Arial" w:cs="Arial"/>
                <w:sz w:val="20"/>
                <w:szCs w:val="20"/>
              </w:rPr>
              <w:t>商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员工</w:t>
            </w:r>
            <w:proofErr w:type="gramEnd"/>
          </w:p>
        </w:tc>
        <w:tc>
          <w:tcPr>
            <w:tcW w:w="6129" w:type="dxa"/>
          </w:tcPr>
          <w:p w14:paraId="2F514751" w14:textId="68E9DDAE" w:rsidR="00B90A90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由</w:t>
            </w:r>
            <w:r w:rsidRPr="001A08DA">
              <w:rPr>
                <w:rFonts w:ascii="Arial" w:hAnsi="Arial" w:cs="Arial"/>
                <w:sz w:val="20"/>
                <w:szCs w:val="20"/>
              </w:rPr>
              <w:t>特产供应商创建，与特产供应商关联。</w:t>
            </w:r>
          </w:p>
        </w:tc>
      </w:tr>
      <w:tr w:rsidR="001A08DA" w:rsidRPr="001A08DA" w14:paraId="03088B55" w14:textId="77777777" w:rsidTr="004B2057">
        <w:tc>
          <w:tcPr>
            <w:tcW w:w="2088" w:type="dxa"/>
            <w:shd w:val="clear" w:color="auto" w:fill="auto"/>
            <w:vAlign w:val="center"/>
          </w:tcPr>
          <w:p w14:paraId="432750A6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旅行社</w:t>
            </w:r>
          </w:p>
        </w:tc>
        <w:tc>
          <w:tcPr>
            <w:tcW w:w="6129" w:type="dxa"/>
          </w:tcPr>
          <w:p w14:paraId="564DD59B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仅旅行社可开行程单，购买团票必须有行程单。</w:t>
            </w:r>
          </w:p>
        </w:tc>
      </w:tr>
      <w:tr w:rsidR="001A08DA" w:rsidRPr="001A08DA" w14:paraId="276C085E" w14:textId="77777777" w:rsidTr="004B2057">
        <w:tc>
          <w:tcPr>
            <w:tcW w:w="2088" w:type="dxa"/>
            <w:shd w:val="clear" w:color="auto" w:fill="auto"/>
            <w:vAlign w:val="center"/>
          </w:tcPr>
          <w:p w14:paraId="79D5DE31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旅行社</w:t>
            </w:r>
            <w:r w:rsidRPr="001A08DA">
              <w:rPr>
                <w:rFonts w:ascii="Arial" w:hAnsi="Arial" w:cs="Arial"/>
                <w:sz w:val="20"/>
                <w:szCs w:val="20"/>
              </w:rPr>
              <w:t>员工</w:t>
            </w:r>
          </w:p>
        </w:tc>
        <w:tc>
          <w:tcPr>
            <w:tcW w:w="6129" w:type="dxa"/>
          </w:tcPr>
          <w:p w14:paraId="1CBA055A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隶属于</w:t>
            </w:r>
            <w:r w:rsidRPr="001A08DA">
              <w:rPr>
                <w:rFonts w:ascii="Arial" w:hAnsi="Arial" w:cs="Arial"/>
                <w:sz w:val="20"/>
                <w:szCs w:val="20"/>
              </w:rPr>
              <w:t>旅行社，由旅行社创建</w:t>
            </w:r>
          </w:p>
        </w:tc>
      </w:tr>
      <w:tr w:rsidR="001A08DA" w:rsidRPr="001A08DA" w14:paraId="4015B500" w14:textId="77777777" w:rsidTr="004B2057">
        <w:tc>
          <w:tcPr>
            <w:tcW w:w="2088" w:type="dxa"/>
            <w:shd w:val="clear" w:color="auto" w:fill="auto"/>
            <w:vAlign w:val="center"/>
          </w:tcPr>
          <w:p w14:paraId="7689BA3D" w14:textId="10BABEC2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旅行社</w:t>
            </w:r>
            <w:r w:rsidRPr="001A08DA">
              <w:rPr>
                <w:rFonts w:ascii="Arial" w:hAnsi="Arial" w:cs="Arial"/>
                <w:sz w:val="20"/>
                <w:szCs w:val="20"/>
              </w:rPr>
              <w:t>部门</w:t>
            </w:r>
            <w:r w:rsidR="00B90A90" w:rsidRPr="001A08DA">
              <w:rPr>
                <w:rFonts w:ascii="Arial" w:hAnsi="Arial" w:cs="Arial" w:hint="eastAsia"/>
                <w:sz w:val="20"/>
                <w:szCs w:val="20"/>
              </w:rPr>
              <w:t>（企业</w:t>
            </w:r>
            <w:r w:rsidR="00B90A90" w:rsidRPr="001A08DA">
              <w:rPr>
                <w:rFonts w:ascii="Arial" w:hAnsi="Arial" w:cs="Arial"/>
                <w:sz w:val="20"/>
                <w:szCs w:val="20"/>
              </w:rPr>
              <w:t>）</w:t>
            </w:r>
          </w:p>
        </w:tc>
        <w:tc>
          <w:tcPr>
            <w:tcW w:w="6129" w:type="dxa"/>
          </w:tcPr>
          <w:p w14:paraId="1CBAA9ED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又称地接社部门，挂靠在旅行社使用旅行社的资质做业务，分强关系（直属旅行社）和弱关系（挂靠多家旅行社）两种关系，为公司性质。</w:t>
            </w:r>
          </w:p>
        </w:tc>
      </w:tr>
      <w:tr w:rsidR="001A08DA" w:rsidRPr="001A08DA" w14:paraId="1D434493" w14:textId="77777777" w:rsidTr="004B2057">
        <w:tc>
          <w:tcPr>
            <w:tcW w:w="2088" w:type="dxa"/>
            <w:shd w:val="clear" w:color="auto" w:fill="auto"/>
            <w:vAlign w:val="center"/>
          </w:tcPr>
          <w:p w14:paraId="1BCD9AEB" w14:textId="0B643B32" w:rsidR="00DC239F" w:rsidRPr="001A08DA" w:rsidRDefault="00B90A90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旅行社部门</w:t>
            </w:r>
            <w:r w:rsidRPr="001A08DA">
              <w:rPr>
                <w:rFonts w:ascii="Arial" w:hAnsi="Arial" w:cs="Arial"/>
                <w:sz w:val="20"/>
                <w:szCs w:val="20"/>
              </w:rPr>
              <w:t>（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个人</w:t>
            </w:r>
            <w:r w:rsidRPr="001A08DA">
              <w:rPr>
                <w:rFonts w:ascii="Arial" w:hAnsi="Arial" w:cs="Arial"/>
                <w:sz w:val="20"/>
                <w:szCs w:val="20"/>
              </w:rPr>
              <w:t>）</w:t>
            </w:r>
          </w:p>
        </w:tc>
        <w:tc>
          <w:tcPr>
            <w:tcW w:w="6129" w:type="dxa"/>
          </w:tcPr>
          <w:p w14:paraId="39BCDBA6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挂靠在旅行社使用旅行社的资质做业务，也分</w:t>
            </w:r>
            <w:proofErr w:type="gramStart"/>
            <w:r w:rsidRPr="001A08DA">
              <w:rPr>
                <w:rFonts w:ascii="Arial" w:hAnsi="Arial" w:cs="Arial" w:hint="eastAsia"/>
                <w:sz w:val="20"/>
                <w:szCs w:val="20"/>
              </w:rPr>
              <w:t>强关系和弱关系</w:t>
            </w:r>
            <w:proofErr w:type="gramEnd"/>
            <w:r w:rsidRPr="001A08DA">
              <w:rPr>
                <w:rFonts w:ascii="Arial" w:hAnsi="Arial" w:cs="Arial" w:hint="eastAsia"/>
                <w:sz w:val="20"/>
                <w:szCs w:val="20"/>
              </w:rPr>
              <w:t>两种，</w:t>
            </w:r>
            <w:r w:rsidRPr="001A08DA">
              <w:rPr>
                <w:rFonts w:ascii="Arial" w:hAnsi="Arial" w:cs="Arial"/>
                <w:sz w:val="20"/>
                <w:szCs w:val="20"/>
              </w:rPr>
              <w:t>为个人性质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</w:tc>
      </w:tr>
      <w:tr w:rsidR="001A08DA" w:rsidRPr="001A08DA" w14:paraId="4DCEAC55" w14:textId="77777777" w:rsidTr="004B2057">
        <w:tc>
          <w:tcPr>
            <w:tcW w:w="2088" w:type="dxa"/>
            <w:shd w:val="clear" w:color="auto" w:fill="auto"/>
            <w:vAlign w:val="center"/>
          </w:tcPr>
          <w:p w14:paraId="338BFB97" w14:textId="40B349AA" w:rsidR="00347034" w:rsidRPr="001A08DA" w:rsidRDefault="00347034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旅行社部门</w:t>
            </w:r>
            <w:r w:rsidRPr="001A08DA">
              <w:rPr>
                <w:rFonts w:ascii="Arial" w:hAnsi="Arial" w:cs="Arial"/>
                <w:sz w:val="20"/>
                <w:szCs w:val="20"/>
              </w:rPr>
              <w:t>员工</w:t>
            </w:r>
          </w:p>
        </w:tc>
        <w:tc>
          <w:tcPr>
            <w:tcW w:w="6129" w:type="dxa"/>
          </w:tcPr>
          <w:p w14:paraId="1C3F91F2" w14:textId="7455F43A" w:rsidR="00347034" w:rsidRPr="001A08DA" w:rsidRDefault="00347034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由</w:t>
            </w:r>
            <w:r w:rsidRPr="001A08DA">
              <w:rPr>
                <w:rFonts w:ascii="Arial" w:hAnsi="Arial" w:cs="Arial"/>
                <w:sz w:val="20"/>
                <w:szCs w:val="20"/>
              </w:rPr>
              <w:t>旅行社部门创建，与旅行社部门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关联</w:t>
            </w:r>
            <w:r w:rsidRPr="001A08DA">
              <w:rPr>
                <w:rFonts w:ascii="Arial" w:hAnsi="Arial" w:cs="Arial"/>
                <w:sz w:val="20"/>
                <w:szCs w:val="20"/>
              </w:rPr>
              <w:t>。</w:t>
            </w:r>
          </w:p>
        </w:tc>
      </w:tr>
      <w:tr w:rsidR="001A08DA" w:rsidRPr="001A08DA" w14:paraId="35F274F4" w14:textId="77777777" w:rsidTr="004B2057">
        <w:tc>
          <w:tcPr>
            <w:tcW w:w="2088" w:type="dxa"/>
            <w:shd w:val="clear" w:color="auto" w:fill="auto"/>
            <w:vAlign w:val="center"/>
          </w:tcPr>
          <w:p w14:paraId="38AA8A01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lastRenderedPageBreak/>
              <w:t>导游</w:t>
            </w:r>
          </w:p>
        </w:tc>
        <w:tc>
          <w:tcPr>
            <w:tcW w:w="6129" w:type="dxa"/>
          </w:tcPr>
          <w:p w14:paraId="017D1099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挂靠在旅行社或者旅行社部门，也分</w:t>
            </w:r>
            <w:proofErr w:type="gramStart"/>
            <w:r w:rsidRPr="001A08DA">
              <w:rPr>
                <w:rFonts w:ascii="Arial" w:hAnsi="Arial" w:cs="Arial" w:hint="eastAsia"/>
                <w:sz w:val="20"/>
                <w:szCs w:val="20"/>
              </w:rPr>
              <w:t>强关系和弱关系</w:t>
            </w:r>
            <w:proofErr w:type="gramEnd"/>
            <w:r w:rsidRPr="001A08DA">
              <w:rPr>
                <w:rFonts w:ascii="Arial" w:hAnsi="Arial" w:cs="Arial" w:hint="eastAsia"/>
                <w:sz w:val="20"/>
                <w:szCs w:val="20"/>
              </w:rPr>
              <w:t>两种。</w:t>
            </w:r>
          </w:p>
        </w:tc>
      </w:tr>
      <w:tr w:rsidR="001A08DA" w:rsidRPr="001A08DA" w14:paraId="5CD23FA6" w14:textId="77777777" w:rsidTr="004B2057">
        <w:tc>
          <w:tcPr>
            <w:tcW w:w="2088" w:type="dxa"/>
            <w:shd w:val="clear" w:color="auto" w:fill="auto"/>
            <w:vAlign w:val="center"/>
          </w:tcPr>
          <w:p w14:paraId="317D9766" w14:textId="30CA503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商户</w:t>
            </w:r>
            <w:r w:rsidR="00E02838" w:rsidRPr="001A08DA">
              <w:rPr>
                <w:rFonts w:ascii="Arial" w:hAnsi="Arial" w:cs="Arial" w:hint="eastAsia"/>
                <w:sz w:val="20"/>
                <w:szCs w:val="20"/>
              </w:rPr>
              <w:t>（企业</w:t>
            </w:r>
            <w:r w:rsidR="00E02838" w:rsidRPr="001A08DA">
              <w:rPr>
                <w:rFonts w:ascii="Arial" w:hAnsi="Arial" w:cs="Arial"/>
                <w:sz w:val="20"/>
                <w:szCs w:val="20"/>
              </w:rPr>
              <w:t>）</w:t>
            </w:r>
          </w:p>
        </w:tc>
        <w:tc>
          <w:tcPr>
            <w:tcW w:w="6129" w:type="dxa"/>
          </w:tcPr>
          <w:p w14:paraId="3A25F26E" w14:textId="57A30C08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商铺等</w:t>
            </w:r>
            <w:r w:rsidR="00E02838" w:rsidRPr="001A08DA">
              <w:rPr>
                <w:rFonts w:ascii="Arial" w:hAnsi="Arial" w:cs="Arial" w:hint="eastAsia"/>
                <w:sz w:val="20"/>
                <w:szCs w:val="20"/>
              </w:rPr>
              <w:t>企业</w:t>
            </w:r>
            <w:r w:rsidR="00E02838" w:rsidRPr="001A08DA">
              <w:rPr>
                <w:rFonts w:ascii="Arial" w:hAnsi="Arial" w:cs="Arial"/>
                <w:sz w:val="20"/>
                <w:szCs w:val="20"/>
              </w:rPr>
              <w:t>性质的商户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</w:tc>
      </w:tr>
      <w:tr w:rsidR="001A08DA" w:rsidRPr="001A08DA" w14:paraId="55F9E87C" w14:textId="77777777" w:rsidTr="004B2057">
        <w:tc>
          <w:tcPr>
            <w:tcW w:w="2088" w:type="dxa"/>
            <w:shd w:val="clear" w:color="auto" w:fill="auto"/>
            <w:vAlign w:val="center"/>
          </w:tcPr>
          <w:p w14:paraId="1C56CF37" w14:textId="6CD52134" w:rsidR="00E02838" w:rsidRPr="001A08DA" w:rsidRDefault="00E02838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商户</w:t>
            </w:r>
            <w:r w:rsidRPr="001A08DA">
              <w:rPr>
                <w:rFonts w:ascii="Arial" w:hAnsi="Arial" w:cs="Arial"/>
                <w:sz w:val="20"/>
                <w:szCs w:val="20"/>
              </w:rPr>
              <w:t>（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个人</w:t>
            </w:r>
            <w:r w:rsidRPr="001A08DA">
              <w:rPr>
                <w:rFonts w:ascii="Arial" w:hAnsi="Arial" w:cs="Arial"/>
                <w:sz w:val="20"/>
                <w:szCs w:val="20"/>
              </w:rPr>
              <w:t>）</w:t>
            </w:r>
          </w:p>
        </w:tc>
        <w:tc>
          <w:tcPr>
            <w:tcW w:w="6129" w:type="dxa"/>
          </w:tcPr>
          <w:p w14:paraId="495827C1" w14:textId="61A2289D" w:rsidR="00E02838" w:rsidRPr="001A08DA" w:rsidRDefault="00E02838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个人</w:t>
            </w:r>
            <w:r w:rsidRPr="001A08DA">
              <w:rPr>
                <w:rFonts w:ascii="Arial" w:hAnsi="Arial" w:cs="Arial"/>
                <w:sz w:val="20"/>
                <w:szCs w:val="20"/>
              </w:rPr>
              <w:t>性质的商户</w:t>
            </w:r>
          </w:p>
        </w:tc>
      </w:tr>
      <w:tr w:rsidR="001A08DA" w:rsidRPr="001A08DA" w14:paraId="1F250595" w14:textId="77777777" w:rsidTr="004B2057">
        <w:tc>
          <w:tcPr>
            <w:tcW w:w="2088" w:type="dxa"/>
            <w:shd w:val="clear" w:color="auto" w:fill="auto"/>
            <w:vAlign w:val="center"/>
          </w:tcPr>
          <w:p w14:paraId="73B321B5" w14:textId="328BEBBA" w:rsidR="00467D37" w:rsidRPr="001A08DA" w:rsidRDefault="00467D37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中小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OTA</w:t>
            </w:r>
          </w:p>
        </w:tc>
        <w:tc>
          <w:tcPr>
            <w:tcW w:w="6129" w:type="dxa"/>
          </w:tcPr>
          <w:p w14:paraId="3A2100B5" w14:textId="4BC49064" w:rsidR="00467D37" w:rsidRPr="001A08DA" w:rsidRDefault="00467D37" w:rsidP="00EF3C2B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在线</w:t>
            </w:r>
            <w:r w:rsidRPr="001A08DA">
              <w:rPr>
                <w:rFonts w:ascii="Arial" w:hAnsi="Arial" w:cs="Arial"/>
                <w:sz w:val="20"/>
                <w:szCs w:val="20"/>
              </w:rPr>
              <w:t>代理，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且</w:t>
            </w:r>
            <w:r w:rsidRPr="001A08DA">
              <w:rPr>
                <w:rFonts w:ascii="Arial" w:hAnsi="Arial" w:cs="Arial"/>
                <w:sz w:val="20"/>
                <w:szCs w:val="20"/>
              </w:rPr>
              <w:t>门票政策只能购买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散票</w:t>
            </w:r>
            <w:r w:rsidR="00EF3C2B" w:rsidRPr="001A08DA">
              <w:rPr>
                <w:rFonts w:ascii="Arial" w:hAnsi="Arial" w:cs="Arial" w:hint="eastAsia"/>
                <w:sz w:val="20"/>
                <w:szCs w:val="20"/>
              </w:rPr>
              <w:t>，</w:t>
            </w:r>
            <w:r w:rsidR="00EF3C2B" w:rsidRPr="001A08DA">
              <w:rPr>
                <w:rFonts w:ascii="Arial" w:hAnsi="Arial" w:cs="Arial"/>
                <w:sz w:val="20"/>
                <w:szCs w:val="20"/>
              </w:rPr>
              <w:t>使用旅行社</w:t>
            </w:r>
            <w:r w:rsidR="00DE298A" w:rsidRPr="001A08DA">
              <w:rPr>
                <w:rFonts w:ascii="Arial" w:hAnsi="Arial" w:cs="Arial" w:hint="eastAsia"/>
                <w:sz w:val="20"/>
                <w:szCs w:val="20"/>
              </w:rPr>
              <w:t>PC</w:t>
            </w:r>
            <w:r w:rsidR="00EF3C2B" w:rsidRPr="001A08DA">
              <w:rPr>
                <w:rFonts w:ascii="Arial" w:hAnsi="Arial" w:cs="Arial" w:hint="eastAsia"/>
                <w:sz w:val="20"/>
                <w:szCs w:val="20"/>
              </w:rPr>
              <w:t>端</w:t>
            </w:r>
            <w:r w:rsidR="00EF3C2B" w:rsidRPr="001A08DA">
              <w:rPr>
                <w:rFonts w:ascii="Arial" w:hAnsi="Arial" w:cs="Arial"/>
                <w:sz w:val="20"/>
                <w:szCs w:val="20"/>
              </w:rPr>
              <w:t>系统部分功能</w:t>
            </w:r>
            <w:r w:rsidRPr="001A08DA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</w:tc>
      </w:tr>
      <w:tr w:rsidR="001A08DA" w:rsidRPr="001A08DA" w14:paraId="137F0234" w14:textId="77777777" w:rsidTr="004B2057">
        <w:tc>
          <w:tcPr>
            <w:tcW w:w="2088" w:type="dxa"/>
            <w:shd w:val="clear" w:color="auto" w:fill="auto"/>
            <w:vAlign w:val="center"/>
          </w:tcPr>
          <w:p w14:paraId="08E0AD68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支撑平台员工</w:t>
            </w:r>
          </w:p>
        </w:tc>
        <w:tc>
          <w:tcPr>
            <w:tcW w:w="6129" w:type="dxa"/>
          </w:tcPr>
          <w:p w14:paraId="2E692A0D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有权限登录支撑平台的票之家运营人员。</w:t>
            </w:r>
          </w:p>
        </w:tc>
      </w:tr>
      <w:tr w:rsidR="001A08DA" w:rsidRPr="001A08DA" w14:paraId="1B8952F5" w14:textId="77777777" w:rsidTr="004B2057">
        <w:tc>
          <w:tcPr>
            <w:tcW w:w="2088" w:type="dxa"/>
            <w:shd w:val="clear" w:color="auto" w:fill="auto"/>
            <w:vAlign w:val="center"/>
          </w:tcPr>
          <w:p w14:paraId="0A843154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代供销平台员工</w:t>
            </w:r>
          </w:p>
        </w:tc>
        <w:tc>
          <w:tcPr>
            <w:tcW w:w="6129" w:type="dxa"/>
          </w:tcPr>
          <w:p w14:paraId="0C650BFB" w14:textId="77777777" w:rsidR="00DC239F" w:rsidRPr="001A08DA" w:rsidRDefault="00DC239F" w:rsidP="00DC239F">
            <w:pPr>
              <w:rPr>
                <w:rFonts w:ascii="Arial" w:hAnsi="Arial" w:cs="Arial"/>
                <w:sz w:val="20"/>
                <w:szCs w:val="20"/>
              </w:rPr>
            </w:pPr>
            <w:r w:rsidRPr="001A08DA">
              <w:rPr>
                <w:rFonts w:ascii="Arial" w:hAnsi="Arial" w:cs="Arial" w:hint="eastAsia"/>
                <w:sz w:val="20"/>
                <w:szCs w:val="20"/>
              </w:rPr>
              <w:t>有权限登录代供销平台的票之家运营人员。</w:t>
            </w:r>
          </w:p>
        </w:tc>
      </w:tr>
    </w:tbl>
    <w:p w14:paraId="7E40525F" w14:textId="77777777" w:rsidR="00B30327" w:rsidRPr="001A08DA" w:rsidRDefault="00B30327" w:rsidP="00B30327">
      <w:pPr>
        <w:pStyle w:val="1"/>
        <w:rPr>
          <w:color w:val="auto"/>
        </w:rPr>
      </w:pPr>
      <w:bookmarkStart w:id="27" w:name="_Toc440440831"/>
      <w:bookmarkStart w:id="28" w:name="_Toc440473290"/>
      <w:bookmarkStart w:id="29" w:name="_Toc440872841"/>
      <w:bookmarkStart w:id="30" w:name="_Toc441151001"/>
      <w:bookmarkStart w:id="31" w:name="_Toc452991772"/>
      <w:r w:rsidRPr="001A08DA">
        <w:rPr>
          <w:rFonts w:hint="eastAsia"/>
          <w:color w:val="auto"/>
        </w:rPr>
        <w:t>账号</w:t>
      </w:r>
      <w:r w:rsidRPr="001A08DA">
        <w:rPr>
          <w:color w:val="auto"/>
        </w:rPr>
        <w:t>体系</w:t>
      </w:r>
      <w:bookmarkEnd w:id="27"/>
      <w:bookmarkEnd w:id="28"/>
      <w:bookmarkEnd w:id="29"/>
      <w:bookmarkEnd w:id="30"/>
      <w:r w:rsidRPr="001A08DA">
        <w:rPr>
          <w:rFonts w:hint="eastAsia"/>
          <w:color w:val="auto"/>
        </w:rPr>
        <w:t>概述</w:t>
      </w:r>
      <w:bookmarkEnd w:id="31"/>
    </w:p>
    <w:p w14:paraId="04A510C2" w14:textId="77777777" w:rsidR="00B30327" w:rsidRPr="001A08DA" w:rsidRDefault="00B30327" w:rsidP="00B30327">
      <w:pPr>
        <w:pStyle w:val="2"/>
        <w:rPr>
          <w:color w:val="auto"/>
        </w:rPr>
      </w:pPr>
      <w:bookmarkStart w:id="32" w:name="_Toc440440832"/>
      <w:bookmarkStart w:id="33" w:name="_Toc440473291"/>
      <w:bookmarkStart w:id="34" w:name="_Toc440872842"/>
      <w:bookmarkStart w:id="35" w:name="_Toc441151002"/>
      <w:bookmarkStart w:id="36" w:name="_Toc452991773"/>
      <w:bookmarkStart w:id="37" w:name="_Toc264048545"/>
      <w:bookmarkStart w:id="38" w:name="_Toc433213493"/>
      <w:r w:rsidRPr="001A08DA">
        <w:rPr>
          <w:rFonts w:hint="eastAsia"/>
          <w:color w:val="auto"/>
        </w:rPr>
        <w:t>目标</w:t>
      </w:r>
      <w:bookmarkEnd w:id="32"/>
      <w:bookmarkEnd w:id="33"/>
      <w:bookmarkEnd w:id="34"/>
      <w:bookmarkEnd w:id="35"/>
      <w:bookmarkEnd w:id="36"/>
    </w:p>
    <w:p w14:paraId="4B809AE6" w14:textId="77777777" w:rsidR="00B30327" w:rsidRPr="001A08DA" w:rsidRDefault="00B30327" w:rsidP="00B30327">
      <w:pPr>
        <w:ind w:firstLineChars="200" w:firstLine="420"/>
      </w:pPr>
      <w:r w:rsidRPr="001A08DA">
        <w:rPr>
          <w:rFonts w:hint="eastAsia"/>
        </w:rPr>
        <w:t>从账号注册、账号</w:t>
      </w:r>
      <w:r w:rsidRPr="001A08DA">
        <w:t>状态切换、</w:t>
      </w:r>
      <w:r w:rsidRPr="001A08DA">
        <w:rPr>
          <w:rFonts w:hint="eastAsia"/>
        </w:rPr>
        <w:t>账号登录、账号权限等方面对账号体系进行规范</w:t>
      </w:r>
      <w:r w:rsidRPr="001A08DA">
        <w:t>。用户通过</w:t>
      </w:r>
      <w:r w:rsidRPr="001A08DA">
        <w:rPr>
          <w:rFonts w:hint="eastAsia"/>
        </w:rPr>
        <w:t>账号</w:t>
      </w:r>
      <w:r w:rsidRPr="001A08DA">
        <w:t>注册、账号登录</w:t>
      </w:r>
      <w:r w:rsidRPr="001A08DA">
        <w:rPr>
          <w:rFonts w:hint="eastAsia"/>
        </w:rPr>
        <w:t>实现对</w:t>
      </w:r>
      <w:r w:rsidRPr="001A08DA">
        <w:t>用户系统</w:t>
      </w:r>
      <w:r w:rsidRPr="001A08DA">
        <w:rPr>
          <w:rFonts w:hint="eastAsia"/>
        </w:rPr>
        <w:t>（分销</w:t>
      </w:r>
      <w:r w:rsidRPr="001A08DA">
        <w:t>端、供应端）</w:t>
      </w:r>
      <w:r w:rsidRPr="001A08DA">
        <w:rPr>
          <w:rFonts w:hint="eastAsia"/>
        </w:rPr>
        <w:t>的</w:t>
      </w:r>
      <w:r w:rsidRPr="001A08DA">
        <w:t>使用，</w:t>
      </w:r>
      <w:r w:rsidRPr="001A08DA">
        <w:rPr>
          <w:rFonts w:hint="eastAsia"/>
        </w:rPr>
        <w:t>平台运营人员则可通过支撑系统对用户账号进行账号审核、权限</w:t>
      </w:r>
      <w:r w:rsidRPr="001A08DA">
        <w:t>管理</w:t>
      </w:r>
      <w:r w:rsidRPr="001A08DA">
        <w:rPr>
          <w:rFonts w:hint="eastAsia"/>
        </w:rPr>
        <w:t>等操作。</w:t>
      </w:r>
    </w:p>
    <w:p w14:paraId="1FC33AC7" w14:textId="77777777" w:rsidR="00B30327" w:rsidRPr="001A08DA" w:rsidRDefault="00B30327" w:rsidP="00B30327">
      <w:pPr>
        <w:pStyle w:val="2"/>
        <w:rPr>
          <w:color w:val="auto"/>
        </w:rPr>
      </w:pPr>
      <w:bookmarkStart w:id="39" w:name="_Toc440440833"/>
      <w:bookmarkStart w:id="40" w:name="_Toc440473292"/>
      <w:bookmarkStart w:id="41" w:name="_Toc440872843"/>
      <w:bookmarkStart w:id="42" w:name="_Toc441151003"/>
      <w:bookmarkStart w:id="43" w:name="_Toc452991774"/>
      <w:r w:rsidRPr="001A08DA">
        <w:rPr>
          <w:rFonts w:hint="eastAsia"/>
          <w:color w:val="auto"/>
        </w:rPr>
        <w:t>总体流程</w:t>
      </w:r>
      <w:bookmarkEnd w:id="39"/>
      <w:bookmarkEnd w:id="40"/>
      <w:bookmarkEnd w:id="41"/>
      <w:bookmarkEnd w:id="42"/>
      <w:bookmarkEnd w:id="43"/>
    </w:p>
    <w:p w14:paraId="4DA8DA06" w14:textId="28CEEDC4" w:rsidR="00B90A90" w:rsidRPr="001A08DA" w:rsidRDefault="00B90A90" w:rsidP="00B30327">
      <w:r w:rsidRPr="001A08DA">
        <w:rPr>
          <w:rFonts w:hint="eastAsia"/>
        </w:rPr>
        <w:t>（</w:t>
      </w:r>
      <w:r w:rsidRPr="001A08DA">
        <w:rPr>
          <w:rFonts w:hint="eastAsia"/>
        </w:rPr>
        <w:t>1</w:t>
      </w:r>
      <w:r w:rsidRPr="001A08DA">
        <w:rPr>
          <w:rFonts w:hint="eastAsia"/>
        </w:rPr>
        <w:t>）</w:t>
      </w:r>
      <w:r w:rsidRPr="001A08DA">
        <w:t>下述为</w:t>
      </w:r>
      <w:r w:rsidRPr="001A08DA">
        <w:rPr>
          <w:rFonts w:hint="eastAsia"/>
        </w:rPr>
        <w:t>分销商</w:t>
      </w:r>
      <w:r w:rsidRPr="001A08DA">
        <w:t>在平台</w:t>
      </w:r>
      <w:r w:rsidR="008A0269" w:rsidRPr="001A08DA">
        <w:rPr>
          <w:rFonts w:hint="eastAsia"/>
        </w:rPr>
        <w:t>自主</w:t>
      </w:r>
      <w:r w:rsidRPr="001A08DA">
        <w:t>注册</w:t>
      </w:r>
      <w:r w:rsidR="008B3368" w:rsidRPr="001A08DA">
        <w:rPr>
          <w:rFonts w:hint="eastAsia"/>
        </w:rPr>
        <w:t>，</w:t>
      </w:r>
      <w:r w:rsidRPr="001A08DA">
        <w:t>平台运营人员</w:t>
      </w:r>
      <w:r w:rsidRPr="001A08DA">
        <w:rPr>
          <w:rFonts w:hint="eastAsia"/>
        </w:rPr>
        <w:t>进行</w:t>
      </w:r>
      <w:r w:rsidR="00652A7D" w:rsidRPr="001A08DA">
        <w:t>审核</w:t>
      </w:r>
      <w:r w:rsidR="008B3368" w:rsidRPr="001A08DA">
        <w:rPr>
          <w:rFonts w:hint="eastAsia"/>
        </w:rPr>
        <w:t>、</w:t>
      </w:r>
      <w:r w:rsidR="008B3368" w:rsidRPr="001A08DA">
        <w:t>管理</w:t>
      </w:r>
      <w:r w:rsidR="00652A7D" w:rsidRPr="001A08DA">
        <w:t>的</w:t>
      </w:r>
      <w:r w:rsidR="00652A7D" w:rsidRPr="001A08DA">
        <w:rPr>
          <w:rFonts w:hint="eastAsia"/>
        </w:rPr>
        <w:t>总流程</w:t>
      </w:r>
      <w:r w:rsidR="00652A7D" w:rsidRPr="001A08DA">
        <w:t>。</w:t>
      </w:r>
    </w:p>
    <w:p w14:paraId="1FB2BA3D" w14:textId="21C0F32F" w:rsidR="00B30327" w:rsidRPr="001A08DA" w:rsidRDefault="00174762" w:rsidP="00B30327">
      <w:pPr>
        <w:rPr>
          <w:lang w:val="x-none" w:eastAsia="x-none"/>
        </w:rPr>
      </w:pPr>
      <w:r w:rsidRPr="001A08DA">
        <w:object w:dxaOrig="10950" w:dyaOrig="11040" w14:anchorId="772540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05.75pt" o:ole="">
            <v:imagedata r:id="rId9" o:title=""/>
          </v:shape>
          <o:OLEObject Type="Embed" ProgID="Visio.Drawing.15" ShapeID="_x0000_i1025" DrawAspect="Content" ObjectID="_1532951696" r:id="rId10"/>
        </w:object>
      </w:r>
    </w:p>
    <w:p w14:paraId="4325BDAF" w14:textId="77777777" w:rsidR="00E532EB" w:rsidRPr="001A08DA" w:rsidRDefault="00B30327" w:rsidP="00B30327">
      <w:pPr>
        <w:rPr>
          <w:i/>
        </w:rPr>
      </w:pPr>
      <w:r w:rsidRPr="001A08DA">
        <w:rPr>
          <w:rFonts w:hint="eastAsia"/>
          <w:i/>
        </w:rPr>
        <w:t>注：</w:t>
      </w:r>
    </w:p>
    <w:p w14:paraId="624B7DC5" w14:textId="50C95E75" w:rsidR="003F3639" w:rsidRPr="001A08DA" w:rsidRDefault="003F3639" w:rsidP="006134F0">
      <w:pPr>
        <w:pStyle w:val="aff5"/>
        <w:numPr>
          <w:ilvl w:val="0"/>
          <w:numId w:val="37"/>
        </w:numPr>
        <w:ind w:firstLineChars="0"/>
        <w:rPr>
          <w:i/>
        </w:rPr>
      </w:pPr>
      <w:r w:rsidRPr="001A08DA">
        <w:rPr>
          <w:rFonts w:hint="eastAsia"/>
          <w:i/>
        </w:rPr>
        <w:t>分销商</w:t>
      </w:r>
      <w:r w:rsidRPr="001A08DA">
        <w:rPr>
          <w:i/>
        </w:rPr>
        <w:t>在审核时，运营人员需要</w:t>
      </w:r>
      <w:r w:rsidRPr="001A08DA">
        <w:rPr>
          <w:rFonts w:hint="eastAsia"/>
          <w:i/>
        </w:rPr>
        <w:t>先</w:t>
      </w:r>
      <w:r w:rsidRPr="001A08DA">
        <w:rPr>
          <w:i/>
        </w:rPr>
        <w:t>分配渠道</w:t>
      </w:r>
      <w:r w:rsidR="008B3368" w:rsidRPr="001A08DA">
        <w:rPr>
          <w:rFonts w:hint="eastAsia"/>
          <w:i/>
        </w:rPr>
        <w:t>才能确认</w:t>
      </w:r>
      <w:r w:rsidR="008B3368" w:rsidRPr="001A08DA">
        <w:rPr>
          <w:i/>
        </w:rPr>
        <w:t>通过</w:t>
      </w:r>
      <w:r w:rsidR="00C67734" w:rsidRPr="001A08DA">
        <w:rPr>
          <w:rFonts w:hint="eastAsia"/>
          <w:i/>
        </w:rPr>
        <w:t>审核</w:t>
      </w:r>
      <w:r w:rsidRPr="001A08DA">
        <w:rPr>
          <w:i/>
        </w:rPr>
        <w:t>，并可以</w:t>
      </w:r>
      <w:r w:rsidRPr="001A08DA">
        <w:rPr>
          <w:rFonts w:hint="eastAsia"/>
          <w:i/>
        </w:rPr>
        <w:t>根据</w:t>
      </w:r>
      <w:r w:rsidRPr="001A08DA">
        <w:rPr>
          <w:i/>
        </w:rPr>
        <w:t>分销商的需求更改分销权限、完善分销信息；</w:t>
      </w:r>
    </w:p>
    <w:p w14:paraId="53956CFF" w14:textId="77777777" w:rsidR="00813006" w:rsidRPr="001A08DA" w:rsidRDefault="00813006" w:rsidP="00B30327">
      <w:pPr>
        <w:rPr>
          <w:i/>
        </w:rPr>
      </w:pPr>
    </w:p>
    <w:p w14:paraId="4E9B6D41" w14:textId="78086CAA" w:rsidR="002E08D1" w:rsidRPr="001A08DA" w:rsidRDefault="00652A7D" w:rsidP="00B30327">
      <w:r w:rsidRPr="001A08DA">
        <w:rPr>
          <w:rFonts w:hint="eastAsia"/>
        </w:rPr>
        <w:t>（</w:t>
      </w:r>
      <w:r w:rsidRPr="001A08DA">
        <w:rPr>
          <w:rFonts w:hint="eastAsia"/>
        </w:rPr>
        <w:t>2</w:t>
      </w:r>
      <w:r w:rsidRPr="001A08DA">
        <w:t>）</w:t>
      </w:r>
      <w:r w:rsidRPr="001A08DA">
        <w:rPr>
          <w:rFonts w:hint="eastAsia"/>
        </w:rPr>
        <w:t>下述</w:t>
      </w:r>
      <w:r w:rsidRPr="001A08DA">
        <w:t>为</w:t>
      </w:r>
      <w:r w:rsidRPr="001A08DA">
        <w:rPr>
          <w:rFonts w:hint="eastAsia"/>
        </w:rPr>
        <w:t>用户</w:t>
      </w:r>
      <w:r w:rsidR="00C67734" w:rsidRPr="001A08DA">
        <w:t>申请</w:t>
      </w:r>
      <w:r w:rsidR="00C67734" w:rsidRPr="001A08DA">
        <w:rPr>
          <w:rFonts w:hint="eastAsia"/>
        </w:rPr>
        <w:t>供应商</w:t>
      </w:r>
      <w:r w:rsidRPr="001A08DA">
        <w:rPr>
          <w:rFonts w:hint="eastAsia"/>
        </w:rPr>
        <w:t>、</w:t>
      </w:r>
      <w:r w:rsidRPr="001A08DA">
        <w:t>平台运营人员</w:t>
      </w:r>
      <w:r w:rsidRPr="001A08DA">
        <w:rPr>
          <w:rFonts w:hint="eastAsia"/>
        </w:rPr>
        <w:t>新增供应商</w:t>
      </w:r>
      <w:r w:rsidRPr="001A08DA">
        <w:t>账号的总流程</w:t>
      </w:r>
      <w:r w:rsidRPr="001A08DA">
        <w:rPr>
          <w:rFonts w:hint="eastAsia"/>
        </w:rPr>
        <w:t>。</w:t>
      </w:r>
    </w:p>
    <w:p w14:paraId="170F8D98" w14:textId="051DB06A" w:rsidR="00652A7D" w:rsidRPr="001A08DA" w:rsidRDefault="00C23744" w:rsidP="00B30327">
      <w:r w:rsidRPr="001A08DA">
        <w:object w:dxaOrig="10950" w:dyaOrig="10696" w14:anchorId="77EF19CE">
          <v:shape id="_x0000_i1026" type="#_x0000_t75" style="width:414.75pt;height:406.5pt" o:ole="">
            <v:imagedata r:id="rId11" o:title=""/>
          </v:shape>
          <o:OLEObject Type="Embed" ProgID="Visio.Drawing.15" ShapeID="_x0000_i1026" DrawAspect="Content" ObjectID="_1532951697" r:id="rId12"/>
        </w:object>
      </w:r>
    </w:p>
    <w:p w14:paraId="3C27A112" w14:textId="77777777" w:rsidR="00C23744" w:rsidRPr="001A08DA" w:rsidRDefault="00652A7D" w:rsidP="00B30327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41EF9FE3" w14:textId="575B0AE0" w:rsidR="00652A7D" w:rsidRPr="001A08DA" w:rsidRDefault="00813006" w:rsidP="006134F0">
      <w:pPr>
        <w:pStyle w:val="aff5"/>
        <w:numPr>
          <w:ilvl w:val="0"/>
          <w:numId w:val="38"/>
        </w:numPr>
        <w:ind w:firstLineChars="0"/>
        <w:rPr>
          <w:i/>
        </w:rPr>
      </w:pPr>
      <w:r w:rsidRPr="001A08DA">
        <w:rPr>
          <w:rFonts w:hint="eastAsia"/>
          <w:i/>
        </w:rPr>
        <w:t>平台为中小</w:t>
      </w:r>
      <w:r w:rsidRPr="001A08DA">
        <w:rPr>
          <w:i/>
        </w:rPr>
        <w:t>型供应</w:t>
      </w:r>
      <w:proofErr w:type="gramStart"/>
      <w:r w:rsidRPr="001A08DA">
        <w:rPr>
          <w:i/>
        </w:rPr>
        <w:t>商用户</w:t>
      </w:r>
      <w:proofErr w:type="gramEnd"/>
      <w:r w:rsidRPr="001A08DA">
        <w:rPr>
          <w:i/>
        </w:rPr>
        <w:t>提供联系入口，平台获取联系方式，平台运营人员线下联系</w:t>
      </w:r>
      <w:r w:rsidRPr="001A08DA">
        <w:rPr>
          <w:rFonts w:hint="eastAsia"/>
          <w:i/>
        </w:rPr>
        <w:t>签约事宜</w:t>
      </w:r>
      <w:r w:rsidRPr="001A08DA">
        <w:rPr>
          <w:i/>
        </w:rPr>
        <w:t>，</w:t>
      </w:r>
      <w:r w:rsidR="00E02838" w:rsidRPr="001A08DA">
        <w:rPr>
          <w:rFonts w:hint="eastAsia"/>
          <w:i/>
        </w:rPr>
        <w:t>确认</w:t>
      </w:r>
      <w:r w:rsidR="00E02838" w:rsidRPr="001A08DA">
        <w:rPr>
          <w:i/>
        </w:rPr>
        <w:t>后</w:t>
      </w:r>
      <w:r w:rsidRPr="001A08DA">
        <w:rPr>
          <w:i/>
        </w:rPr>
        <w:t>线上增加供应商账号</w:t>
      </w:r>
      <w:r w:rsidR="00C23744" w:rsidRPr="001A08DA">
        <w:rPr>
          <w:rFonts w:hint="eastAsia"/>
          <w:i/>
        </w:rPr>
        <w:t>；</w:t>
      </w:r>
    </w:p>
    <w:p w14:paraId="16F7D972" w14:textId="77777777" w:rsidR="00813006" w:rsidRPr="001A08DA" w:rsidRDefault="00813006" w:rsidP="00B30327">
      <w:pPr>
        <w:rPr>
          <w:i/>
        </w:rPr>
      </w:pPr>
    </w:p>
    <w:p w14:paraId="4C242CAE" w14:textId="29E701CC" w:rsidR="00813006" w:rsidRPr="001A08DA" w:rsidRDefault="00813006" w:rsidP="00B30327">
      <w:r w:rsidRPr="001A08DA">
        <w:rPr>
          <w:rFonts w:hint="eastAsia"/>
        </w:rPr>
        <w:t>（</w:t>
      </w:r>
      <w:r w:rsidRPr="001A08DA">
        <w:rPr>
          <w:rFonts w:hint="eastAsia"/>
        </w:rPr>
        <w:t>3</w:t>
      </w:r>
      <w:r w:rsidRPr="001A08DA">
        <w:t>）</w:t>
      </w:r>
      <w:r w:rsidRPr="001A08DA">
        <w:rPr>
          <w:rFonts w:hint="eastAsia"/>
        </w:rPr>
        <w:t>下述</w:t>
      </w:r>
      <w:r w:rsidRPr="001A08DA">
        <w:t>为</w:t>
      </w:r>
      <w:r w:rsidRPr="001A08DA">
        <w:rPr>
          <w:rFonts w:hint="eastAsia"/>
        </w:rPr>
        <w:t>平台</w:t>
      </w:r>
      <w:r w:rsidRPr="001A08DA">
        <w:t>运营人员直接添加供应商账号的总流程。</w:t>
      </w:r>
    </w:p>
    <w:p w14:paraId="1E3CB52B" w14:textId="44E64678" w:rsidR="00813006" w:rsidRPr="001A08DA" w:rsidRDefault="00C23744" w:rsidP="00B30327">
      <w:r w:rsidRPr="001A08DA">
        <w:object w:dxaOrig="10950" w:dyaOrig="9990" w14:anchorId="30EE96F2">
          <v:shape id="_x0000_i1027" type="#_x0000_t75" style="width:414.75pt;height:378pt" o:ole="">
            <v:imagedata r:id="rId13" o:title=""/>
          </v:shape>
          <o:OLEObject Type="Embed" ProgID="Visio.Drawing.15" ShapeID="_x0000_i1027" DrawAspect="Content" ObjectID="_1532951698" r:id="rId14"/>
        </w:object>
      </w:r>
    </w:p>
    <w:p w14:paraId="3D6418BF" w14:textId="77777777" w:rsidR="003767D8" w:rsidRPr="001A08DA" w:rsidRDefault="00813006" w:rsidP="00B30327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61919803" w14:textId="4416198C" w:rsidR="008D1F39" w:rsidRPr="001A08DA" w:rsidRDefault="00C23744" w:rsidP="00AF5305">
      <w:pPr>
        <w:pStyle w:val="aff5"/>
        <w:numPr>
          <w:ilvl w:val="0"/>
          <w:numId w:val="60"/>
        </w:numPr>
        <w:ind w:firstLineChars="0"/>
        <w:rPr>
          <w:i/>
        </w:rPr>
      </w:pPr>
      <w:r w:rsidRPr="001A08DA">
        <w:rPr>
          <w:rFonts w:hint="eastAsia"/>
          <w:i/>
        </w:rPr>
        <w:t>此</w:t>
      </w:r>
      <w:r w:rsidRPr="001A08DA">
        <w:rPr>
          <w:i/>
        </w:rPr>
        <w:t>流程针对于用户申请成为供应商，区别在于少了</w:t>
      </w:r>
      <w:r w:rsidRPr="001A08DA">
        <w:rPr>
          <w:rFonts w:hint="eastAsia"/>
          <w:i/>
        </w:rPr>
        <w:t>向平台</w:t>
      </w:r>
      <w:r w:rsidRPr="001A08DA">
        <w:rPr>
          <w:i/>
        </w:rPr>
        <w:t>申请的步骤，由</w:t>
      </w:r>
      <w:r w:rsidR="00813006" w:rsidRPr="001A08DA">
        <w:rPr>
          <w:i/>
        </w:rPr>
        <w:t>平台</w:t>
      </w:r>
      <w:r w:rsidR="00E02838" w:rsidRPr="001A08DA">
        <w:rPr>
          <w:rFonts w:hint="eastAsia"/>
          <w:i/>
        </w:rPr>
        <w:t>与</w:t>
      </w:r>
      <w:r w:rsidR="00E02838" w:rsidRPr="001A08DA">
        <w:rPr>
          <w:i/>
        </w:rPr>
        <w:t>中大型供应商</w:t>
      </w:r>
      <w:r w:rsidR="00813006" w:rsidRPr="001A08DA">
        <w:rPr>
          <w:i/>
        </w:rPr>
        <w:t>谈好</w:t>
      </w:r>
      <w:r w:rsidR="00E02838" w:rsidRPr="001A08DA">
        <w:rPr>
          <w:rFonts w:hint="eastAsia"/>
          <w:i/>
        </w:rPr>
        <w:t>后</w:t>
      </w:r>
      <w:r w:rsidR="00E02838" w:rsidRPr="001A08DA">
        <w:rPr>
          <w:i/>
        </w:rPr>
        <w:t>，</w:t>
      </w:r>
      <w:r w:rsidRPr="001A08DA">
        <w:rPr>
          <w:rFonts w:hint="eastAsia"/>
          <w:i/>
        </w:rPr>
        <w:t>平台</w:t>
      </w:r>
      <w:r w:rsidRPr="001A08DA">
        <w:rPr>
          <w:i/>
        </w:rPr>
        <w:t>运营人员</w:t>
      </w:r>
      <w:r w:rsidR="00813006" w:rsidRPr="001A08DA">
        <w:rPr>
          <w:i/>
        </w:rPr>
        <w:t>直接</w:t>
      </w:r>
      <w:r w:rsidR="00E02838" w:rsidRPr="001A08DA">
        <w:rPr>
          <w:rFonts w:hint="eastAsia"/>
          <w:i/>
        </w:rPr>
        <w:t>在</w:t>
      </w:r>
      <w:r w:rsidR="00E02838" w:rsidRPr="001A08DA">
        <w:rPr>
          <w:i/>
        </w:rPr>
        <w:t>平台</w:t>
      </w:r>
      <w:r w:rsidR="00813006" w:rsidRPr="001A08DA">
        <w:rPr>
          <w:rFonts w:hint="eastAsia"/>
          <w:i/>
        </w:rPr>
        <w:t>添加</w:t>
      </w:r>
      <w:r w:rsidR="00813006" w:rsidRPr="001A08DA">
        <w:rPr>
          <w:i/>
        </w:rPr>
        <w:t>账号。</w:t>
      </w:r>
    </w:p>
    <w:p w14:paraId="62C8585E" w14:textId="77777777" w:rsidR="008D1F39" w:rsidRPr="001A08DA" w:rsidRDefault="008D1F39" w:rsidP="00B30327">
      <w:pPr>
        <w:rPr>
          <w:i/>
        </w:rPr>
      </w:pPr>
    </w:p>
    <w:p w14:paraId="496FD198" w14:textId="61C8A37C" w:rsidR="008D1F39" w:rsidRPr="001A08DA" w:rsidRDefault="008D1F39" w:rsidP="008D1F39">
      <w:r w:rsidRPr="001A08DA">
        <w:rPr>
          <w:rFonts w:hint="eastAsia"/>
        </w:rPr>
        <w:t>（</w:t>
      </w:r>
      <w:r w:rsidRPr="001A08DA">
        <w:t>4</w:t>
      </w:r>
      <w:r w:rsidRPr="001A08DA">
        <w:t>）</w:t>
      </w:r>
      <w:r w:rsidRPr="001A08DA">
        <w:rPr>
          <w:rFonts w:hint="eastAsia"/>
        </w:rPr>
        <w:t>下述</w:t>
      </w:r>
      <w:r w:rsidRPr="001A08DA">
        <w:t>为</w:t>
      </w:r>
      <w:proofErr w:type="gramStart"/>
      <w:r w:rsidRPr="001A08DA">
        <w:rPr>
          <w:rFonts w:hint="eastAsia"/>
        </w:rPr>
        <w:t>代注册</w:t>
      </w:r>
      <w:proofErr w:type="gramEnd"/>
      <w:r w:rsidRPr="001A08DA">
        <w:rPr>
          <w:rFonts w:hint="eastAsia"/>
        </w:rPr>
        <w:t>账号</w:t>
      </w:r>
      <w:r w:rsidRPr="001A08DA">
        <w:t>的总流程</w:t>
      </w:r>
      <w:r w:rsidRPr="001A08DA">
        <w:rPr>
          <w:rFonts w:hint="eastAsia"/>
        </w:rPr>
        <w:t>：</w:t>
      </w:r>
    </w:p>
    <w:p w14:paraId="6A455F94" w14:textId="34D125D9" w:rsidR="008D1F39" w:rsidRPr="001A08DA" w:rsidRDefault="00C34751" w:rsidP="00B30327">
      <w:r w:rsidRPr="001A08DA">
        <w:object w:dxaOrig="12796" w:dyaOrig="11235" w14:anchorId="7D89C58F">
          <v:shape id="_x0000_i1028" type="#_x0000_t75" style="width:415.5pt;height:364.5pt" o:ole="">
            <v:imagedata r:id="rId15" o:title=""/>
          </v:shape>
          <o:OLEObject Type="Embed" ProgID="Visio.Drawing.15" ShapeID="_x0000_i1028" DrawAspect="Content" ObjectID="_1532951699" r:id="rId16"/>
        </w:object>
      </w:r>
    </w:p>
    <w:p w14:paraId="696B0466" w14:textId="77777777" w:rsidR="00C34751" w:rsidRPr="001A08DA" w:rsidRDefault="009C4D52" w:rsidP="00B30327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018866BC" w14:textId="77777777" w:rsidR="00C34751" w:rsidRPr="001A08DA" w:rsidRDefault="009C4D52" w:rsidP="00AF5305">
      <w:pPr>
        <w:pStyle w:val="aff5"/>
        <w:numPr>
          <w:ilvl w:val="0"/>
          <w:numId w:val="61"/>
        </w:numPr>
        <w:ind w:firstLineChars="0"/>
        <w:rPr>
          <w:i/>
        </w:rPr>
      </w:pPr>
      <w:r w:rsidRPr="001A08DA">
        <w:rPr>
          <w:rFonts w:hint="eastAsia"/>
          <w:i/>
        </w:rPr>
        <w:t>供应端</w:t>
      </w:r>
      <w:r w:rsidRPr="001A08DA">
        <w:rPr>
          <w:i/>
        </w:rPr>
        <w:t>或</w:t>
      </w:r>
      <w:r w:rsidRPr="001A08DA">
        <w:rPr>
          <w:rFonts w:hint="eastAsia"/>
          <w:i/>
        </w:rPr>
        <w:t>分销端</w:t>
      </w:r>
      <w:r w:rsidRPr="001A08DA">
        <w:rPr>
          <w:i/>
        </w:rPr>
        <w:t>在</w:t>
      </w:r>
      <w:proofErr w:type="gramStart"/>
      <w:r w:rsidR="00C34751" w:rsidRPr="001A08DA">
        <w:rPr>
          <w:rFonts w:hint="eastAsia"/>
          <w:i/>
        </w:rPr>
        <w:t>代注册</w:t>
      </w:r>
      <w:proofErr w:type="gramEnd"/>
      <w:r w:rsidR="00C34751" w:rsidRPr="001A08DA">
        <w:rPr>
          <w:rFonts w:hint="eastAsia"/>
          <w:i/>
        </w:rPr>
        <w:t>分销</w:t>
      </w:r>
      <w:r w:rsidR="00C34751" w:rsidRPr="001A08DA">
        <w:rPr>
          <w:i/>
        </w:rPr>
        <w:t>账号</w:t>
      </w:r>
      <w:r w:rsidRPr="001A08DA">
        <w:rPr>
          <w:i/>
        </w:rPr>
        <w:t>时，</w:t>
      </w:r>
      <w:r w:rsidR="00C34751" w:rsidRPr="001A08DA">
        <w:rPr>
          <w:rFonts w:hint="eastAsia"/>
          <w:i/>
        </w:rPr>
        <w:t>若</w:t>
      </w:r>
      <w:r w:rsidR="00C34751" w:rsidRPr="001A08DA">
        <w:rPr>
          <w:i/>
        </w:rPr>
        <w:t>账号不存在则</w:t>
      </w:r>
      <w:r w:rsidR="00C34751" w:rsidRPr="001A08DA">
        <w:rPr>
          <w:rFonts w:hint="eastAsia"/>
          <w:i/>
        </w:rPr>
        <w:t>创建</w:t>
      </w:r>
      <w:r w:rsidR="00C34751" w:rsidRPr="001A08DA">
        <w:rPr>
          <w:i/>
        </w:rPr>
        <w:t>成功等待审核；若</w:t>
      </w:r>
      <w:r w:rsidRPr="001A08DA">
        <w:rPr>
          <w:i/>
        </w:rPr>
        <w:t>该账号已存在，此时</w:t>
      </w:r>
      <w:r w:rsidR="00C34751" w:rsidRPr="001A08DA">
        <w:rPr>
          <w:rFonts w:hint="eastAsia"/>
          <w:i/>
        </w:rPr>
        <w:t>还</w:t>
      </w:r>
      <w:r w:rsidRPr="001A08DA">
        <w:rPr>
          <w:i/>
        </w:rPr>
        <w:t>需要判定</w:t>
      </w:r>
      <w:r w:rsidRPr="001A08DA">
        <w:rPr>
          <w:rFonts w:hint="eastAsia"/>
          <w:i/>
        </w:rPr>
        <w:t>该账号</w:t>
      </w:r>
      <w:r w:rsidR="00C34751" w:rsidRPr="001A08DA">
        <w:rPr>
          <w:rFonts w:hint="eastAsia"/>
          <w:i/>
        </w:rPr>
        <w:t>是否</w:t>
      </w:r>
      <w:r w:rsidR="00C34751" w:rsidRPr="001A08DA">
        <w:rPr>
          <w:i/>
        </w:rPr>
        <w:t>已存在关联关系、关联</w:t>
      </w:r>
      <w:r w:rsidR="00C34751" w:rsidRPr="001A08DA">
        <w:rPr>
          <w:rFonts w:hint="eastAsia"/>
          <w:i/>
        </w:rPr>
        <w:t>的</w:t>
      </w:r>
      <w:r w:rsidR="00C34751" w:rsidRPr="001A08DA">
        <w:rPr>
          <w:i/>
        </w:rPr>
        <w:t>公司与</w:t>
      </w:r>
      <w:proofErr w:type="gramStart"/>
      <w:r w:rsidR="00C34751" w:rsidRPr="001A08DA">
        <w:rPr>
          <w:rFonts w:hint="eastAsia"/>
          <w:i/>
        </w:rPr>
        <w:t>代注册</w:t>
      </w:r>
      <w:proofErr w:type="gramEnd"/>
      <w:r w:rsidR="00C34751" w:rsidRPr="001A08DA">
        <w:rPr>
          <w:i/>
        </w:rPr>
        <w:t>的公司是否</w:t>
      </w:r>
      <w:r w:rsidR="00C34751" w:rsidRPr="001A08DA">
        <w:rPr>
          <w:rFonts w:hint="eastAsia"/>
          <w:i/>
        </w:rPr>
        <w:t>处于</w:t>
      </w:r>
      <w:r w:rsidR="00C34751" w:rsidRPr="001A08DA">
        <w:rPr>
          <w:i/>
        </w:rPr>
        <w:t>同一景区联盟，</w:t>
      </w:r>
      <w:r w:rsidR="00C34751" w:rsidRPr="001A08DA">
        <w:rPr>
          <w:rFonts w:hint="eastAsia"/>
          <w:i/>
        </w:rPr>
        <w:t>若</w:t>
      </w:r>
      <w:r w:rsidR="00C34751" w:rsidRPr="001A08DA">
        <w:rPr>
          <w:i/>
        </w:rPr>
        <w:t>关联公司与</w:t>
      </w:r>
      <w:proofErr w:type="gramStart"/>
      <w:r w:rsidR="00C34751" w:rsidRPr="001A08DA">
        <w:rPr>
          <w:rFonts w:hint="eastAsia"/>
          <w:i/>
        </w:rPr>
        <w:t>代注册</w:t>
      </w:r>
      <w:proofErr w:type="gramEnd"/>
      <w:r w:rsidR="00C34751" w:rsidRPr="001A08DA">
        <w:rPr>
          <w:i/>
        </w:rPr>
        <w:t>公司处于同一景区联盟，则该账号直接与该公司有关联关系，否则前端提示账号不可创建；</w:t>
      </w:r>
    </w:p>
    <w:p w14:paraId="223B68B1" w14:textId="43183CA6" w:rsidR="009C4D52" w:rsidRPr="001A08DA" w:rsidRDefault="00C34751" w:rsidP="00AF5305">
      <w:pPr>
        <w:pStyle w:val="aff5"/>
        <w:numPr>
          <w:ilvl w:val="0"/>
          <w:numId w:val="61"/>
        </w:numPr>
        <w:ind w:firstLineChars="0"/>
        <w:rPr>
          <w:i/>
        </w:rPr>
      </w:pPr>
      <w:r w:rsidRPr="001A08DA">
        <w:rPr>
          <w:rFonts w:hint="eastAsia"/>
          <w:i/>
        </w:rPr>
        <w:t>账号</w:t>
      </w:r>
      <w:r w:rsidRPr="001A08DA">
        <w:rPr>
          <w:i/>
        </w:rPr>
        <w:t>已存在时，判断关联公司与</w:t>
      </w:r>
      <w:proofErr w:type="gramStart"/>
      <w:r w:rsidRPr="001A08DA">
        <w:rPr>
          <w:i/>
        </w:rPr>
        <w:t>代注册</w:t>
      </w:r>
      <w:proofErr w:type="gramEnd"/>
      <w:r w:rsidRPr="001A08DA">
        <w:rPr>
          <w:i/>
        </w:rPr>
        <w:t>公司是否处于同一景区联盟，仅针对于景区供应端</w:t>
      </w:r>
      <w:r w:rsidR="009C4D52" w:rsidRPr="001A08DA">
        <w:rPr>
          <w:rFonts w:hint="eastAsia"/>
          <w:i/>
        </w:rPr>
        <w:t>。</w:t>
      </w:r>
    </w:p>
    <w:p w14:paraId="59AAD194" w14:textId="77777777" w:rsidR="00B30327" w:rsidRPr="001A08DA" w:rsidRDefault="004B2057" w:rsidP="00B30327">
      <w:pPr>
        <w:pStyle w:val="2"/>
        <w:rPr>
          <w:color w:val="auto"/>
        </w:rPr>
      </w:pPr>
      <w:bookmarkStart w:id="44" w:name="_Toc440473295"/>
      <w:bookmarkStart w:id="45" w:name="_Toc440872846"/>
      <w:bookmarkStart w:id="46" w:name="_Toc441151006"/>
      <w:bookmarkStart w:id="47" w:name="_Toc452991775"/>
      <w:r w:rsidRPr="001A08DA">
        <w:rPr>
          <w:rFonts w:hint="eastAsia"/>
          <w:color w:val="auto"/>
        </w:rPr>
        <w:t>账号</w:t>
      </w:r>
      <w:r w:rsidR="00B30327" w:rsidRPr="001A08DA">
        <w:rPr>
          <w:rFonts w:hint="eastAsia"/>
          <w:color w:val="auto"/>
        </w:rPr>
        <w:t>排序</w:t>
      </w:r>
      <w:bookmarkEnd w:id="44"/>
      <w:bookmarkEnd w:id="45"/>
      <w:bookmarkEnd w:id="46"/>
      <w:bookmarkEnd w:id="47"/>
    </w:p>
    <w:p w14:paraId="0936F5F5" w14:textId="1CEDFFAF" w:rsidR="00B30327" w:rsidRPr="001A08DA" w:rsidRDefault="00C23744" w:rsidP="009C7B4D">
      <w:pPr>
        <w:pStyle w:val="aff5"/>
        <w:numPr>
          <w:ilvl w:val="0"/>
          <w:numId w:val="10"/>
        </w:numPr>
        <w:ind w:firstLineChars="0"/>
      </w:pPr>
      <w:r w:rsidRPr="001A08DA">
        <w:rPr>
          <w:rFonts w:hint="eastAsia"/>
        </w:rPr>
        <w:t>用户身份顺序使用于：分销商</w:t>
      </w:r>
      <w:r w:rsidR="00B30327" w:rsidRPr="001A08DA">
        <w:rPr>
          <w:rFonts w:hint="eastAsia"/>
        </w:rPr>
        <w:t>审核</w:t>
      </w:r>
      <w:r w:rsidR="00B30327" w:rsidRPr="001A08DA">
        <w:rPr>
          <w:rFonts w:hint="eastAsia"/>
        </w:rPr>
        <w:t>TAB</w:t>
      </w:r>
      <w:r w:rsidR="00B30327" w:rsidRPr="001A08DA">
        <w:rPr>
          <w:rFonts w:hint="eastAsia"/>
        </w:rPr>
        <w:t>、用户管理</w:t>
      </w:r>
      <w:r w:rsidR="00B30327" w:rsidRPr="001A08DA">
        <w:rPr>
          <w:rFonts w:hint="eastAsia"/>
        </w:rPr>
        <w:t>TAB</w:t>
      </w:r>
      <w:r w:rsidR="00B30327" w:rsidRPr="001A08DA">
        <w:rPr>
          <w:rFonts w:hint="eastAsia"/>
        </w:rPr>
        <w:t>；</w:t>
      </w:r>
    </w:p>
    <w:p w14:paraId="0B788B2D" w14:textId="320412E8" w:rsidR="001E0FAB" w:rsidRPr="001A08DA" w:rsidRDefault="00B30327" w:rsidP="009C7B4D">
      <w:pPr>
        <w:pStyle w:val="aff5"/>
        <w:numPr>
          <w:ilvl w:val="0"/>
          <w:numId w:val="10"/>
        </w:numPr>
        <w:ind w:firstLineChars="0"/>
      </w:pPr>
      <w:r w:rsidRPr="001A08DA">
        <w:rPr>
          <w:rFonts w:hint="eastAsia"/>
        </w:rPr>
        <w:t>顺序</w:t>
      </w:r>
      <w:r w:rsidR="006551BE" w:rsidRPr="001A08DA">
        <w:rPr>
          <w:rFonts w:hint="eastAsia"/>
        </w:rPr>
        <w:t>（分销</w:t>
      </w:r>
      <w:r w:rsidR="001E0FAB" w:rsidRPr="001A08DA">
        <w:rPr>
          <w:rFonts w:hint="eastAsia"/>
        </w:rPr>
        <w:t>权限</w:t>
      </w:r>
      <w:r w:rsidR="001E0FAB" w:rsidRPr="001A08DA">
        <w:t>）</w:t>
      </w:r>
      <w:r w:rsidRPr="001A08DA">
        <w:t>：</w:t>
      </w:r>
      <w:r w:rsidR="001E0FAB" w:rsidRPr="001A08DA">
        <w:rPr>
          <w:rFonts w:hint="eastAsia"/>
        </w:rPr>
        <w:t>旅行社</w:t>
      </w:r>
      <w:r w:rsidR="001E0FAB" w:rsidRPr="001A08DA">
        <w:t>、旅行社部门、导游、商户、</w:t>
      </w:r>
      <w:r w:rsidR="001E0FAB" w:rsidRPr="001A08DA">
        <w:rPr>
          <w:rFonts w:hint="eastAsia"/>
        </w:rPr>
        <w:t>中小</w:t>
      </w:r>
      <w:r w:rsidR="001E0FAB" w:rsidRPr="001A08DA">
        <w:rPr>
          <w:rFonts w:hint="eastAsia"/>
        </w:rPr>
        <w:t>OTA</w:t>
      </w:r>
      <w:r w:rsidR="00C23744" w:rsidRPr="001A08DA">
        <w:t>；</w:t>
      </w:r>
    </w:p>
    <w:p w14:paraId="1C866DA8" w14:textId="29A2DE33" w:rsidR="00B30327" w:rsidRPr="001A08DA" w:rsidRDefault="001E0FAB" w:rsidP="009C7B4D">
      <w:pPr>
        <w:pStyle w:val="aff5"/>
        <w:numPr>
          <w:ilvl w:val="0"/>
          <w:numId w:val="10"/>
        </w:numPr>
        <w:ind w:firstLineChars="0"/>
      </w:pPr>
      <w:r w:rsidRPr="001A08DA">
        <w:rPr>
          <w:rFonts w:hint="eastAsia"/>
        </w:rPr>
        <w:t>顺序</w:t>
      </w:r>
      <w:r w:rsidRPr="001A08DA">
        <w:t>（</w:t>
      </w:r>
      <w:r w:rsidR="006551BE" w:rsidRPr="001A08DA">
        <w:rPr>
          <w:rFonts w:hint="eastAsia"/>
        </w:rPr>
        <w:t>供应</w:t>
      </w:r>
      <w:r w:rsidRPr="001A08DA">
        <w:rPr>
          <w:rFonts w:hint="eastAsia"/>
        </w:rPr>
        <w:t>权限</w:t>
      </w:r>
      <w:r w:rsidRPr="001A08DA">
        <w:t>）</w:t>
      </w:r>
      <w:r w:rsidR="00C23744" w:rsidRPr="001A08DA">
        <w:rPr>
          <w:rFonts w:hint="eastAsia"/>
        </w:rPr>
        <w:t>：景区门票</w:t>
      </w:r>
      <w:r w:rsidR="00C23744" w:rsidRPr="001A08DA">
        <w:t>、演艺门票</w:t>
      </w:r>
      <w:r w:rsidRPr="001A08DA">
        <w:rPr>
          <w:rFonts w:hint="eastAsia"/>
        </w:rPr>
        <w:t>、</w:t>
      </w:r>
      <w:r w:rsidR="00C23744" w:rsidRPr="001A08DA">
        <w:rPr>
          <w:rFonts w:hint="eastAsia"/>
        </w:rPr>
        <w:t>住宿</w:t>
      </w:r>
      <w:r w:rsidR="00C23744" w:rsidRPr="001A08DA">
        <w:t>、线路、小交通、特产</w:t>
      </w:r>
      <w:r w:rsidR="006456E9" w:rsidRPr="001A08DA">
        <w:rPr>
          <w:rFonts w:hint="eastAsia"/>
        </w:rPr>
        <w:t>、</w:t>
      </w:r>
      <w:r w:rsidR="006456E9" w:rsidRPr="001A08DA">
        <w:t>导游、特色餐饮</w:t>
      </w:r>
      <w:r w:rsidRPr="001A08DA">
        <w:t>。</w:t>
      </w:r>
    </w:p>
    <w:p w14:paraId="6C297B9A" w14:textId="77777777" w:rsidR="00B30327" w:rsidRPr="001A08DA" w:rsidRDefault="00B30327" w:rsidP="00B30327">
      <w:pPr>
        <w:pStyle w:val="1"/>
        <w:rPr>
          <w:color w:val="auto"/>
        </w:rPr>
      </w:pPr>
      <w:bookmarkStart w:id="48" w:name="_Toc440473296"/>
      <w:bookmarkStart w:id="49" w:name="_Toc440872847"/>
      <w:bookmarkStart w:id="50" w:name="_Toc441151008"/>
      <w:bookmarkStart w:id="51" w:name="_Toc452991776"/>
      <w:bookmarkEnd w:id="37"/>
      <w:bookmarkEnd w:id="38"/>
      <w:r w:rsidRPr="001A08DA">
        <w:rPr>
          <w:rFonts w:hint="eastAsia"/>
          <w:color w:val="auto"/>
        </w:rPr>
        <w:lastRenderedPageBreak/>
        <w:t>账号体系阐述</w:t>
      </w:r>
      <w:bookmarkEnd w:id="48"/>
      <w:bookmarkEnd w:id="49"/>
      <w:bookmarkEnd w:id="50"/>
      <w:bookmarkEnd w:id="51"/>
    </w:p>
    <w:p w14:paraId="0E77BE48" w14:textId="77777777" w:rsidR="00B30327" w:rsidRPr="001A08DA" w:rsidRDefault="00B06421" w:rsidP="00B30327">
      <w:pPr>
        <w:pStyle w:val="2"/>
        <w:rPr>
          <w:color w:val="auto"/>
        </w:rPr>
      </w:pPr>
      <w:bookmarkStart w:id="52" w:name="_Toc440872848"/>
      <w:bookmarkStart w:id="53" w:name="_Toc441151009"/>
      <w:bookmarkStart w:id="54" w:name="_Toc452991777"/>
      <w:r w:rsidRPr="001A08DA">
        <w:rPr>
          <w:rFonts w:hint="eastAsia"/>
          <w:color w:val="auto"/>
        </w:rPr>
        <w:t>账号</w:t>
      </w:r>
      <w:r w:rsidR="00B30327" w:rsidRPr="001A08DA">
        <w:rPr>
          <w:color w:val="auto"/>
        </w:rPr>
        <w:t>注册</w:t>
      </w:r>
      <w:bookmarkEnd w:id="52"/>
      <w:bookmarkEnd w:id="53"/>
      <w:bookmarkEnd w:id="54"/>
    </w:p>
    <w:p w14:paraId="22CB8309" w14:textId="77777777" w:rsidR="00B30327" w:rsidRPr="001A08DA" w:rsidRDefault="00B30327" w:rsidP="00B30327">
      <w:pPr>
        <w:pStyle w:val="3"/>
        <w:rPr>
          <w:color w:val="auto"/>
        </w:rPr>
      </w:pPr>
      <w:bookmarkStart w:id="55" w:name="_Toc440473298"/>
      <w:bookmarkStart w:id="56" w:name="_Toc440872849"/>
      <w:bookmarkStart w:id="57" w:name="_Toc441151010"/>
      <w:bookmarkStart w:id="58" w:name="_Toc452991778"/>
      <w:r w:rsidRPr="001A08DA">
        <w:rPr>
          <w:color w:val="auto"/>
        </w:rPr>
        <w:t>概述</w:t>
      </w:r>
      <w:bookmarkEnd w:id="55"/>
      <w:bookmarkEnd w:id="56"/>
      <w:bookmarkEnd w:id="57"/>
      <w:bookmarkEnd w:id="58"/>
    </w:p>
    <w:p w14:paraId="746EB08E" w14:textId="5464BFA2" w:rsidR="00F37838" w:rsidRPr="001A08DA" w:rsidRDefault="00F37838" w:rsidP="005E6C40">
      <w:pPr>
        <w:pStyle w:val="aff5"/>
        <w:numPr>
          <w:ilvl w:val="0"/>
          <w:numId w:val="11"/>
        </w:numPr>
        <w:ind w:firstLineChars="0"/>
      </w:pPr>
      <w:r w:rsidRPr="001A08DA">
        <w:rPr>
          <w:rFonts w:hint="eastAsia"/>
        </w:rPr>
        <w:t>同一</w:t>
      </w:r>
      <w:r w:rsidR="004B2057" w:rsidRPr="001A08DA">
        <w:t>用户角色可能存在多个注册入口，比如</w:t>
      </w:r>
      <w:r w:rsidR="004B2057" w:rsidRPr="001A08DA">
        <w:rPr>
          <w:rFonts w:hint="eastAsia"/>
        </w:rPr>
        <w:t>旅行社部门</w:t>
      </w:r>
      <w:r w:rsidR="004B2057" w:rsidRPr="001A08DA">
        <w:t>可以在大平台注册，也可</w:t>
      </w:r>
      <w:r w:rsidR="004B2057" w:rsidRPr="001A08DA">
        <w:rPr>
          <w:rFonts w:hint="eastAsia"/>
        </w:rPr>
        <w:t>通过</w:t>
      </w:r>
      <w:r w:rsidR="004B2057" w:rsidRPr="001A08DA">
        <w:t>旅行</w:t>
      </w:r>
      <w:r w:rsidR="004B2057" w:rsidRPr="001A08DA">
        <w:rPr>
          <w:rFonts w:hint="eastAsia"/>
        </w:rPr>
        <w:t>社</w:t>
      </w:r>
      <w:r w:rsidR="004B2057" w:rsidRPr="001A08DA">
        <w:rPr>
          <w:rFonts w:hint="eastAsia"/>
        </w:rPr>
        <w:t>PC</w:t>
      </w:r>
      <w:proofErr w:type="gramStart"/>
      <w:r w:rsidR="004B2057" w:rsidRPr="001A08DA">
        <w:rPr>
          <w:rFonts w:hint="eastAsia"/>
        </w:rPr>
        <w:t>端</w:t>
      </w:r>
      <w:r w:rsidR="00C23744" w:rsidRPr="001A08DA">
        <w:rPr>
          <w:rFonts w:hint="eastAsia"/>
        </w:rPr>
        <w:t>代注册</w:t>
      </w:r>
      <w:proofErr w:type="gramEnd"/>
      <w:r w:rsidR="004B2057" w:rsidRPr="001A08DA">
        <w:t>，</w:t>
      </w:r>
      <w:r w:rsidR="004B2057" w:rsidRPr="001A08DA">
        <w:rPr>
          <w:rFonts w:hint="eastAsia"/>
        </w:rPr>
        <w:t>但</w:t>
      </w:r>
      <w:r w:rsidR="004B2057" w:rsidRPr="001A08DA">
        <w:t>注册的信息</w:t>
      </w:r>
      <w:r w:rsidR="00C23744" w:rsidRPr="001A08DA">
        <w:rPr>
          <w:rFonts w:hint="eastAsia"/>
        </w:rPr>
        <w:t>基本</w:t>
      </w:r>
      <w:r w:rsidR="00C23744" w:rsidRPr="001A08DA">
        <w:t>是</w:t>
      </w:r>
      <w:r w:rsidR="002E08D1" w:rsidRPr="001A08DA">
        <w:t>通用的</w:t>
      </w:r>
      <w:r w:rsidR="002E08D1" w:rsidRPr="001A08DA">
        <w:rPr>
          <w:rFonts w:hint="eastAsia"/>
        </w:rPr>
        <w:t>；</w:t>
      </w:r>
    </w:p>
    <w:p w14:paraId="557831F1" w14:textId="257A01EE" w:rsidR="004B2057" w:rsidRPr="001A08DA" w:rsidRDefault="002E08D1" w:rsidP="005E6C40">
      <w:pPr>
        <w:pStyle w:val="aff5"/>
        <w:numPr>
          <w:ilvl w:val="0"/>
          <w:numId w:val="11"/>
        </w:numPr>
        <w:ind w:firstLineChars="0"/>
      </w:pPr>
      <w:r w:rsidRPr="001A08DA">
        <w:t>不同</w:t>
      </w:r>
      <w:r w:rsidRPr="001A08DA">
        <w:rPr>
          <w:rFonts w:hint="eastAsia"/>
        </w:rPr>
        <w:t>身份的</w:t>
      </w:r>
      <w:r w:rsidRPr="001A08DA">
        <w:t>用户由于性质不同，注册的信息</w:t>
      </w:r>
      <w:r w:rsidRPr="001A08DA">
        <w:rPr>
          <w:rFonts w:hint="eastAsia"/>
        </w:rPr>
        <w:t>存在</w:t>
      </w:r>
      <w:r w:rsidRPr="001A08DA">
        <w:t>差异</w:t>
      </w:r>
      <w:r w:rsidR="00F37838" w:rsidRPr="001A08DA">
        <w:rPr>
          <w:rFonts w:hint="eastAsia"/>
        </w:rPr>
        <w:t>；</w:t>
      </w:r>
    </w:p>
    <w:p w14:paraId="7F20DC37" w14:textId="77777777" w:rsidR="00F37838" w:rsidRPr="001A08DA" w:rsidRDefault="00F37838" w:rsidP="005E6C40">
      <w:pPr>
        <w:pStyle w:val="aff5"/>
        <w:numPr>
          <w:ilvl w:val="0"/>
          <w:numId w:val="11"/>
        </w:numPr>
        <w:ind w:firstLineChars="0"/>
      </w:pPr>
      <w:r w:rsidRPr="001A08DA">
        <w:rPr>
          <w:rFonts w:hint="eastAsia"/>
        </w:rPr>
        <w:t>主账号</w:t>
      </w:r>
      <w:r w:rsidRPr="001A08DA">
        <w:t>和</w:t>
      </w:r>
      <w:r w:rsidRPr="001A08DA">
        <w:rPr>
          <w:rFonts w:hint="eastAsia"/>
        </w:rPr>
        <w:t>子</w:t>
      </w:r>
      <w:r w:rsidRPr="001A08DA">
        <w:t>账号提交的信息会有所差异，将</w:t>
      </w:r>
      <w:r w:rsidRPr="001A08DA">
        <w:rPr>
          <w:rFonts w:hint="eastAsia"/>
        </w:rPr>
        <w:t>以不同表格</w:t>
      </w:r>
      <w:r w:rsidRPr="001A08DA">
        <w:t>单独</w:t>
      </w:r>
      <w:r w:rsidRPr="001A08DA">
        <w:rPr>
          <w:rFonts w:hint="eastAsia"/>
        </w:rPr>
        <w:t>列出</w:t>
      </w:r>
      <w:r w:rsidRPr="001A08DA">
        <w:t>。</w:t>
      </w:r>
    </w:p>
    <w:p w14:paraId="1276D209" w14:textId="35A60EEC" w:rsidR="00F37838" w:rsidRPr="001A08DA" w:rsidRDefault="00F37838" w:rsidP="00C23744">
      <w:pPr>
        <w:pStyle w:val="aff5"/>
        <w:ind w:left="420" w:firstLineChars="0" w:firstLine="0"/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  <w:r w:rsidR="009D052F" w:rsidRPr="001A08DA">
        <w:rPr>
          <w:i/>
        </w:rPr>
        <w:t>主账号指</w:t>
      </w:r>
      <w:r w:rsidR="001E0FAB" w:rsidRPr="001A08DA">
        <w:rPr>
          <w:rFonts w:hint="eastAsia"/>
          <w:i/>
        </w:rPr>
        <w:t>所有供应商</w:t>
      </w:r>
      <w:r w:rsidR="001E0FAB" w:rsidRPr="001A08DA">
        <w:rPr>
          <w:i/>
        </w:rPr>
        <w:t>、分销商</w:t>
      </w:r>
      <w:r w:rsidR="001E0FAB" w:rsidRPr="001A08DA">
        <w:rPr>
          <w:rFonts w:hint="eastAsia"/>
          <w:i/>
        </w:rPr>
        <w:t>的管理员</w:t>
      </w:r>
      <w:r w:rsidR="001E0FAB" w:rsidRPr="001A08DA">
        <w:rPr>
          <w:i/>
        </w:rPr>
        <w:t>账号</w:t>
      </w:r>
      <w:r w:rsidRPr="001A08DA">
        <w:rPr>
          <w:rFonts w:hint="eastAsia"/>
          <w:i/>
        </w:rPr>
        <w:t>；子账号</w:t>
      </w:r>
      <w:r w:rsidRPr="001A08DA">
        <w:rPr>
          <w:i/>
        </w:rPr>
        <w:t>指上述</w:t>
      </w:r>
      <w:r w:rsidRPr="001A08DA">
        <w:rPr>
          <w:rFonts w:hint="eastAsia"/>
          <w:i/>
        </w:rPr>
        <w:t>账号</w:t>
      </w:r>
      <w:r w:rsidRPr="001A08DA">
        <w:rPr>
          <w:i/>
        </w:rPr>
        <w:t>可添加的员工</w:t>
      </w:r>
      <w:r w:rsidRPr="001A08DA">
        <w:rPr>
          <w:rFonts w:hint="eastAsia"/>
          <w:i/>
        </w:rPr>
        <w:t>（或</w:t>
      </w:r>
      <w:r w:rsidRPr="001A08DA">
        <w:rPr>
          <w:i/>
        </w:rPr>
        <w:t>分店）账号。</w:t>
      </w:r>
    </w:p>
    <w:p w14:paraId="01DD9E61" w14:textId="68991C17" w:rsidR="00CD1994" w:rsidRPr="001A08DA" w:rsidRDefault="00CD1994" w:rsidP="006C351B">
      <w:pPr>
        <w:pStyle w:val="3"/>
        <w:rPr>
          <w:color w:val="auto"/>
        </w:rPr>
      </w:pPr>
      <w:bookmarkStart w:id="59" w:name="_Toc452991779"/>
      <w:r w:rsidRPr="001A08DA">
        <w:rPr>
          <w:rFonts w:hint="eastAsia"/>
          <w:color w:val="auto"/>
        </w:rPr>
        <w:t>账号</w:t>
      </w:r>
      <w:r w:rsidRPr="001A08DA">
        <w:rPr>
          <w:color w:val="auto"/>
        </w:rPr>
        <w:t>注册入口说明</w:t>
      </w:r>
      <w:bookmarkEnd w:id="59"/>
    </w:p>
    <w:p w14:paraId="56943B61" w14:textId="77777777" w:rsidR="00CD1994" w:rsidRPr="001A08DA" w:rsidRDefault="00CD1994" w:rsidP="00CD1994">
      <w:pPr>
        <w:ind w:firstLineChars="200" w:firstLine="420"/>
        <w:rPr>
          <w:lang w:val="x-none"/>
        </w:rPr>
      </w:pPr>
      <w:r w:rsidRPr="001A08DA">
        <w:rPr>
          <w:rFonts w:hint="eastAsia"/>
          <w:lang w:val="x-none"/>
        </w:rPr>
        <w:t>现有的</w:t>
      </w:r>
      <w:r w:rsidRPr="001A08DA">
        <w:rPr>
          <w:lang w:val="x-none"/>
        </w:rPr>
        <w:t>用户</w:t>
      </w:r>
      <w:r w:rsidRPr="001A08DA">
        <w:rPr>
          <w:rFonts w:hint="eastAsia"/>
          <w:lang w:val="x-none"/>
        </w:rPr>
        <w:t>账号注册方式</w:t>
      </w:r>
      <w:r w:rsidRPr="001A08DA">
        <w:rPr>
          <w:lang w:val="x-none"/>
        </w:rPr>
        <w:t>有</w:t>
      </w:r>
      <w:r w:rsidRPr="001A08DA">
        <w:rPr>
          <w:rFonts w:hint="eastAsia"/>
          <w:lang w:val="x-none"/>
        </w:rPr>
        <w:t>五类，每一类的注册入口</w:t>
      </w:r>
      <w:r w:rsidRPr="001A08DA">
        <w:rPr>
          <w:lang w:val="x-none"/>
        </w:rPr>
        <w:t>及</w:t>
      </w:r>
      <w:r w:rsidRPr="001A08DA">
        <w:rPr>
          <w:rFonts w:hint="eastAsia"/>
          <w:lang w:val="x-none"/>
        </w:rPr>
        <w:t>其</w:t>
      </w:r>
      <w:r w:rsidRPr="001A08DA">
        <w:rPr>
          <w:lang w:val="x-none"/>
        </w:rPr>
        <w:t>包含的</w:t>
      </w:r>
      <w:r w:rsidRPr="001A08DA">
        <w:rPr>
          <w:rFonts w:hint="eastAsia"/>
          <w:lang w:val="x-none"/>
        </w:rPr>
        <w:t>可注册</w:t>
      </w:r>
      <w:r w:rsidRPr="001A08DA">
        <w:rPr>
          <w:lang w:val="x-none"/>
        </w:rPr>
        <w:t>用户</w:t>
      </w:r>
      <w:r w:rsidRPr="001A08DA">
        <w:rPr>
          <w:rFonts w:hint="eastAsia"/>
          <w:lang w:val="x-none"/>
        </w:rPr>
        <w:t>账号对应关系如下：</w:t>
      </w:r>
    </w:p>
    <w:p w14:paraId="0FB6EE67" w14:textId="77777777" w:rsidR="00CD1994" w:rsidRPr="001A08DA" w:rsidRDefault="00CD1994" w:rsidP="00CD1994">
      <w:pPr>
        <w:numPr>
          <w:ilvl w:val="0"/>
          <w:numId w:val="3"/>
        </w:numPr>
        <w:rPr>
          <w:lang w:val="x-none"/>
        </w:rPr>
      </w:pPr>
      <w:bookmarkStart w:id="60" w:name="_Toc440473294"/>
      <w:r w:rsidRPr="001A08DA">
        <w:rPr>
          <w:rFonts w:hint="eastAsia"/>
          <w:lang w:val="x-none"/>
        </w:rPr>
        <w:t>大平台</w:t>
      </w:r>
      <w:r w:rsidRPr="001A08DA">
        <w:rPr>
          <w:lang w:val="x-none"/>
        </w:rPr>
        <w:t>注册账号</w:t>
      </w:r>
      <w:r w:rsidRPr="001A08DA">
        <w:rPr>
          <w:rFonts w:hint="eastAsia"/>
          <w:lang w:val="x-none"/>
        </w:rPr>
        <w:t>（</w:t>
      </w:r>
      <w:r w:rsidRPr="001A08DA">
        <w:rPr>
          <w:rFonts w:hint="eastAsia"/>
          <w:lang w:val="x-none"/>
        </w:rPr>
        <w:t>www.piaozhijia</w:t>
      </w:r>
      <w:r w:rsidRPr="001A08DA">
        <w:rPr>
          <w:lang w:val="x-none"/>
        </w:rPr>
        <w:t>.com</w:t>
      </w:r>
      <w:r w:rsidRPr="001A08DA">
        <w:rPr>
          <w:lang w:val="x-none"/>
        </w:rPr>
        <w:t>）：</w:t>
      </w:r>
    </w:p>
    <w:p w14:paraId="77E4AA0D" w14:textId="77777777" w:rsidR="00CD1994" w:rsidRPr="001A08DA" w:rsidRDefault="00CD1994" w:rsidP="00CD1994">
      <w:pPr>
        <w:numPr>
          <w:ilvl w:val="0"/>
          <w:numId w:val="5"/>
        </w:numPr>
        <w:rPr>
          <w:lang w:val="x-none"/>
        </w:rPr>
      </w:pPr>
      <w:r w:rsidRPr="001A08DA">
        <w:rPr>
          <w:rFonts w:hint="eastAsia"/>
          <w:lang w:val="x-none"/>
        </w:rPr>
        <w:t>注册入口：大平台</w:t>
      </w:r>
      <w:r w:rsidRPr="001A08DA">
        <w:rPr>
          <w:rFonts w:hint="eastAsia"/>
          <w:lang w:val="x-none"/>
        </w:rPr>
        <w:t xml:space="preserve"> -&gt; </w:t>
      </w:r>
      <w:r w:rsidRPr="001A08DA">
        <w:rPr>
          <w:rFonts w:hint="eastAsia"/>
          <w:lang w:val="x-none"/>
        </w:rPr>
        <w:t>新用户注册；</w:t>
      </w:r>
    </w:p>
    <w:p w14:paraId="1A5C9D40" w14:textId="5F84AF9D" w:rsidR="00CD1994" w:rsidRPr="001A08DA" w:rsidRDefault="00CD1994" w:rsidP="00CD1994">
      <w:pPr>
        <w:numPr>
          <w:ilvl w:val="0"/>
          <w:numId w:val="5"/>
        </w:numPr>
        <w:rPr>
          <w:lang w:val="x-none"/>
        </w:rPr>
      </w:pPr>
      <w:r w:rsidRPr="001A08DA">
        <w:rPr>
          <w:rFonts w:hint="eastAsia"/>
          <w:lang w:val="x-none"/>
        </w:rPr>
        <w:t>账号：旅行社</w:t>
      </w:r>
      <w:r w:rsidRPr="001A08DA">
        <w:rPr>
          <w:lang w:val="x-none"/>
        </w:rPr>
        <w:t>、</w:t>
      </w:r>
      <w:r w:rsidRPr="001A08DA">
        <w:rPr>
          <w:rFonts w:hint="eastAsia"/>
          <w:lang w:val="x-none"/>
        </w:rPr>
        <w:t>旅行社</w:t>
      </w:r>
      <w:r w:rsidRPr="001A08DA">
        <w:rPr>
          <w:lang w:val="x-none"/>
        </w:rPr>
        <w:t>部门</w:t>
      </w:r>
      <w:r w:rsidRPr="001A08DA">
        <w:rPr>
          <w:rFonts w:hint="eastAsia"/>
          <w:lang w:val="x-none"/>
        </w:rPr>
        <w:t>（包括</w:t>
      </w:r>
      <w:r w:rsidRPr="001A08DA">
        <w:rPr>
          <w:lang w:val="x-none"/>
        </w:rPr>
        <w:t>企业、个人</w:t>
      </w:r>
      <w:r w:rsidRPr="001A08DA">
        <w:rPr>
          <w:rFonts w:hint="eastAsia"/>
          <w:lang w:val="x-none"/>
        </w:rPr>
        <w:t>）</w:t>
      </w:r>
      <w:r w:rsidRPr="001A08DA">
        <w:rPr>
          <w:lang w:val="x-none"/>
        </w:rPr>
        <w:t>、导游、商户</w:t>
      </w:r>
      <w:r w:rsidRPr="001A08DA">
        <w:rPr>
          <w:rFonts w:hint="eastAsia"/>
          <w:lang w:val="x-none"/>
        </w:rPr>
        <w:t>（包括</w:t>
      </w:r>
      <w:r w:rsidRPr="001A08DA">
        <w:rPr>
          <w:lang w:val="x-none"/>
        </w:rPr>
        <w:t>企业、个人）</w:t>
      </w:r>
      <w:r w:rsidRPr="001A08DA">
        <w:rPr>
          <w:rFonts w:hint="eastAsia"/>
          <w:lang w:val="x-none"/>
        </w:rPr>
        <w:t>；</w:t>
      </w:r>
    </w:p>
    <w:p w14:paraId="005212E6" w14:textId="4D09F66E" w:rsidR="00CA7DF8" w:rsidRPr="001A08DA" w:rsidRDefault="00CA7DF8" w:rsidP="00CA7DF8">
      <w:pPr>
        <w:ind w:left="360"/>
        <w:rPr>
          <w:i/>
          <w:lang w:val="x-none"/>
        </w:rPr>
      </w:pPr>
      <w:r w:rsidRPr="001A08DA">
        <w:rPr>
          <w:rFonts w:hint="eastAsia"/>
          <w:i/>
          <w:lang w:val="x-none"/>
        </w:rPr>
        <w:t>（注）：大平台注册账号需要大平台审核</w:t>
      </w:r>
    </w:p>
    <w:p w14:paraId="123FAC89" w14:textId="77777777" w:rsidR="00D10362" w:rsidRPr="001A08DA" w:rsidRDefault="00D10362" w:rsidP="00CA7DF8">
      <w:pPr>
        <w:ind w:left="360"/>
        <w:rPr>
          <w:i/>
          <w:lang w:val="x-none"/>
        </w:rPr>
      </w:pPr>
    </w:p>
    <w:p w14:paraId="6E0962B5" w14:textId="77777777" w:rsidR="00CD1994" w:rsidRPr="001A08DA" w:rsidRDefault="00CD1994" w:rsidP="00CD1994">
      <w:pPr>
        <w:numPr>
          <w:ilvl w:val="0"/>
          <w:numId w:val="3"/>
        </w:numPr>
        <w:rPr>
          <w:lang w:val="x-none"/>
        </w:rPr>
      </w:pPr>
      <w:proofErr w:type="spellStart"/>
      <w:r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注册账号</w:t>
      </w:r>
      <w:proofErr w:type="spellEnd"/>
      <w:r w:rsidRPr="001A08DA">
        <w:rPr>
          <w:rFonts w:hint="eastAsia"/>
          <w:lang w:val="x-none"/>
        </w:rPr>
        <w:t>（</w:t>
      </w:r>
      <w:proofErr w:type="spellStart"/>
      <w:r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分为导游魔方和</w:t>
      </w:r>
      <w:proofErr w:type="gramStart"/>
      <w:r w:rsidRPr="001A08DA">
        <w:rPr>
          <w:rFonts w:hint="eastAsia"/>
          <w:lang w:val="x-none"/>
        </w:rPr>
        <w:t>卖游翁</w:t>
      </w:r>
      <w:proofErr w:type="spellEnd"/>
      <w:proofErr w:type="gramEnd"/>
      <w:r w:rsidRPr="001A08DA">
        <w:rPr>
          <w:rFonts w:hint="eastAsia"/>
          <w:lang w:val="x-none"/>
        </w:rPr>
        <w:t>）：</w:t>
      </w:r>
    </w:p>
    <w:p w14:paraId="791CBE60" w14:textId="77777777" w:rsidR="00CD1994" w:rsidRPr="001A08DA" w:rsidRDefault="00CD1994" w:rsidP="00CD1994">
      <w:pPr>
        <w:numPr>
          <w:ilvl w:val="0"/>
          <w:numId w:val="4"/>
        </w:numPr>
        <w:rPr>
          <w:lang w:val="x-none"/>
        </w:rPr>
      </w:pPr>
      <w:r w:rsidRPr="001A08DA">
        <w:rPr>
          <w:rFonts w:hint="eastAsia"/>
          <w:lang w:val="x-none"/>
        </w:rPr>
        <w:t>注册入口：</w:t>
      </w:r>
      <w:r w:rsidRPr="001A08DA">
        <w:rPr>
          <w:rFonts w:hint="eastAsia"/>
          <w:lang w:val="x-none"/>
        </w:rPr>
        <w:t xml:space="preserve">APP -&gt; </w:t>
      </w:r>
      <w:r w:rsidRPr="001A08DA">
        <w:rPr>
          <w:rFonts w:hint="eastAsia"/>
          <w:lang w:val="x-none"/>
        </w:rPr>
        <w:t>注册；</w:t>
      </w:r>
      <w:r w:rsidRPr="001A08DA">
        <w:rPr>
          <w:lang w:val="x-none"/>
        </w:rPr>
        <w:t xml:space="preserve"> </w:t>
      </w:r>
    </w:p>
    <w:p w14:paraId="5EC05632" w14:textId="692C10BD" w:rsidR="00CD1994" w:rsidRPr="001A08DA" w:rsidRDefault="00CD1994" w:rsidP="00CD1994">
      <w:pPr>
        <w:numPr>
          <w:ilvl w:val="0"/>
          <w:numId w:val="4"/>
        </w:numPr>
        <w:rPr>
          <w:lang w:val="x-none"/>
        </w:rPr>
      </w:pPr>
      <w:r w:rsidRPr="001A08DA">
        <w:rPr>
          <w:rFonts w:hint="eastAsia"/>
          <w:lang w:val="x-none"/>
        </w:rPr>
        <w:t>账号：</w:t>
      </w:r>
      <w:r w:rsidRPr="001A08DA">
        <w:rPr>
          <w:lang w:val="x-none"/>
        </w:rPr>
        <w:t>导游</w:t>
      </w:r>
      <w:r w:rsidRPr="001A08DA">
        <w:rPr>
          <w:rFonts w:hint="eastAsia"/>
          <w:lang w:val="x-none"/>
        </w:rPr>
        <w:t>（导游魔方</w:t>
      </w:r>
      <w:r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）、</w:t>
      </w:r>
      <w:r w:rsidRPr="001A08DA">
        <w:rPr>
          <w:lang w:val="x-none"/>
        </w:rPr>
        <w:t>商户</w:t>
      </w:r>
      <w:r w:rsidRPr="001A08DA">
        <w:rPr>
          <w:rFonts w:hint="eastAsia"/>
          <w:lang w:val="x-none"/>
        </w:rPr>
        <w:t>（</w:t>
      </w:r>
      <w:proofErr w:type="gramStart"/>
      <w:r w:rsidRPr="001A08DA">
        <w:rPr>
          <w:rFonts w:hint="eastAsia"/>
          <w:lang w:val="x-none"/>
        </w:rPr>
        <w:t>卖游翁</w:t>
      </w:r>
      <w:proofErr w:type="gramEnd"/>
      <w:r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）</w:t>
      </w:r>
      <w:r w:rsidRPr="001A08DA">
        <w:rPr>
          <w:lang w:val="x-none"/>
        </w:rPr>
        <w:t>。</w:t>
      </w:r>
    </w:p>
    <w:p w14:paraId="29C4872E" w14:textId="2D6F0B6F" w:rsidR="00CA7DF8" w:rsidRPr="001A08DA" w:rsidRDefault="00CA7DF8" w:rsidP="00CA7DF8">
      <w:pPr>
        <w:ind w:left="360"/>
        <w:rPr>
          <w:i/>
          <w:lang w:val="x-none"/>
        </w:rPr>
      </w:pPr>
      <w:r w:rsidRPr="001A08DA">
        <w:rPr>
          <w:rFonts w:hint="eastAsia"/>
          <w:i/>
          <w:lang w:val="x-none"/>
        </w:rPr>
        <w:t>（注）</w:t>
      </w:r>
      <w:r w:rsidRPr="001A08DA">
        <w:rPr>
          <w:i/>
          <w:lang w:val="x-none"/>
        </w:rPr>
        <w:t>：</w:t>
      </w:r>
      <w:proofErr w:type="spellStart"/>
      <w:r w:rsidRPr="001A08DA">
        <w:rPr>
          <w:rFonts w:hint="eastAsia"/>
          <w:i/>
          <w:lang w:val="x-none"/>
        </w:rPr>
        <w:t>APP</w:t>
      </w:r>
      <w:r w:rsidRPr="001A08DA">
        <w:rPr>
          <w:rFonts w:hint="eastAsia"/>
          <w:i/>
          <w:lang w:val="x-none"/>
        </w:rPr>
        <w:t>注册账号需要大平台审核</w:t>
      </w:r>
      <w:proofErr w:type="spellEnd"/>
    </w:p>
    <w:p w14:paraId="1816753F" w14:textId="77777777" w:rsidR="00D10362" w:rsidRPr="001A08DA" w:rsidRDefault="00D10362" w:rsidP="00CA7DF8">
      <w:pPr>
        <w:ind w:left="360"/>
        <w:rPr>
          <w:i/>
          <w:lang w:val="x-none"/>
        </w:rPr>
      </w:pPr>
    </w:p>
    <w:p w14:paraId="55CF5F73" w14:textId="77777777" w:rsidR="00CD1994" w:rsidRPr="001A08DA" w:rsidRDefault="00CD1994" w:rsidP="00CD1994">
      <w:pPr>
        <w:numPr>
          <w:ilvl w:val="0"/>
          <w:numId w:val="3"/>
        </w:numPr>
        <w:rPr>
          <w:lang w:val="x-none"/>
        </w:rPr>
      </w:pPr>
      <w:proofErr w:type="gramStart"/>
      <w:r w:rsidRPr="001A08DA">
        <w:rPr>
          <w:rFonts w:hint="eastAsia"/>
          <w:lang w:val="x-none"/>
        </w:rPr>
        <w:t>代注册</w:t>
      </w:r>
      <w:proofErr w:type="gramEnd"/>
      <w:r w:rsidRPr="001A08DA">
        <w:rPr>
          <w:lang w:val="x-none"/>
        </w:rPr>
        <w:t>账号（</w:t>
      </w:r>
      <w:r w:rsidRPr="001A08DA">
        <w:rPr>
          <w:rFonts w:hint="eastAsia"/>
          <w:lang w:val="x-none"/>
        </w:rPr>
        <w:t>即用户</w:t>
      </w:r>
      <w:r w:rsidRPr="001A08DA">
        <w:rPr>
          <w:lang w:val="x-none"/>
        </w:rPr>
        <w:t>在自己的系统中</w:t>
      </w:r>
      <w:r w:rsidRPr="001A08DA">
        <w:rPr>
          <w:rFonts w:hint="eastAsia"/>
          <w:lang w:val="x-none"/>
        </w:rPr>
        <w:t>为其他用户代为注册</w:t>
      </w:r>
      <w:r w:rsidRPr="001A08DA">
        <w:rPr>
          <w:lang w:val="x-none"/>
        </w:rPr>
        <w:t>的账号）</w:t>
      </w:r>
      <w:r w:rsidRPr="001A08DA">
        <w:rPr>
          <w:rFonts w:hint="eastAsia"/>
          <w:lang w:val="x-none"/>
        </w:rPr>
        <w:t>：</w:t>
      </w:r>
    </w:p>
    <w:p w14:paraId="0F8D9BC4" w14:textId="77777777" w:rsidR="00CD1994" w:rsidRPr="001A08DA" w:rsidRDefault="00CD1994" w:rsidP="00CD1994">
      <w:pPr>
        <w:numPr>
          <w:ilvl w:val="0"/>
          <w:numId w:val="7"/>
        </w:numPr>
        <w:rPr>
          <w:lang w:val="x-none"/>
        </w:rPr>
      </w:pPr>
      <w:r w:rsidRPr="001A08DA">
        <w:rPr>
          <w:rFonts w:hint="eastAsia"/>
          <w:lang w:val="x-none"/>
        </w:rPr>
        <w:t>注册</w:t>
      </w:r>
      <w:r w:rsidRPr="001A08DA">
        <w:rPr>
          <w:lang w:val="x-none"/>
        </w:rPr>
        <w:t>入口：</w:t>
      </w:r>
      <w:r w:rsidRPr="001A08DA">
        <w:rPr>
          <w:rFonts w:hint="eastAsia"/>
          <w:lang w:val="x-none"/>
        </w:rPr>
        <w:t>用户系统</w:t>
      </w:r>
      <w:r w:rsidRPr="001A08DA">
        <w:rPr>
          <w:rFonts w:hint="eastAsia"/>
          <w:lang w:val="x-none"/>
        </w:rPr>
        <w:t xml:space="preserve"> </w:t>
      </w:r>
      <w:r w:rsidRPr="001A08DA">
        <w:rPr>
          <w:lang w:val="x-none"/>
        </w:rPr>
        <w:t xml:space="preserve">-&gt; </w:t>
      </w:r>
      <w:r w:rsidRPr="001A08DA">
        <w:rPr>
          <w:rFonts w:hint="eastAsia"/>
          <w:lang w:val="x-none"/>
        </w:rPr>
        <w:t>新增用户</w:t>
      </w:r>
      <w:r w:rsidRPr="001A08DA">
        <w:rPr>
          <w:lang w:val="x-none"/>
        </w:rPr>
        <w:t>账号</w:t>
      </w:r>
    </w:p>
    <w:p w14:paraId="469D71A3" w14:textId="78B381E3" w:rsidR="00CD1994" w:rsidRPr="001A08DA" w:rsidRDefault="00CD1994" w:rsidP="00CD1994">
      <w:pPr>
        <w:numPr>
          <w:ilvl w:val="0"/>
          <w:numId w:val="7"/>
        </w:numPr>
        <w:rPr>
          <w:lang w:val="x-none"/>
        </w:rPr>
      </w:pPr>
      <w:r w:rsidRPr="001A08DA">
        <w:rPr>
          <w:rFonts w:hint="eastAsia"/>
          <w:lang w:val="x-none"/>
        </w:rPr>
        <w:t>账号</w:t>
      </w:r>
      <w:r w:rsidRPr="001A08DA">
        <w:rPr>
          <w:lang w:val="x-none"/>
        </w:rPr>
        <w:t>：</w:t>
      </w:r>
      <w:r w:rsidRPr="001A08DA">
        <w:rPr>
          <w:rFonts w:hint="eastAsia"/>
          <w:lang w:val="x-none"/>
        </w:rPr>
        <w:t>旅行社</w:t>
      </w:r>
      <w:r w:rsidRPr="001A08DA">
        <w:rPr>
          <w:lang w:val="x-none"/>
        </w:rPr>
        <w:t>、旅行社部门、导游</w:t>
      </w:r>
      <w:r w:rsidR="00C5695B" w:rsidRPr="001A08DA">
        <w:rPr>
          <w:rFonts w:hint="eastAsia"/>
          <w:lang w:val="x-none"/>
        </w:rPr>
        <w:t>、</w:t>
      </w:r>
      <w:r w:rsidR="00C5695B" w:rsidRPr="001A08DA">
        <w:rPr>
          <w:lang w:val="x-none"/>
        </w:rPr>
        <w:t>商户</w:t>
      </w:r>
      <w:r w:rsidRPr="001A08DA">
        <w:rPr>
          <w:rFonts w:hint="eastAsia"/>
          <w:lang w:val="x-none"/>
        </w:rPr>
        <w:t>。</w:t>
      </w:r>
    </w:p>
    <w:p w14:paraId="2ED30463" w14:textId="77777777" w:rsidR="004C752D" w:rsidRPr="001A08DA" w:rsidRDefault="00CD1994" w:rsidP="00CD1994">
      <w:pPr>
        <w:ind w:left="360"/>
        <w:rPr>
          <w:i/>
          <w:lang w:val="x-none"/>
        </w:rPr>
      </w:pPr>
      <w:r w:rsidRPr="001A08DA">
        <w:rPr>
          <w:rFonts w:hint="eastAsia"/>
          <w:i/>
          <w:lang w:val="x-none"/>
        </w:rPr>
        <w:t>（注</w:t>
      </w:r>
      <w:r w:rsidRPr="001A08DA">
        <w:rPr>
          <w:i/>
          <w:lang w:val="x-none"/>
        </w:rPr>
        <w:t>）</w:t>
      </w:r>
      <w:r w:rsidRPr="001A08DA">
        <w:rPr>
          <w:rFonts w:hint="eastAsia"/>
          <w:i/>
          <w:lang w:val="x-none"/>
        </w:rPr>
        <w:t>：</w:t>
      </w:r>
    </w:p>
    <w:p w14:paraId="211D6657" w14:textId="6198160F" w:rsidR="00CD1994" w:rsidRPr="001A08DA" w:rsidRDefault="00CD1994" w:rsidP="00AF5305">
      <w:pPr>
        <w:pStyle w:val="aff5"/>
        <w:numPr>
          <w:ilvl w:val="0"/>
          <w:numId w:val="57"/>
        </w:numPr>
        <w:ind w:firstLineChars="0"/>
        <w:rPr>
          <w:i/>
          <w:lang w:val="x-none"/>
        </w:rPr>
      </w:pPr>
      <w:proofErr w:type="gramStart"/>
      <w:r w:rsidRPr="001A08DA">
        <w:rPr>
          <w:rFonts w:hint="eastAsia"/>
          <w:i/>
          <w:lang w:val="x-none"/>
        </w:rPr>
        <w:t>代注册</w:t>
      </w:r>
      <w:proofErr w:type="gramEnd"/>
      <w:r w:rsidRPr="001A08DA">
        <w:rPr>
          <w:i/>
          <w:lang w:val="x-none"/>
        </w:rPr>
        <w:t>账号包括</w:t>
      </w:r>
      <w:r w:rsidRPr="001A08DA">
        <w:rPr>
          <w:rFonts w:hint="eastAsia"/>
          <w:i/>
          <w:lang w:val="x-none"/>
        </w:rPr>
        <w:t>2</w:t>
      </w:r>
      <w:r w:rsidRPr="001A08DA">
        <w:rPr>
          <w:rFonts w:hint="eastAsia"/>
          <w:i/>
          <w:lang w:val="x-none"/>
        </w:rPr>
        <w:t>种</w:t>
      </w:r>
      <w:r w:rsidRPr="001A08DA">
        <w:rPr>
          <w:i/>
          <w:lang w:val="x-none"/>
        </w:rPr>
        <w:t>情况</w:t>
      </w:r>
      <w:r w:rsidRPr="001A08DA">
        <w:rPr>
          <w:rFonts w:hint="eastAsia"/>
          <w:i/>
          <w:lang w:val="x-none"/>
        </w:rPr>
        <w:t>——</w:t>
      </w:r>
      <w:r w:rsidR="00ED547B" w:rsidRPr="001A08DA">
        <w:rPr>
          <w:i/>
          <w:lang w:val="x-none"/>
        </w:rPr>
        <w:t>供应端</w:t>
      </w:r>
      <w:r w:rsidR="00ED547B" w:rsidRPr="001A08DA">
        <w:rPr>
          <w:rFonts w:hint="eastAsia"/>
          <w:i/>
          <w:lang w:val="x-none"/>
        </w:rPr>
        <w:t>关联</w:t>
      </w:r>
      <w:r w:rsidRPr="001A08DA">
        <w:rPr>
          <w:i/>
          <w:lang w:val="x-none"/>
        </w:rPr>
        <w:t>账号、分销端关联账号</w:t>
      </w:r>
      <w:r w:rsidRPr="001A08DA">
        <w:rPr>
          <w:rFonts w:hint="eastAsia"/>
          <w:i/>
          <w:lang w:val="x-none"/>
        </w:rPr>
        <w:t>，</w:t>
      </w:r>
      <w:r w:rsidRPr="001A08DA">
        <w:rPr>
          <w:i/>
          <w:lang w:val="x-none"/>
        </w:rPr>
        <w:t>供应端</w:t>
      </w:r>
      <w:r w:rsidR="00ED547B" w:rsidRPr="001A08DA">
        <w:rPr>
          <w:rFonts w:hint="eastAsia"/>
          <w:i/>
          <w:lang w:val="x-none"/>
        </w:rPr>
        <w:t>关联</w:t>
      </w:r>
      <w:r w:rsidRPr="001A08DA">
        <w:rPr>
          <w:i/>
          <w:lang w:val="x-none"/>
        </w:rPr>
        <w:t>账号包括旅行社、旅行社部门、导游</w:t>
      </w:r>
      <w:r w:rsidR="00C5695B" w:rsidRPr="001A08DA">
        <w:rPr>
          <w:rFonts w:hint="eastAsia"/>
          <w:i/>
          <w:lang w:val="x-none"/>
        </w:rPr>
        <w:t>、</w:t>
      </w:r>
      <w:r w:rsidR="00C5695B" w:rsidRPr="001A08DA">
        <w:rPr>
          <w:i/>
          <w:lang w:val="x-none"/>
        </w:rPr>
        <w:t>商户</w:t>
      </w:r>
      <w:r w:rsidRPr="001A08DA">
        <w:rPr>
          <w:i/>
          <w:lang w:val="x-none"/>
        </w:rPr>
        <w:t>，分销端关联账号包括旅行社部门、导游</w:t>
      </w:r>
      <w:r w:rsidRPr="001A08DA">
        <w:rPr>
          <w:rFonts w:hint="eastAsia"/>
          <w:i/>
          <w:lang w:val="x-none"/>
        </w:rPr>
        <w:t>，上述</w:t>
      </w:r>
      <w:r w:rsidRPr="001A08DA">
        <w:rPr>
          <w:i/>
          <w:lang w:val="x-none"/>
        </w:rPr>
        <w:t>的</w:t>
      </w:r>
      <w:r w:rsidRPr="001A08DA">
        <w:rPr>
          <w:rFonts w:hint="eastAsia"/>
          <w:i/>
          <w:lang w:val="x-none"/>
        </w:rPr>
        <w:t>“</w:t>
      </w:r>
      <w:r w:rsidRPr="001A08DA">
        <w:rPr>
          <w:i/>
          <w:lang w:val="x-none"/>
        </w:rPr>
        <w:t>用户系统</w:t>
      </w:r>
      <w:r w:rsidRPr="001A08DA">
        <w:rPr>
          <w:rFonts w:hint="eastAsia"/>
          <w:i/>
          <w:lang w:val="x-none"/>
        </w:rPr>
        <w:t>”</w:t>
      </w:r>
      <w:r w:rsidR="00E02838" w:rsidRPr="001A08DA">
        <w:rPr>
          <w:rFonts w:hint="eastAsia"/>
          <w:i/>
          <w:lang w:val="x-none"/>
        </w:rPr>
        <w:t>包括</w:t>
      </w:r>
      <w:r w:rsidRPr="001A08DA">
        <w:rPr>
          <w:rFonts w:hint="eastAsia"/>
          <w:i/>
          <w:lang w:val="x-none"/>
        </w:rPr>
        <w:t>供应端</w:t>
      </w:r>
      <w:r w:rsidR="00ED547B" w:rsidRPr="001A08DA">
        <w:rPr>
          <w:rFonts w:hint="eastAsia"/>
          <w:i/>
          <w:lang w:val="x-none"/>
        </w:rPr>
        <w:t>、</w:t>
      </w:r>
      <w:r w:rsidRPr="001A08DA">
        <w:rPr>
          <w:i/>
          <w:lang w:val="x-none"/>
        </w:rPr>
        <w:t>分销端。</w:t>
      </w:r>
    </w:p>
    <w:p w14:paraId="0CB11004" w14:textId="41B5E75F" w:rsidR="004C752D" w:rsidRPr="001A08DA" w:rsidRDefault="00ED547B" w:rsidP="00AF5305">
      <w:pPr>
        <w:pStyle w:val="aff5"/>
        <w:numPr>
          <w:ilvl w:val="0"/>
          <w:numId w:val="57"/>
        </w:numPr>
        <w:ind w:firstLineChars="0"/>
        <w:rPr>
          <w:i/>
          <w:lang w:val="x-none"/>
        </w:rPr>
      </w:pPr>
      <w:r w:rsidRPr="001A08DA">
        <w:rPr>
          <w:rFonts w:hint="eastAsia"/>
          <w:i/>
          <w:lang w:val="x-none"/>
        </w:rPr>
        <w:t>通过</w:t>
      </w:r>
      <w:proofErr w:type="gramStart"/>
      <w:r w:rsidR="004C752D" w:rsidRPr="001A08DA">
        <w:rPr>
          <w:rFonts w:hint="eastAsia"/>
          <w:i/>
          <w:lang w:val="x-none"/>
        </w:rPr>
        <w:t>代注册</w:t>
      </w:r>
      <w:proofErr w:type="gramEnd"/>
      <w:r w:rsidRPr="001A08DA">
        <w:rPr>
          <w:rFonts w:hint="eastAsia"/>
          <w:i/>
          <w:lang w:val="x-none"/>
        </w:rPr>
        <w:t>创建</w:t>
      </w:r>
      <w:r w:rsidR="004C752D" w:rsidRPr="001A08DA">
        <w:rPr>
          <w:rFonts w:hint="eastAsia"/>
          <w:i/>
          <w:lang w:val="x-none"/>
        </w:rPr>
        <w:t>账号</w:t>
      </w:r>
      <w:r w:rsidRPr="001A08DA">
        <w:rPr>
          <w:rFonts w:hint="eastAsia"/>
          <w:i/>
          <w:lang w:val="x-none"/>
        </w:rPr>
        <w:t>也</w:t>
      </w:r>
      <w:r w:rsidR="004C752D" w:rsidRPr="001A08DA">
        <w:rPr>
          <w:rFonts w:hint="eastAsia"/>
          <w:i/>
          <w:lang w:val="x-none"/>
        </w:rPr>
        <w:t>需要经过大平台审核</w:t>
      </w:r>
      <w:r w:rsidRPr="001A08DA">
        <w:rPr>
          <w:rFonts w:hint="eastAsia"/>
          <w:i/>
          <w:lang w:val="x-none"/>
        </w:rPr>
        <w:t>。</w:t>
      </w:r>
    </w:p>
    <w:p w14:paraId="60A81606" w14:textId="77777777" w:rsidR="00D10362" w:rsidRPr="001A08DA" w:rsidRDefault="00D10362" w:rsidP="00D10362">
      <w:pPr>
        <w:rPr>
          <w:i/>
          <w:lang w:val="x-none"/>
        </w:rPr>
      </w:pPr>
    </w:p>
    <w:p w14:paraId="2B27565D" w14:textId="77777777" w:rsidR="001A76BE" w:rsidRPr="001A08DA" w:rsidRDefault="001A76BE" w:rsidP="001A76BE">
      <w:pPr>
        <w:numPr>
          <w:ilvl w:val="0"/>
          <w:numId w:val="3"/>
        </w:numPr>
        <w:rPr>
          <w:lang w:val="x-none"/>
        </w:rPr>
      </w:pPr>
      <w:r w:rsidRPr="001A08DA">
        <w:rPr>
          <w:rFonts w:hint="eastAsia"/>
          <w:lang w:val="x-none"/>
        </w:rPr>
        <w:t>平台</w:t>
      </w:r>
      <w:r w:rsidRPr="001A08DA">
        <w:rPr>
          <w:lang w:val="x-none"/>
        </w:rPr>
        <w:t>添加账号：</w:t>
      </w:r>
    </w:p>
    <w:p w14:paraId="1F28E54F" w14:textId="77777777" w:rsidR="001A76BE" w:rsidRPr="001A08DA" w:rsidRDefault="001A76BE" w:rsidP="001A76BE">
      <w:pPr>
        <w:pStyle w:val="aff5"/>
        <w:numPr>
          <w:ilvl w:val="0"/>
          <w:numId w:val="9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注册</w:t>
      </w:r>
      <w:r w:rsidRPr="001A08DA">
        <w:rPr>
          <w:lang w:val="x-none"/>
        </w:rPr>
        <w:t>入口：</w:t>
      </w:r>
      <w:r w:rsidRPr="001A08DA">
        <w:rPr>
          <w:rFonts w:hint="eastAsia"/>
          <w:lang w:val="x-none"/>
        </w:rPr>
        <w:t>支撑平台</w:t>
      </w:r>
      <w:r w:rsidRPr="001A08DA">
        <w:rPr>
          <w:rFonts w:hint="eastAsia"/>
          <w:lang w:val="x-none"/>
        </w:rPr>
        <w:t xml:space="preserve"> </w:t>
      </w:r>
      <w:r w:rsidRPr="001A08DA">
        <w:rPr>
          <w:lang w:val="x-none"/>
        </w:rPr>
        <w:t xml:space="preserve">-&gt; </w:t>
      </w:r>
      <w:r w:rsidRPr="001A08DA">
        <w:rPr>
          <w:rFonts w:hint="eastAsia"/>
          <w:lang w:val="x-none"/>
        </w:rPr>
        <w:t>用户</w:t>
      </w:r>
      <w:r w:rsidRPr="001A08DA">
        <w:rPr>
          <w:lang w:val="x-none"/>
        </w:rPr>
        <w:t>管理</w:t>
      </w:r>
      <w:r w:rsidRPr="001A08DA">
        <w:rPr>
          <w:rFonts w:hint="eastAsia"/>
          <w:lang w:val="x-none"/>
        </w:rPr>
        <w:t xml:space="preserve"> </w:t>
      </w:r>
      <w:r w:rsidRPr="001A08DA">
        <w:rPr>
          <w:lang w:val="x-none"/>
        </w:rPr>
        <w:t xml:space="preserve">-&gt; </w:t>
      </w:r>
      <w:r w:rsidRPr="001A08DA">
        <w:rPr>
          <w:rFonts w:hint="eastAsia"/>
          <w:lang w:val="x-none"/>
        </w:rPr>
        <w:t>新增</w:t>
      </w:r>
      <w:r w:rsidRPr="001A08DA">
        <w:rPr>
          <w:lang w:val="x-none"/>
        </w:rPr>
        <w:t>用户</w:t>
      </w:r>
    </w:p>
    <w:p w14:paraId="7EF1D206" w14:textId="70937BBE" w:rsidR="001A76BE" w:rsidRPr="001A08DA" w:rsidRDefault="001A76BE" w:rsidP="001A76BE">
      <w:pPr>
        <w:pStyle w:val="aff5"/>
        <w:numPr>
          <w:ilvl w:val="0"/>
          <w:numId w:val="9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账号</w:t>
      </w:r>
      <w:r w:rsidRPr="001A08DA">
        <w:rPr>
          <w:lang w:val="x-none"/>
        </w:rPr>
        <w:t>：</w:t>
      </w:r>
      <w:r w:rsidRPr="001A08DA">
        <w:rPr>
          <w:rFonts w:hint="eastAsia"/>
          <w:lang w:val="x-none"/>
        </w:rPr>
        <w:t>OTA</w:t>
      </w:r>
      <w:r w:rsidRPr="001A08DA">
        <w:rPr>
          <w:rFonts w:hint="eastAsia"/>
          <w:lang w:val="x-none"/>
        </w:rPr>
        <w:t>（分销商</w:t>
      </w:r>
      <w:r w:rsidRPr="001A08DA">
        <w:rPr>
          <w:lang w:val="x-none"/>
        </w:rPr>
        <w:t>）</w:t>
      </w:r>
      <w:r w:rsidRPr="001A08DA">
        <w:rPr>
          <w:rFonts w:hint="eastAsia"/>
          <w:lang w:val="x-none"/>
        </w:rPr>
        <w:t>、所有供应商。</w:t>
      </w:r>
    </w:p>
    <w:p w14:paraId="2C15EC58" w14:textId="75264DD7" w:rsidR="00076A72" w:rsidRPr="001A08DA" w:rsidRDefault="00076A72" w:rsidP="00076A72">
      <w:pPr>
        <w:ind w:left="360"/>
        <w:rPr>
          <w:i/>
          <w:lang w:val="x-none"/>
        </w:rPr>
      </w:pPr>
      <w:r w:rsidRPr="001A08DA">
        <w:rPr>
          <w:rFonts w:hint="eastAsia"/>
          <w:i/>
          <w:lang w:val="x-none"/>
        </w:rPr>
        <w:t>（注）</w:t>
      </w:r>
      <w:r w:rsidRPr="001A08DA">
        <w:rPr>
          <w:i/>
          <w:lang w:val="x-none"/>
        </w:rPr>
        <w:t>：</w:t>
      </w:r>
      <w:r w:rsidRPr="001A08DA">
        <w:rPr>
          <w:rFonts w:hint="eastAsia"/>
          <w:i/>
          <w:lang w:val="x-none"/>
        </w:rPr>
        <w:t>平台添加的账号不需要再由大平台审核</w:t>
      </w:r>
      <w:r w:rsidR="006456E9" w:rsidRPr="001A08DA">
        <w:rPr>
          <w:rFonts w:hint="eastAsia"/>
          <w:i/>
          <w:lang w:val="x-none"/>
        </w:rPr>
        <w:t>。</w:t>
      </w:r>
    </w:p>
    <w:p w14:paraId="2DC6AAF2" w14:textId="77777777" w:rsidR="00D10362" w:rsidRPr="001A08DA" w:rsidRDefault="00D10362" w:rsidP="00076A72">
      <w:pPr>
        <w:ind w:left="360"/>
        <w:rPr>
          <w:i/>
          <w:lang w:val="x-none"/>
        </w:rPr>
      </w:pPr>
    </w:p>
    <w:p w14:paraId="28FE79BF" w14:textId="77777777" w:rsidR="001A76BE" w:rsidRPr="001A08DA" w:rsidRDefault="001A76BE" w:rsidP="001A76BE">
      <w:pPr>
        <w:numPr>
          <w:ilvl w:val="0"/>
          <w:numId w:val="3"/>
        </w:numPr>
        <w:rPr>
          <w:lang w:val="x-none"/>
        </w:rPr>
      </w:pPr>
      <w:r w:rsidRPr="001A08DA">
        <w:rPr>
          <w:rFonts w:hint="eastAsia"/>
          <w:lang w:val="x-none"/>
        </w:rPr>
        <w:t>子</w:t>
      </w:r>
      <w:r w:rsidRPr="001A08DA">
        <w:rPr>
          <w:lang w:val="x-none"/>
        </w:rPr>
        <w:t>账号（</w:t>
      </w:r>
      <w:r w:rsidRPr="001A08DA">
        <w:rPr>
          <w:rFonts w:hint="eastAsia"/>
          <w:lang w:val="x-none"/>
        </w:rPr>
        <w:t>即用户</w:t>
      </w:r>
      <w:r w:rsidRPr="001A08DA">
        <w:rPr>
          <w:lang w:val="x-none"/>
        </w:rPr>
        <w:t>在自己的系统中</w:t>
      </w:r>
      <w:r w:rsidRPr="001A08DA">
        <w:rPr>
          <w:rFonts w:hint="eastAsia"/>
          <w:lang w:val="x-none"/>
        </w:rPr>
        <w:t>添加的员工</w:t>
      </w:r>
      <w:r w:rsidRPr="001A08DA">
        <w:rPr>
          <w:lang w:val="x-none"/>
        </w:rPr>
        <w:t>账号</w:t>
      </w:r>
      <w:r w:rsidRPr="001A08DA">
        <w:rPr>
          <w:rFonts w:hint="eastAsia"/>
          <w:lang w:val="x-none"/>
        </w:rPr>
        <w:t>或</w:t>
      </w:r>
      <w:r w:rsidRPr="001A08DA">
        <w:rPr>
          <w:lang w:val="x-none"/>
        </w:rPr>
        <w:t>分店账号）</w:t>
      </w:r>
      <w:r w:rsidRPr="001A08DA">
        <w:rPr>
          <w:rFonts w:hint="eastAsia"/>
          <w:lang w:val="x-none"/>
        </w:rPr>
        <w:t>：</w:t>
      </w:r>
    </w:p>
    <w:p w14:paraId="45916A08" w14:textId="77777777" w:rsidR="001A76BE" w:rsidRPr="001A08DA" w:rsidRDefault="001A76BE" w:rsidP="001A76BE">
      <w:pPr>
        <w:numPr>
          <w:ilvl w:val="0"/>
          <w:numId w:val="6"/>
        </w:numPr>
        <w:rPr>
          <w:lang w:val="x-none"/>
        </w:rPr>
      </w:pPr>
      <w:r w:rsidRPr="001A08DA">
        <w:rPr>
          <w:rFonts w:hint="eastAsia"/>
          <w:lang w:val="x-none"/>
        </w:rPr>
        <w:t>注册入口：用户</w:t>
      </w:r>
      <w:r w:rsidRPr="001A08DA">
        <w:rPr>
          <w:lang w:val="x-none"/>
        </w:rPr>
        <w:t>系统</w:t>
      </w:r>
      <w:r w:rsidRPr="001A08DA">
        <w:rPr>
          <w:rFonts w:hint="eastAsia"/>
          <w:lang w:val="x-none"/>
        </w:rPr>
        <w:t xml:space="preserve"> </w:t>
      </w:r>
      <w:r w:rsidRPr="001A08DA">
        <w:rPr>
          <w:lang w:val="x-none"/>
        </w:rPr>
        <w:t xml:space="preserve">-&gt; </w:t>
      </w:r>
      <w:r w:rsidRPr="001A08DA">
        <w:rPr>
          <w:rFonts w:hint="eastAsia"/>
          <w:lang w:val="x-none"/>
        </w:rPr>
        <w:t>员工管理（或分店</w:t>
      </w:r>
      <w:r w:rsidRPr="001A08DA">
        <w:rPr>
          <w:lang w:val="x-none"/>
        </w:rPr>
        <w:t>管理</w:t>
      </w:r>
      <w:r w:rsidRPr="001A08DA">
        <w:rPr>
          <w:rFonts w:hint="eastAsia"/>
          <w:lang w:val="x-none"/>
        </w:rPr>
        <w:t>）</w:t>
      </w:r>
      <w:r w:rsidRPr="001A08DA">
        <w:rPr>
          <w:rFonts w:hint="eastAsia"/>
          <w:lang w:val="x-none"/>
        </w:rPr>
        <w:t xml:space="preserve"> </w:t>
      </w:r>
      <w:r w:rsidRPr="001A08DA">
        <w:rPr>
          <w:lang w:val="x-none"/>
        </w:rPr>
        <w:t xml:space="preserve">–&gt; </w:t>
      </w:r>
      <w:r w:rsidRPr="001A08DA">
        <w:rPr>
          <w:rFonts w:hint="eastAsia"/>
          <w:lang w:val="x-none"/>
        </w:rPr>
        <w:t>新增</w:t>
      </w:r>
      <w:r w:rsidRPr="001A08DA">
        <w:rPr>
          <w:lang w:val="x-none"/>
        </w:rPr>
        <w:t>员工</w:t>
      </w:r>
      <w:r w:rsidRPr="001A08DA">
        <w:rPr>
          <w:rFonts w:hint="eastAsia"/>
          <w:lang w:val="x-none"/>
        </w:rPr>
        <w:t>（或</w:t>
      </w:r>
      <w:r w:rsidRPr="001A08DA">
        <w:rPr>
          <w:lang w:val="x-none"/>
        </w:rPr>
        <w:t>分店）</w:t>
      </w:r>
    </w:p>
    <w:p w14:paraId="769D7FFB" w14:textId="77777777" w:rsidR="001A76BE" w:rsidRPr="001A08DA" w:rsidRDefault="001A76BE" w:rsidP="001A76BE">
      <w:pPr>
        <w:numPr>
          <w:ilvl w:val="0"/>
          <w:numId w:val="6"/>
        </w:numPr>
        <w:rPr>
          <w:lang w:val="x-none"/>
        </w:rPr>
      </w:pPr>
      <w:r w:rsidRPr="001A08DA">
        <w:rPr>
          <w:rFonts w:hint="eastAsia"/>
          <w:lang w:val="x-none"/>
        </w:rPr>
        <w:t>账号：所有供应商</w:t>
      </w:r>
      <w:r w:rsidRPr="001A08DA">
        <w:rPr>
          <w:lang w:val="x-none"/>
        </w:rPr>
        <w:t>的员工</w:t>
      </w:r>
      <w:r w:rsidRPr="001A08DA">
        <w:rPr>
          <w:rFonts w:hint="eastAsia"/>
          <w:lang w:val="x-none"/>
        </w:rPr>
        <w:t>（以及</w:t>
      </w:r>
      <w:r w:rsidRPr="001A08DA">
        <w:rPr>
          <w:lang w:val="x-none"/>
        </w:rPr>
        <w:t>住宿</w:t>
      </w: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的分店）</w:t>
      </w:r>
      <w:r w:rsidRPr="001A08DA">
        <w:rPr>
          <w:rFonts w:hint="eastAsia"/>
          <w:lang w:val="x-none"/>
        </w:rPr>
        <w:t>、所有分销商的</w:t>
      </w:r>
      <w:r w:rsidRPr="001A08DA">
        <w:rPr>
          <w:lang w:val="x-none"/>
        </w:rPr>
        <w:t>员工</w:t>
      </w:r>
      <w:r w:rsidRPr="001A08DA">
        <w:rPr>
          <w:rFonts w:hint="eastAsia"/>
          <w:lang w:val="x-none"/>
        </w:rPr>
        <w:t>、支撑平</w:t>
      </w:r>
      <w:r w:rsidRPr="001A08DA">
        <w:rPr>
          <w:rFonts w:hint="eastAsia"/>
          <w:lang w:val="x-none"/>
        </w:rPr>
        <w:lastRenderedPageBreak/>
        <w:t>台</w:t>
      </w:r>
      <w:r w:rsidRPr="001A08DA">
        <w:rPr>
          <w:lang w:val="x-none"/>
        </w:rPr>
        <w:t>员工、代供销平台员工</w:t>
      </w:r>
      <w:r w:rsidRPr="001A08DA">
        <w:rPr>
          <w:rFonts w:hint="eastAsia"/>
          <w:lang w:val="x-none"/>
        </w:rPr>
        <w:t>。</w:t>
      </w:r>
    </w:p>
    <w:p w14:paraId="50AFAD33" w14:textId="77777777" w:rsidR="004C752D" w:rsidRPr="001A08DA" w:rsidRDefault="001A76BE" w:rsidP="00B245F0">
      <w:pPr>
        <w:ind w:left="360"/>
        <w:rPr>
          <w:i/>
          <w:lang w:val="x-none"/>
        </w:rPr>
      </w:pPr>
      <w:r w:rsidRPr="001A08DA">
        <w:rPr>
          <w:rFonts w:hint="eastAsia"/>
          <w:i/>
          <w:lang w:val="x-none"/>
        </w:rPr>
        <w:t>（注</w:t>
      </w:r>
      <w:r w:rsidRPr="001A08DA">
        <w:rPr>
          <w:i/>
          <w:lang w:val="x-none"/>
        </w:rPr>
        <w:t>）</w:t>
      </w:r>
      <w:r w:rsidRPr="001A08DA">
        <w:rPr>
          <w:rFonts w:hint="eastAsia"/>
          <w:i/>
          <w:lang w:val="x-none"/>
        </w:rPr>
        <w:t>：</w:t>
      </w:r>
    </w:p>
    <w:p w14:paraId="293E2774" w14:textId="0279D7BD" w:rsidR="001A76BE" w:rsidRPr="001A08DA" w:rsidRDefault="001A76BE" w:rsidP="00AF5305">
      <w:pPr>
        <w:pStyle w:val="aff5"/>
        <w:numPr>
          <w:ilvl w:val="0"/>
          <w:numId w:val="58"/>
        </w:numPr>
        <w:ind w:firstLineChars="0"/>
        <w:rPr>
          <w:i/>
          <w:lang w:val="x-none"/>
        </w:rPr>
      </w:pPr>
      <w:r w:rsidRPr="001A08DA">
        <w:rPr>
          <w:rFonts w:hint="eastAsia"/>
          <w:i/>
          <w:lang w:val="x-none"/>
        </w:rPr>
        <w:t>上述</w:t>
      </w:r>
      <w:r w:rsidRPr="001A08DA">
        <w:rPr>
          <w:i/>
          <w:lang w:val="x-none"/>
        </w:rPr>
        <w:t>的</w:t>
      </w:r>
      <w:r w:rsidRPr="001A08DA">
        <w:rPr>
          <w:rFonts w:hint="eastAsia"/>
          <w:i/>
          <w:lang w:val="x-none"/>
        </w:rPr>
        <w:t>“</w:t>
      </w:r>
      <w:r w:rsidRPr="001A08DA">
        <w:rPr>
          <w:i/>
          <w:lang w:val="x-none"/>
        </w:rPr>
        <w:t>用户系统</w:t>
      </w:r>
      <w:r w:rsidRPr="001A08DA">
        <w:rPr>
          <w:rFonts w:hint="eastAsia"/>
          <w:i/>
          <w:lang w:val="x-none"/>
        </w:rPr>
        <w:t>”</w:t>
      </w:r>
      <w:r w:rsidRPr="001A08DA">
        <w:rPr>
          <w:i/>
          <w:lang w:val="x-none"/>
        </w:rPr>
        <w:t>包括</w:t>
      </w:r>
      <w:r w:rsidRPr="001A08DA">
        <w:rPr>
          <w:rFonts w:hint="eastAsia"/>
          <w:i/>
          <w:lang w:val="x-none"/>
        </w:rPr>
        <w:t>所有供应端</w:t>
      </w:r>
      <w:r w:rsidRPr="001A08DA">
        <w:rPr>
          <w:i/>
          <w:lang w:val="x-none"/>
        </w:rPr>
        <w:t>、</w:t>
      </w:r>
      <w:r w:rsidRPr="001A08DA">
        <w:rPr>
          <w:rFonts w:hint="eastAsia"/>
          <w:i/>
          <w:lang w:val="x-none"/>
        </w:rPr>
        <w:t>所有分销端</w:t>
      </w:r>
      <w:r w:rsidRPr="001A08DA">
        <w:rPr>
          <w:i/>
          <w:lang w:val="x-none"/>
        </w:rPr>
        <w:t>、支撑平台、代供销平台</w:t>
      </w:r>
      <w:r w:rsidR="00B245F0" w:rsidRPr="001A08DA">
        <w:rPr>
          <w:rFonts w:hint="eastAsia"/>
          <w:i/>
          <w:lang w:val="x-none"/>
        </w:rPr>
        <w:t>。</w:t>
      </w:r>
    </w:p>
    <w:p w14:paraId="6BC5EAE7" w14:textId="6C90D8A4" w:rsidR="004C752D" w:rsidRPr="001A08DA" w:rsidRDefault="004C752D" w:rsidP="00AF5305">
      <w:pPr>
        <w:pStyle w:val="aff5"/>
        <w:numPr>
          <w:ilvl w:val="0"/>
          <w:numId w:val="58"/>
        </w:numPr>
        <w:ind w:firstLineChars="0"/>
        <w:rPr>
          <w:i/>
          <w:lang w:val="x-none"/>
        </w:rPr>
      </w:pPr>
      <w:r w:rsidRPr="001A08DA">
        <w:rPr>
          <w:rFonts w:hint="eastAsia"/>
          <w:i/>
          <w:lang w:val="x-none"/>
        </w:rPr>
        <w:t>子账号不需要经过大平台审核</w:t>
      </w:r>
    </w:p>
    <w:bookmarkEnd w:id="60"/>
    <w:p w14:paraId="7565BF5C" w14:textId="77777777" w:rsidR="00CD1994" w:rsidRPr="001A08DA" w:rsidRDefault="00CD1994" w:rsidP="00CD1994">
      <w:pPr>
        <w:rPr>
          <w:lang w:val="x-none"/>
        </w:rPr>
      </w:pPr>
    </w:p>
    <w:p w14:paraId="736467AD" w14:textId="77777777" w:rsidR="006C351B" w:rsidRPr="001A08DA" w:rsidRDefault="006C351B" w:rsidP="006C351B">
      <w:pPr>
        <w:pStyle w:val="3"/>
        <w:rPr>
          <w:color w:val="auto"/>
        </w:rPr>
      </w:pPr>
      <w:bookmarkStart w:id="61" w:name="_Toc452991780"/>
      <w:r w:rsidRPr="001A08DA">
        <w:rPr>
          <w:rFonts w:hint="eastAsia"/>
          <w:color w:val="auto"/>
        </w:rPr>
        <w:t>注册字段规范</w:t>
      </w:r>
      <w:bookmarkEnd w:id="61"/>
    </w:p>
    <w:p w14:paraId="51522721" w14:textId="3D4D66B4" w:rsidR="006C351B" w:rsidRPr="001A08DA" w:rsidRDefault="0000523E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登录</w:t>
      </w:r>
      <w:r w:rsidR="006C351B" w:rsidRPr="001A08DA">
        <w:rPr>
          <w:rFonts w:hint="eastAsia"/>
        </w:rPr>
        <w:t>账号</w:t>
      </w:r>
      <w:r w:rsidR="006C351B" w:rsidRPr="001A08DA">
        <w:t>（</w:t>
      </w:r>
      <w:r w:rsidR="00C5695B" w:rsidRPr="001A08DA">
        <w:rPr>
          <w:rFonts w:hint="eastAsia"/>
        </w:rPr>
        <w:t>即</w:t>
      </w:r>
      <w:r w:rsidR="006C351B" w:rsidRPr="001A08DA">
        <w:rPr>
          <w:rFonts w:hint="eastAsia"/>
        </w:rPr>
        <w:t>用户名</w:t>
      </w:r>
      <w:r w:rsidR="006C351B" w:rsidRPr="001A08DA">
        <w:t>）</w:t>
      </w:r>
      <w:r w:rsidR="006C351B" w:rsidRPr="001A08DA">
        <w:rPr>
          <w:rFonts w:hint="eastAsia"/>
        </w:rPr>
        <w:t>：限</w:t>
      </w:r>
      <w:r w:rsidR="00544BE7" w:rsidRPr="001A08DA">
        <w:t>6-12</w:t>
      </w:r>
      <w:r w:rsidR="006C351B" w:rsidRPr="001A08DA">
        <w:rPr>
          <w:rFonts w:hint="eastAsia"/>
        </w:rPr>
        <w:t>位</w:t>
      </w:r>
      <w:r w:rsidR="006C351B" w:rsidRPr="001A08DA">
        <w:t>字符，</w:t>
      </w:r>
      <w:r w:rsidR="006C351B" w:rsidRPr="001A08DA">
        <w:rPr>
          <w:rFonts w:hint="eastAsia"/>
        </w:rPr>
        <w:t>字母</w:t>
      </w:r>
      <w:r w:rsidR="006C351B" w:rsidRPr="001A08DA">
        <w:t>与数字自由组合</w:t>
      </w:r>
      <w:r w:rsidR="006C351B" w:rsidRPr="001A08DA">
        <w:rPr>
          <w:rFonts w:hint="eastAsia"/>
        </w:rPr>
        <w:t>，</w:t>
      </w:r>
      <w:r w:rsidR="006C351B" w:rsidRPr="001A08DA">
        <w:t>字母不区分</w:t>
      </w:r>
      <w:r w:rsidR="006C351B" w:rsidRPr="001A08DA">
        <w:rPr>
          <w:rFonts w:hint="eastAsia"/>
        </w:rPr>
        <w:t>大小写</w:t>
      </w:r>
      <w:r w:rsidR="006C351B" w:rsidRPr="001A08DA">
        <w:t>；</w:t>
      </w:r>
    </w:p>
    <w:p w14:paraId="57B3F33B" w14:textId="77777777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密码</w:t>
      </w:r>
      <w:r w:rsidRPr="001A08DA">
        <w:t>：限</w:t>
      </w:r>
      <w:r w:rsidRPr="001A08DA">
        <w:rPr>
          <w:rFonts w:hint="eastAsia"/>
        </w:rPr>
        <w:t>6-</w:t>
      </w:r>
      <w:r w:rsidRPr="001A08DA">
        <w:t>20</w:t>
      </w:r>
      <w:r w:rsidRPr="001A08DA">
        <w:rPr>
          <w:rFonts w:hint="eastAsia"/>
        </w:rPr>
        <w:t>位字符</w:t>
      </w:r>
      <w:r w:rsidRPr="001A08DA">
        <w:t>，字母与数字的</w:t>
      </w:r>
      <w:r w:rsidRPr="001A08DA">
        <w:rPr>
          <w:rFonts w:hint="eastAsia"/>
        </w:rPr>
        <w:t>自由</w:t>
      </w:r>
      <w:r w:rsidRPr="001A08DA">
        <w:t>组合，</w:t>
      </w:r>
      <w:r w:rsidRPr="001A08DA">
        <w:rPr>
          <w:rFonts w:hint="eastAsia"/>
        </w:rPr>
        <w:t>字母</w:t>
      </w:r>
      <w:r w:rsidRPr="001A08DA">
        <w:t>区分大小写</w:t>
      </w:r>
      <w:r w:rsidRPr="001A08DA">
        <w:rPr>
          <w:rFonts w:hint="eastAsia"/>
        </w:rPr>
        <w:t>；</w:t>
      </w:r>
    </w:p>
    <w:p w14:paraId="2D86FAE6" w14:textId="4B44C1E6" w:rsidR="00907D6A" w:rsidRPr="001A08DA" w:rsidRDefault="00907D6A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验证码：</w:t>
      </w:r>
      <w:r w:rsidRPr="001A08DA">
        <w:t>限</w:t>
      </w:r>
      <w:r w:rsidRPr="001A08DA">
        <w:rPr>
          <w:rFonts w:hint="eastAsia"/>
        </w:rPr>
        <w:t>6</w:t>
      </w:r>
      <w:r w:rsidRPr="001A08DA">
        <w:rPr>
          <w:rFonts w:hint="eastAsia"/>
        </w:rPr>
        <w:t>位</w:t>
      </w:r>
      <w:r w:rsidRPr="001A08DA">
        <w:t>，纯数字，</w:t>
      </w:r>
      <w:r w:rsidRPr="001A08DA">
        <w:rPr>
          <w:rFonts w:hint="eastAsia"/>
        </w:rPr>
        <w:t>120</w:t>
      </w:r>
      <w:r w:rsidRPr="001A08DA">
        <w:rPr>
          <w:rFonts w:hint="eastAsia"/>
        </w:rPr>
        <w:t>秒</w:t>
      </w:r>
      <w:r w:rsidRPr="001A08DA">
        <w:t>后可重新获取，生效时间为</w:t>
      </w:r>
      <w:r w:rsidR="006F0F71" w:rsidRPr="001A08DA">
        <w:t>3</w:t>
      </w:r>
      <w:r w:rsidR="006F0F71" w:rsidRPr="001A08DA">
        <w:rPr>
          <w:rFonts w:hint="eastAsia"/>
        </w:rPr>
        <w:t>分钟</w:t>
      </w:r>
      <w:r w:rsidRPr="001A08DA">
        <w:t>；</w:t>
      </w:r>
    </w:p>
    <w:p w14:paraId="2E540294" w14:textId="2EA05E4D" w:rsidR="00DB3CC3" w:rsidRPr="001A08DA" w:rsidRDefault="008A3BB7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账号类别</w:t>
      </w:r>
      <w:r w:rsidR="00DB3CC3" w:rsidRPr="001A08DA">
        <w:rPr>
          <w:rFonts w:hint="eastAsia"/>
        </w:rPr>
        <w:t>：</w:t>
      </w:r>
      <w:r w:rsidR="00DB3CC3" w:rsidRPr="001A08DA">
        <w:rPr>
          <w:rFonts w:hint="eastAsia"/>
        </w:rPr>
        <w:t>2</w:t>
      </w:r>
      <w:r w:rsidR="00DB3CC3" w:rsidRPr="001A08DA">
        <w:rPr>
          <w:rFonts w:hint="eastAsia"/>
        </w:rPr>
        <w:t>个</w:t>
      </w:r>
      <w:r w:rsidR="00DB3CC3" w:rsidRPr="001A08DA">
        <w:t>选项，</w:t>
      </w:r>
      <w:r w:rsidRPr="001A08DA">
        <w:rPr>
          <w:rFonts w:hint="eastAsia"/>
        </w:rPr>
        <w:t>个人或</w:t>
      </w:r>
      <w:r w:rsidRPr="001A08DA">
        <w:t>企业</w:t>
      </w:r>
      <w:r w:rsidR="00DB3CC3" w:rsidRPr="001A08DA">
        <w:rPr>
          <w:rFonts w:hint="eastAsia"/>
        </w:rPr>
        <w:t>；</w:t>
      </w:r>
    </w:p>
    <w:p w14:paraId="67F3A402" w14:textId="40EEF246" w:rsidR="006C351B" w:rsidRPr="001A08DA" w:rsidRDefault="00482278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用户</w:t>
      </w:r>
      <w:r w:rsidR="006C351B" w:rsidRPr="001A08DA">
        <w:t>名称</w:t>
      </w:r>
      <w:r w:rsidR="006C351B" w:rsidRPr="001A08DA">
        <w:rPr>
          <w:rFonts w:hint="eastAsia"/>
        </w:rPr>
        <w:t>（</w:t>
      </w:r>
      <w:r w:rsidRPr="001A08DA">
        <w:rPr>
          <w:rFonts w:hint="eastAsia"/>
        </w:rPr>
        <w:t>公司</w:t>
      </w:r>
      <w:r w:rsidRPr="001A08DA">
        <w:t>名称、</w:t>
      </w:r>
      <w:r w:rsidR="00C5695B" w:rsidRPr="001A08DA">
        <w:rPr>
          <w:rFonts w:hint="eastAsia"/>
        </w:rPr>
        <w:t>门店</w:t>
      </w:r>
      <w:r w:rsidR="00C5695B" w:rsidRPr="001A08DA">
        <w:t>名称、</w:t>
      </w:r>
      <w:r w:rsidR="006C351B" w:rsidRPr="001A08DA">
        <w:t>姓名）：</w:t>
      </w:r>
      <w:r w:rsidR="001A08DA" w:rsidRPr="001A08DA">
        <w:rPr>
          <w:rFonts w:hint="eastAsia"/>
          <w:color w:val="FF0000"/>
        </w:rPr>
        <w:t>最高限</w:t>
      </w:r>
      <w:r w:rsidR="001A08DA" w:rsidRPr="001A08DA">
        <w:rPr>
          <w:color w:val="FF0000"/>
        </w:rPr>
        <w:t>输入</w:t>
      </w:r>
      <w:r w:rsidR="001A08DA" w:rsidRPr="001A08DA">
        <w:rPr>
          <w:rFonts w:hint="eastAsia"/>
          <w:color w:val="FF0000"/>
        </w:rPr>
        <w:t>64</w:t>
      </w:r>
      <w:r w:rsidR="001A08DA" w:rsidRPr="001A08DA">
        <w:rPr>
          <w:rFonts w:hint="eastAsia"/>
          <w:color w:val="FF0000"/>
        </w:rPr>
        <w:t>位</w:t>
      </w:r>
      <w:r w:rsidR="001A08DA" w:rsidRPr="001A08DA">
        <w:rPr>
          <w:color w:val="FF0000"/>
        </w:rPr>
        <w:t>字符，字母不区分大小写。</w:t>
      </w:r>
      <w:r w:rsidR="006C351B" w:rsidRPr="001A08DA">
        <w:rPr>
          <w:rFonts w:hint="eastAsia"/>
          <w:strike/>
          <w:color w:val="FF0000"/>
        </w:rPr>
        <w:t>限</w:t>
      </w:r>
      <w:r w:rsidR="006C351B" w:rsidRPr="001A08DA">
        <w:rPr>
          <w:strike/>
          <w:color w:val="FF0000"/>
        </w:rPr>
        <w:t>2</w:t>
      </w:r>
      <w:r w:rsidR="006C351B" w:rsidRPr="001A08DA">
        <w:rPr>
          <w:rFonts w:hint="eastAsia"/>
          <w:strike/>
          <w:color w:val="FF0000"/>
        </w:rPr>
        <w:t>-3</w:t>
      </w:r>
      <w:r w:rsidR="006C351B" w:rsidRPr="001A08DA">
        <w:rPr>
          <w:strike/>
          <w:color w:val="FF0000"/>
        </w:rPr>
        <w:t>0</w:t>
      </w:r>
      <w:r w:rsidR="006C351B" w:rsidRPr="001A08DA">
        <w:rPr>
          <w:rFonts w:hint="eastAsia"/>
          <w:strike/>
          <w:color w:val="FF0000"/>
        </w:rPr>
        <w:t>位字符</w:t>
      </w:r>
      <w:r w:rsidR="006C351B" w:rsidRPr="001A08DA">
        <w:rPr>
          <w:strike/>
          <w:color w:val="FF0000"/>
        </w:rPr>
        <w:t>，</w:t>
      </w:r>
      <w:r w:rsidR="006C351B" w:rsidRPr="001A08DA">
        <w:rPr>
          <w:rFonts w:hint="eastAsia"/>
          <w:strike/>
          <w:color w:val="FF0000"/>
        </w:rPr>
        <w:t>汉字</w:t>
      </w:r>
      <w:r w:rsidR="006C351B" w:rsidRPr="001A08DA">
        <w:rPr>
          <w:strike/>
          <w:color w:val="FF0000"/>
        </w:rPr>
        <w:t>、数字</w:t>
      </w:r>
      <w:r w:rsidR="006C351B" w:rsidRPr="001A08DA">
        <w:rPr>
          <w:rFonts w:hint="eastAsia"/>
          <w:strike/>
          <w:color w:val="FF0000"/>
        </w:rPr>
        <w:t>、</w:t>
      </w:r>
      <w:r w:rsidR="006C351B" w:rsidRPr="001A08DA">
        <w:rPr>
          <w:strike/>
          <w:color w:val="FF0000"/>
        </w:rPr>
        <w:t>字母的</w:t>
      </w:r>
      <w:r w:rsidR="006C351B" w:rsidRPr="001A08DA">
        <w:rPr>
          <w:rFonts w:hint="eastAsia"/>
          <w:strike/>
          <w:color w:val="FF0000"/>
        </w:rPr>
        <w:t>自由</w:t>
      </w:r>
      <w:r w:rsidR="006C351B" w:rsidRPr="001A08DA">
        <w:rPr>
          <w:strike/>
          <w:color w:val="FF0000"/>
        </w:rPr>
        <w:t>组合</w:t>
      </w:r>
      <w:r w:rsidR="006C351B" w:rsidRPr="001A08DA">
        <w:rPr>
          <w:rFonts w:hint="eastAsia"/>
          <w:strike/>
          <w:color w:val="FF0000"/>
        </w:rPr>
        <w:t>，</w:t>
      </w:r>
      <w:r w:rsidR="006C351B" w:rsidRPr="001A08DA">
        <w:rPr>
          <w:strike/>
          <w:color w:val="FF0000"/>
        </w:rPr>
        <w:t>字母不区分大小写</w:t>
      </w:r>
      <w:r w:rsidR="001A08DA" w:rsidRPr="001A08DA">
        <w:rPr>
          <w:rFonts w:hint="eastAsia"/>
          <w:strike/>
          <w:color w:val="FF0000"/>
        </w:rPr>
        <w:t>。</w:t>
      </w:r>
    </w:p>
    <w:p w14:paraId="08E7BC11" w14:textId="23CE1A79" w:rsidR="006C351B" w:rsidRPr="001A08DA" w:rsidRDefault="005A7AD5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（行业）</w:t>
      </w:r>
      <w:r w:rsidR="006C351B" w:rsidRPr="001A08DA">
        <w:t>经营许可证号：</w:t>
      </w:r>
      <w:r w:rsidR="006C351B" w:rsidRPr="001A08DA">
        <w:rPr>
          <w:rFonts w:hint="eastAsia"/>
        </w:rPr>
        <w:t>限</w:t>
      </w:r>
      <w:r w:rsidR="006C351B" w:rsidRPr="001A08DA">
        <w:rPr>
          <w:rFonts w:hint="eastAsia"/>
        </w:rPr>
        <w:t>6</w:t>
      </w:r>
      <w:r w:rsidR="006C351B" w:rsidRPr="001A08DA">
        <w:t>-20</w:t>
      </w:r>
      <w:r w:rsidR="006C351B" w:rsidRPr="001A08DA">
        <w:rPr>
          <w:rFonts w:hint="eastAsia"/>
        </w:rPr>
        <w:t>位</w:t>
      </w:r>
      <w:r w:rsidR="006C351B" w:rsidRPr="001A08DA">
        <w:t>字符，数字、字母的</w:t>
      </w:r>
      <w:r w:rsidR="006C351B" w:rsidRPr="001A08DA">
        <w:rPr>
          <w:rFonts w:hint="eastAsia"/>
        </w:rPr>
        <w:t>组合</w:t>
      </w:r>
      <w:r w:rsidR="00D51442" w:rsidRPr="001A08DA">
        <w:rPr>
          <w:rFonts w:hint="eastAsia"/>
        </w:rPr>
        <w:t>，且</w:t>
      </w:r>
      <w:r w:rsidR="00D51442" w:rsidRPr="001A08DA">
        <w:t>支持输入短横杠</w:t>
      </w:r>
      <w:r w:rsidR="00D51442" w:rsidRPr="001A08DA">
        <w:t>“-”</w:t>
      </w:r>
      <w:r w:rsidR="00551FAD" w:rsidRPr="001A08DA">
        <w:rPr>
          <w:rFonts w:hint="eastAsia"/>
        </w:rPr>
        <w:t>，不要求</w:t>
      </w:r>
      <w:r w:rsidR="00551FAD" w:rsidRPr="001A08DA">
        <w:t>短横杠的位置</w:t>
      </w:r>
      <w:r w:rsidR="006C351B" w:rsidRPr="001A08DA">
        <w:rPr>
          <w:rFonts w:hint="eastAsia"/>
        </w:rPr>
        <w:t>；</w:t>
      </w:r>
    </w:p>
    <w:p w14:paraId="3D269BC3" w14:textId="4F735B9B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营业执照号</w:t>
      </w:r>
      <w:r w:rsidRPr="001A08DA">
        <w:t>：</w:t>
      </w:r>
      <w:r w:rsidRPr="001A08DA">
        <w:rPr>
          <w:rFonts w:hint="eastAsia"/>
        </w:rPr>
        <w:t>限</w:t>
      </w:r>
      <w:r w:rsidR="00C5695B" w:rsidRPr="001A08DA">
        <w:t>15</w:t>
      </w:r>
      <w:r w:rsidRPr="001A08DA">
        <w:rPr>
          <w:rFonts w:hint="eastAsia"/>
        </w:rPr>
        <w:t>位</w:t>
      </w:r>
      <w:r w:rsidRPr="001A08DA">
        <w:t>数字；</w:t>
      </w:r>
    </w:p>
    <w:p w14:paraId="0D325B8A" w14:textId="77777777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身份证号</w:t>
      </w:r>
      <w:r w:rsidRPr="001A08DA">
        <w:t>：限</w:t>
      </w:r>
      <w:r w:rsidRPr="001A08DA">
        <w:rPr>
          <w:rFonts w:hint="eastAsia"/>
        </w:rPr>
        <w:t>18</w:t>
      </w:r>
      <w:r w:rsidRPr="001A08DA">
        <w:rPr>
          <w:rFonts w:hint="eastAsia"/>
        </w:rPr>
        <w:t>位字符；</w:t>
      </w:r>
    </w:p>
    <w:p w14:paraId="5FEE6C7C" w14:textId="7C086612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导游证号</w:t>
      </w:r>
      <w:r w:rsidRPr="001A08DA">
        <w:t>：</w:t>
      </w:r>
      <w:r w:rsidR="00551FAD" w:rsidRPr="001A08DA">
        <w:rPr>
          <w:rFonts w:hint="eastAsia"/>
        </w:rPr>
        <w:t>限</w:t>
      </w:r>
      <w:r w:rsidR="00551FAD" w:rsidRPr="001A08DA">
        <w:rPr>
          <w:rFonts w:hint="eastAsia"/>
        </w:rPr>
        <w:t>6-20</w:t>
      </w:r>
      <w:r w:rsidR="00551FAD" w:rsidRPr="001A08DA">
        <w:rPr>
          <w:rFonts w:hint="eastAsia"/>
        </w:rPr>
        <w:t>位字符，第一位为</w:t>
      </w:r>
      <w:r w:rsidR="00551FAD" w:rsidRPr="001A08DA">
        <w:rPr>
          <w:rFonts w:hint="eastAsia"/>
        </w:rPr>
        <w:t>D</w:t>
      </w:r>
      <w:r w:rsidR="00551FAD" w:rsidRPr="001A08DA">
        <w:rPr>
          <w:rFonts w:hint="eastAsia"/>
        </w:rPr>
        <w:t>，其他为纯数字，允许输入短横杠，不要求短横杠的位置</w:t>
      </w:r>
      <w:r w:rsidRPr="001A08DA">
        <w:rPr>
          <w:rFonts w:hint="eastAsia"/>
        </w:rPr>
        <w:t>；</w:t>
      </w:r>
    </w:p>
    <w:p w14:paraId="26A3370F" w14:textId="77777777" w:rsidR="001E0FAB" w:rsidRPr="001A08DA" w:rsidRDefault="001E0FA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手机号</w:t>
      </w:r>
      <w:r w:rsidRPr="001A08DA">
        <w:t>：限</w:t>
      </w:r>
      <w:r w:rsidRPr="001A08DA">
        <w:rPr>
          <w:rFonts w:hint="eastAsia"/>
        </w:rPr>
        <w:t>11</w:t>
      </w:r>
      <w:r w:rsidRPr="001A08DA">
        <w:rPr>
          <w:rFonts w:hint="eastAsia"/>
        </w:rPr>
        <w:t>位数字</w:t>
      </w:r>
      <w:r w:rsidRPr="001A08DA">
        <w:t>；</w:t>
      </w:r>
    </w:p>
    <w:p w14:paraId="58C4C975" w14:textId="37511EBF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座机号码</w:t>
      </w:r>
      <w:r w:rsidRPr="001A08DA">
        <w:t>：</w:t>
      </w:r>
      <w:r w:rsidRPr="001A08DA">
        <w:rPr>
          <w:rFonts w:hint="eastAsia"/>
        </w:rPr>
        <w:t>为</w:t>
      </w:r>
      <w:r w:rsidRPr="001A08DA">
        <w:t>纯数字</w:t>
      </w:r>
      <w:r w:rsidR="0064739D" w:rsidRPr="001A08DA">
        <w:rPr>
          <w:rFonts w:hint="eastAsia"/>
        </w:rPr>
        <w:t>和英文横杠（</w:t>
      </w:r>
      <w:r w:rsidR="0064739D" w:rsidRPr="001A08DA">
        <w:t>-</w:t>
      </w:r>
      <w:r w:rsidR="0064739D" w:rsidRPr="001A08DA">
        <w:t>）</w:t>
      </w:r>
      <w:r w:rsidRPr="001A08DA">
        <w:rPr>
          <w:rFonts w:hint="eastAsia"/>
        </w:rPr>
        <w:t>，最高</w:t>
      </w:r>
      <w:r w:rsidRPr="001A08DA">
        <w:t>限制</w:t>
      </w:r>
      <w:r w:rsidRPr="001A08DA">
        <w:rPr>
          <w:rFonts w:hint="eastAsia"/>
        </w:rPr>
        <w:t>12</w:t>
      </w:r>
      <w:r w:rsidRPr="001A08DA">
        <w:rPr>
          <w:rFonts w:hint="eastAsia"/>
        </w:rPr>
        <w:t>位</w:t>
      </w:r>
      <w:r w:rsidRPr="001A08DA">
        <w:t>字符；</w:t>
      </w:r>
    </w:p>
    <w:p w14:paraId="68FE137E" w14:textId="77777777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传真号码：同座机号码</w:t>
      </w:r>
      <w:r w:rsidRPr="001A08DA">
        <w:t>；</w:t>
      </w:r>
    </w:p>
    <w:p w14:paraId="763EBCC2" w14:textId="77777777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电子邮箱</w:t>
      </w:r>
      <w:r w:rsidRPr="001A08DA">
        <w:t>：</w:t>
      </w:r>
      <w:r w:rsidRPr="001A08DA">
        <w:rPr>
          <w:rFonts w:hint="eastAsia"/>
        </w:rPr>
        <w:t>最高</w:t>
      </w:r>
      <w:r w:rsidRPr="001A08DA">
        <w:t>限制</w:t>
      </w:r>
      <w:r w:rsidRPr="001A08DA">
        <w:rPr>
          <w:rFonts w:hint="eastAsia"/>
        </w:rPr>
        <w:t>64</w:t>
      </w:r>
      <w:r w:rsidRPr="001A08DA">
        <w:rPr>
          <w:rFonts w:hint="eastAsia"/>
        </w:rPr>
        <w:t>位</w:t>
      </w:r>
      <w:r w:rsidRPr="001A08DA">
        <w:t>字符，字母、数字和</w:t>
      </w:r>
      <w:r w:rsidRPr="001A08DA">
        <w:rPr>
          <w:rFonts w:hint="eastAsia"/>
        </w:rPr>
        <w:t>字符的</w:t>
      </w:r>
      <w:r w:rsidRPr="001A08DA">
        <w:t>组合</w:t>
      </w:r>
      <w:r w:rsidRPr="001A08DA">
        <w:rPr>
          <w:rFonts w:hint="eastAsia"/>
        </w:rPr>
        <w:t>，</w:t>
      </w:r>
      <w:r w:rsidRPr="001A08DA">
        <w:t>需含邮箱类字符判断</w:t>
      </w:r>
      <w:r w:rsidRPr="001A08DA">
        <w:rPr>
          <w:rFonts w:hint="eastAsia"/>
        </w:rPr>
        <w:t>；</w:t>
      </w:r>
    </w:p>
    <w:p w14:paraId="5FDC6592" w14:textId="77777777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地址</w:t>
      </w:r>
      <w:r w:rsidRPr="001A08DA">
        <w:t>：</w:t>
      </w:r>
      <w:r w:rsidRPr="001A08DA">
        <w:rPr>
          <w:rFonts w:hint="eastAsia"/>
        </w:rPr>
        <w:t>需</w:t>
      </w:r>
      <w:proofErr w:type="gramStart"/>
      <w:r w:rsidRPr="001A08DA">
        <w:rPr>
          <w:rFonts w:hint="eastAsia"/>
        </w:rPr>
        <w:t>包含</w:t>
      </w:r>
      <w:r w:rsidRPr="001A08DA">
        <w:t>省</w:t>
      </w:r>
      <w:proofErr w:type="gramEnd"/>
      <w:r w:rsidRPr="001A08DA">
        <w:rPr>
          <w:rFonts w:hint="eastAsia"/>
        </w:rPr>
        <w:t>/</w:t>
      </w:r>
      <w:r w:rsidRPr="001A08DA">
        <w:rPr>
          <w:rFonts w:hint="eastAsia"/>
        </w:rPr>
        <w:t>市</w:t>
      </w:r>
      <w:r w:rsidRPr="001A08DA">
        <w:rPr>
          <w:rFonts w:hint="eastAsia"/>
        </w:rPr>
        <w:t>/</w:t>
      </w:r>
      <w:r w:rsidRPr="001A08DA">
        <w:rPr>
          <w:rFonts w:hint="eastAsia"/>
        </w:rPr>
        <w:t>区</w:t>
      </w:r>
      <w:r w:rsidRPr="001A08DA">
        <w:t>（</w:t>
      </w:r>
      <w:r w:rsidRPr="001A08DA">
        <w:rPr>
          <w:rFonts w:hint="eastAsia"/>
        </w:rPr>
        <w:t>县</w:t>
      </w:r>
      <w:r w:rsidRPr="001A08DA">
        <w:t>）</w:t>
      </w:r>
      <w:r w:rsidRPr="001A08DA">
        <w:rPr>
          <w:rFonts w:hint="eastAsia"/>
        </w:rPr>
        <w:t>的</w:t>
      </w:r>
      <w:r w:rsidRPr="001A08DA">
        <w:t>下拉项，详细地址最高限制</w:t>
      </w:r>
      <w:r w:rsidRPr="001A08DA">
        <w:t>50</w:t>
      </w:r>
      <w:r w:rsidRPr="001A08DA">
        <w:rPr>
          <w:rFonts w:hint="eastAsia"/>
        </w:rPr>
        <w:t>位</w:t>
      </w:r>
      <w:r w:rsidRPr="001A08DA">
        <w:t>字符，汉字、数字、字母</w:t>
      </w:r>
      <w:r w:rsidRPr="001A08DA">
        <w:rPr>
          <w:rFonts w:hint="eastAsia"/>
        </w:rPr>
        <w:t>、</w:t>
      </w:r>
      <w:r w:rsidRPr="001A08DA">
        <w:t>字符的组合</w:t>
      </w:r>
      <w:r w:rsidRPr="001A08DA">
        <w:rPr>
          <w:rFonts w:hint="eastAsia"/>
        </w:rPr>
        <w:t>；</w:t>
      </w:r>
    </w:p>
    <w:p w14:paraId="25317F10" w14:textId="4EDBC030" w:rsidR="006C351B" w:rsidRPr="001A08DA" w:rsidRDefault="006C351B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相关</w:t>
      </w:r>
      <w:r w:rsidR="00B42062" w:rsidRPr="001A08DA">
        <w:t>资质</w:t>
      </w:r>
      <w:r w:rsidR="00B42062" w:rsidRPr="001A08DA">
        <w:rPr>
          <w:rFonts w:hint="eastAsia"/>
        </w:rPr>
        <w:t>：</w:t>
      </w:r>
      <w:r w:rsidRPr="001A08DA">
        <w:rPr>
          <w:rFonts w:hint="eastAsia"/>
        </w:rPr>
        <w:t>支持</w:t>
      </w:r>
      <w:r w:rsidRPr="001A08DA">
        <w:rPr>
          <w:rFonts w:hint="eastAsia"/>
        </w:rPr>
        <w:t>jpg</w:t>
      </w:r>
      <w:r w:rsidRPr="001A08DA">
        <w:rPr>
          <w:rFonts w:hint="eastAsia"/>
        </w:rPr>
        <w:t>，</w:t>
      </w:r>
      <w:proofErr w:type="spellStart"/>
      <w:r w:rsidRPr="001A08DA">
        <w:rPr>
          <w:rFonts w:hint="eastAsia"/>
        </w:rPr>
        <w:t>png</w:t>
      </w:r>
      <w:proofErr w:type="spellEnd"/>
      <w:r w:rsidRPr="001A08DA">
        <w:rPr>
          <w:rFonts w:hint="eastAsia"/>
        </w:rPr>
        <w:t>，</w:t>
      </w:r>
      <w:r w:rsidRPr="001A08DA">
        <w:rPr>
          <w:rFonts w:hint="eastAsia"/>
        </w:rPr>
        <w:t xml:space="preserve">gif </w:t>
      </w:r>
      <w:r w:rsidRPr="001A08DA">
        <w:rPr>
          <w:rFonts w:hint="eastAsia"/>
        </w:rPr>
        <w:t>格式，单张图片大小不得超过</w:t>
      </w:r>
      <w:r w:rsidRPr="001A08DA">
        <w:rPr>
          <w:rFonts w:hint="eastAsia"/>
        </w:rPr>
        <w:t>2M</w:t>
      </w:r>
      <w:r w:rsidR="00D0157E" w:rsidRPr="001A08DA">
        <w:rPr>
          <w:rFonts w:hint="eastAsia"/>
        </w:rPr>
        <w:t>，</w:t>
      </w:r>
      <w:r w:rsidR="00D0157E" w:rsidRPr="001A08DA">
        <w:t>最多</w:t>
      </w:r>
      <w:r w:rsidR="00D0157E" w:rsidRPr="001A08DA">
        <w:rPr>
          <w:rFonts w:hint="eastAsia"/>
        </w:rPr>
        <w:t>可</w:t>
      </w:r>
      <w:r w:rsidR="00D0157E" w:rsidRPr="001A08DA">
        <w:t>输入</w:t>
      </w:r>
      <w:r w:rsidR="00D0157E" w:rsidRPr="001A08DA">
        <w:rPr>
          <w:rFonts w:hint="eastAsia"/>
        </w:rPr>
        <w:t>20</w:t>
      </w:r>
      <w:r w:rsidR="00D0157E" w:rsidRPr="001A08DA">
        <w:rPr>
          <w:rFonts w:hint="eastAsia"/>
        </w:rPr>
        <w:t>张，</w:t>
      </w:r>
      <w:r w:rsidR="00D0157E" w:rsidRPr="001A08DA">
        <w:t>超过</w:t>
      </w:r>
      <w:r w:rsidR="00D0157E" w:rsidRPr="001A08DA">
        <w:rPr>
          <w:rFonts w:hint="eastAsia"/>
        </w:rPr>
        <w:t>20</w:t>
      </w:r>
      <w:r w:rsidR="00D0157E" w:rsidRPr="001A08DA">
        <w:rPr>
          <w:rFonts w:hint="eastAsia"/>
        </w:rPr>
        <w:t>张</w:t>
      </w:r>
      <w:r w:rsidR="00D0157E" w:rsidRPr="001A08DA">
        <w:t>时，</w:t>
      </w:r>
      <w:r w:rsidR="00D0157E" w:rsidRPr="001A08DA">
        <w:rPr>
          <w:rFonts w:hint="eastAsia"/>
        </w:rPr>
        <w:t>限制</w:t>
      </w:r>
      <w:r w:rsidR="00D0157E" w:rsidRPr="001A08DA">
        <w:t>上传</w:t>
      </w:r>
      <w:r w:rsidR="001E0FAB" w:rsidRPr="001A08DA">
        <w:rPr>
          <w:rFonts w:hint="eastAsia"/>
        </w:rPr>
        <w:t>。</w:t>
      </w:r>
    </w:p>
    <w:p w14:paraId="487CD9A9" w14:textId="41853CA4" w:rsidR="006958E0" w:rsidRPr="001A08DA" w:rsidRDefault="006958E0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管辖</w:t>
      </w:r>
      <w:r w:rsidRPr="001A08DA">
        <w:t>景区：</w:t>
      </w:r>
      <w:r w:rsidRPr="001A08DA">
        <w:rPr>
          <w:rFonts w:hint="eastAsia"/>
        </w:rPr>
        <w:t>多选</w:t>
      </w:r>
      <w:r w:rsidRPr="001A08DA">
        <w:t>，从平台获取景区数据；</w:t>
      </w:r>
    </w:p>
    <w:p w14:paraId="2F74434F" w14:textId="3ABCF515" w:rsidR="006958E0" w:rsidRPr="001A08DA" w:rsidRDefault="006958E0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所属景区</w:t>
      </w:r>
      <w:r w:rsidRPr="001A08DA">
        <w:t>：单选，从平台获取景区数据；</w:t>
      </w:r>
    </w:p>
    <w:p w14:paraId="7E12FC45" w14:textId="0A2CC0B8" w:rsidR="006958E0" w:rsidRPr="001A08DA" w:rsidRDefault="006958E0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是否</w:t>
      </w:r>
      <w:r w:rsidRPr="001A08DA">
        <w:t>能开发票：</w:t>
      </w:r>
      <w:r w:rsidRPr="001A08DA">
        <w:rPr>
          <w:rFonts w:hint="eastAsia"/>
        </w:rPr>
        <w:t>单选</w:t>
      </w:r>
      <w:r w:rsidRPr="001A08DA">
        <w:t>，必填</w:t>
      </w:r>
      <w:r w:rsidRPr="001A08DA">
        <w:rPr>
          <w:rFonts w:hint="eastAsia"/>
        </w:rPr>
        <w:t>；</w:t>
      </w:r>
    </w:p>
    <w:p w14:paraId="4447F881" w14:textId="73A1215F" w:rsidR="006958E0" w:rsidRPr="001A08DA" w:rsidRDefault="006958E0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交易服务费</w:t>
      </w:r>
      <w:r w:rsidRPr="001A08DA">
        <w:t>费用：</w:t>
      </w:r>
      <w:r w:rsidRPr="001A08DA">
        <w:rPr>
          <w:rFonts w:hint="eastAsia"/>
        </w:rPr>
        <w:t>单选</w:t>
      </w:r>
      <w:r w:rsidRPr="001A08DA">
        <w:t>，若为百分比，则输入</w:t>
      </w:r>
      <w:r w:rsidRPr="001A08DA">
        <w:rPr>
          <w:rFonts w:hint="eastAsia"/>
        </w:rPr>
        <w:t>0</w:t>
      </w:r>
      <w:r w:rsidRPr="001A08DA">
        <w:t>-100</w:t>
      </w:r>
      <w:r w:rsidRPr="001A08DA">
        <w:rPr>
          <w:rFonts w:hint="eastAsia"/>
        </w:rPr>
        <w:t>数字</w:t>
      </w:r>
      <w:r w:rsidR="006D1C72" w:rsidRPr="001A08DA">
        <w:rPr>
          <w:rFonts w:hint="eastAsia"/>
        </w:rPr>
        <w:t>，支持</w:t>
      </w:r>
      <w:r w:rsidR="006D1C72" w:rsidRPr="001A08DA">
        <w:rPr>
          <w:rFonts w:hint="eastAsia"/>
        </w:rPr>
        <w:t>2</w:t>
      </w:r>
      <w:r w:rsidR="006D1C72" w:rsidRPr="001A08DA">
        <w:rPr>
          <w:rFonts w:hint="eastAsia"/>
        </w:rPr>
        <w:t>位小数，</w:t>
      </w:r>
      <w:r w:rsidR="006D1C72" w:rsidRPr="001A08DA">
        <w:t>不能</w:t>
      </w:r>
      <w:r w:rsidR="006D1C72" w:rsidRPr="001A08DA">
        <w:rPr>
          <w:rFonts w:hint="eastAsia"/>
        </w:rPr>
        <w:t>为空</w:t>
      </w:r>
      <w:r w:rsidR="006D1C72" w:rsidRPr="001A08DA">
        <w:t>；</w:t>
      </w:r>
      <w:r w:rsidR="00B83B79" w:rsidRPr="001A08DA">
        <w:t xml:space="preserve"> </w:t>
      </w:r>
    </w:p>
    <w:p w14:paraId="327EF440" w14:textId="7840916D" w:rsidR="006958E0" w:rsidRPr="001A08DA" w:rsidRDefault="006958E0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交易服务费</w:t>
      </w:r>
      <w:r w:rsidRPr="001A08DA">
        <w:t>支付：单选</w:t>
      </w:r>
      <w:r w:rsidR="006D1C72" w:rsidRPr="001A08DA">
        <w:rPr>
          <w:rFonts w:hint="eastAsia"/>
        </w:rPr>
        <w:t>，</w:t>
      </w:r>
      <w:r w:rsidR="006D1C72" w:rsidRPr="001A08DA">
        <w:t>必</w:t>
      </w:r>
      <w:r w:rsidR="006D1C72" w:rsidRPr="001A08DA">
        <w:rPr>
          <w:rFonts w:hint="eastAsia"/>
        </w:rPr>
        <w:t>填；</w:t>
      </w:r>
    </w:p>
    <w:p w14:paraId="58E9F49C" w14:textId="62C7B7CA" w:rsidR="0000523E" w:rsidRPr="001A08DA" w:rsidRDefault="0000523E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佣金支付</w:t>
      </w:r>
      <w:r w:rsidRPr="001A08DA">
        <w:t>：单选</w:t>
      </w:r>
      <w:r w:rsidR="006D1C72" w:rsidRPr="001A08DA">
        <w:rPr>
          <w:rFonts w:hint="eastAsia"/>
        </w:rPr>
        <w:t>，</w:t>
      </w:r>
      <w:r w:rsidR="006D1C72" w:rsidRPr="001A08DA">
        <w:t>必</w:t>
      </w:r>
      <w:r w:rsidR="006D1C72" w:rsidRPr="001A08DA">
        <w:rPr>
          <w:rFonts w:hint="eastAsia"/>
        </w:rPr>
        <w:t>填</w:t>
      </w:r>
      <w:r w:rsidR="006456E9" w:rsidRPr="001A08DA">
        <w:rPr>
          <w:rFonts w:hint="eastAsia"/>
        </w:rPr>
        <w:t>；</w:t>
      </w:r>
    </w:p>
    <w:p w14:paraId="22E2B99E" w14:textId="2FD5E888" w:rsidR="006456E9" w:rsidRPr="001A08DA" w:rsidRDefault="006456E9" w:rsidP="005E6C40">
      <w:pPr>
        <w:pStyle w:val="aff5"/>
        <w:numPr>
          <w:ilvl w:val="0"/>
          <w:numId w:val="12"/>
        </w:numPr>
        <w:ind w:firstLineChars="0"/>
      </w:pPr>
      <w:r w:rsidRPr="001A08DA">
        <w:rPr>
          <w:rFonts w:hint="eastAsia"/>
        </w:rPr>
        <w:t>核算方</w:t>
      </w:r>
      <w:r w:rsidRPr="001A08DA">
        <w:t>：单选，必填。</w:t>
      </w:r>
    </w:p>
    <w:p w14:paraId="6F2F52FA" w14:textId="77777777" w:rsidR="006C351B" w:rsidRPr="001A08DA" w:rsidRDefault="006C351B" w:rsidP="006C351B">
      <w:pPr>
        <w:rPr>
          <w:i/>
        </w:rPr>
      </w:pPr>
      <w:r w:rsidRPr="001A08DA">
        <w:rPr>
          <w:rFonts w:hint="eastAsia"/>
          <w:i/>
        </w:rPr>
        <w:t>（注）</w:t>
      </w:r>
      <w:r w:rsidRPr="001A08DA">
        <w:rPr>
          <w:i/>
        </w:rPr>
        <w:t>：</w:t>
      </w:r>
    </w:p>
    <w:p w14:paraId="058F26BA" w14:textId="77777777" w:rsidR="006C351B" w:rsidRPr="001A08DA" w:rsidRDefault="006C351B" w:rsidP="009C7B4D">
      <w:pPr>
        <w:pStyle w:val="aff5"/>
        <w:numPr>
          <w:ilvl w:val="0"/>
          <w:numId w:val="8"/>
        </w:numPr>
        <w:ind w:firstLineChars="0"/>
        <w:rPr>
          <w:i/>
        </w:rPr>
      </w:pPr>
      <w:r w:rsidRPr="001A08DA">
        <w:rPr>
          <w:rFonts w:hint="eastAsia"/>
          <w:i/>
        </w:rPr>
        <w:t>不同</w:t>
      </w:r>
      <w:r w:rsidRPr="001A08DA">
        <w:rPr>
          <w:i/>
        </w:rPr>
        <w:t>用户注册时，账号</w:t>
      </w:r>
      <w:r w:rsidRPr="001A08DA">
        <w:rPr>
          <w:rFonts w:hint="eastAsia"/>
          <w:i/>
        </w:rPr>
        <w:t>类型</w:t>
      </w:r>
      <w:r w:rsidRPr="001A08DA">
        <w:rPr>
          <w:i/>
        </w:rPr>
        <w:t>可能不同，比如景区公司账号</w:t>
      </w:r>
      <w:r w:rsidRPr="001A08DA">
        <w:rPr>
          <w:rFonts w:hint="eastAsia"/>
          <w:i/>
        </w:rPr>
        <w:t>可为</w:t>
      </w:r>
      <w:r w:rsidRPr="001A08DA">
        <w:rPr>
          <w:i/>
        </w:rPr>
        <w:t>字母和数字的组合，</w:t>
      </w:r>
      <w:r w:rsidRPr="001A08DA">
        <w:rPr>
          <w:rFonts w:hint="eastAsia"/>
          <w:i/>
        </w:rPr>
        <w:t>而旅行社</w:t>
      </w:r>
      <w:r w:rsidRPr="001A08DA">
        <w:rPr>
          <w:i/>
        </w:rPr>
        <w:t>账号即</w:t>
      </w:r>
      <w:r w:rsidRPr="001A08DA">
        <w:rPr>
          <w:rFonts w:hint="eastAsia"/>
          <w:i/>
        </w:rPr>
        <w:t>手机号，</w:t>
      </w:r>
      <w:r w:rsidRPr="001A08DA">
        <w:rPr>
          <w:i/>
        </w:rPr>
        <w:t>所以</w:t>
      </w:r>
      <w:r w:rsidRPr="001A08DA">
        <w:rPr>
          <w:rFonts w:hint="eastAsia"/>
          <w:i/>
        </w:rPr>
        <w:t>不同</w:t>
      </w:r>
      <w:r w:rsidRPr="001A08DA">
        <w:rPr>
          <w:i/>
        </w:rPr>
        <w:t>用户注册时</w:t>
      </w:r>
      <w:r w:rsidRPr="001A08DA">
        <w:rPr>
          <w:rFonts w:hint="eastAsia"/>
          <w:i/>
        </w:rPr>
        <w:t>的登录</w:t>
      </w:r>
      <w:r w:rsidRPr="001A08DA">
        <w:rPr>
          <w:i/>
        </w:rPr>
        <w:t>账号</w:t>
      </w:r>
      <w:r w:rsidRPr="001A08DA">
        <w:rPr>
          <w:rFonts w:hint="eastAsia"/>
          <w:i/>
        </w:rPr>
        <w:t>判断</w:t>
      </w:r>
      <w:r w:rsidRPr="001A08DA">
        <w:rPr>
          <w:i/>
        </w:rPr>
        <w:t>会有所</w:t>
      </w:r>
      <w:r w:rsidRPr="001A08DA">
        <w:rPr>
          <w:rFonts w:hint="eastAsia"/>
          <w:i/>
        </w:rPr>
        <w:t>区分</w:t>
      </w:r>
      <w:r w:rsidRPr="001A08DA">
        <w:rPr>
          <w:i/>
        </w:rPr>
        <w:t>；</w:t>
      </w:r>
    </w:p>
    <w:p w14:paraId="3716398C" w14:textId="74E7CC2E" w:rsidR="00807D50" w:rsidRPr="001A08DA" w:rsidRDefault="006C351B" w:rsidP="00807D50">
      <w:pPr>
        <w:pStyle w:val="aff5"/>
        <w:numPr>
          <w:ilvl w:val="0"/>
          <w:numId w:val="8"/>
        </w:numPr>
        <w:ind w:firstLineChars="0"/>
        <w:rPr>
          <w:i/>
        </w:rPr>
      </w:pPr>
      <w:r w:rsidRPr="001A08DA">
        <w:rPr>
          <w:rFonts w:hint="eastAsia"/>
          <w:i/>
        </w:rPr>
        <w:t>上述</w:t>
      </w:r>
      <w:r w:rsidRPr="001A08DA">
        <w:rPr>
          <w:i/>
        </w:rPr>
        <w:t>中，手机号、身份证号、电子邮箱</w:t>
      </w:r>
      <w:r w:rsidRPr="001A08DA">
        <w:rPr>
          <w:rFonts w:hint="eastAsia"/>
          <w:i/>
        </w:rPr>
        <w:t>参考通用验证规范</w:t>
      </w:r>
      <w:r w:rsidR="00A05A44" w:rsidRPr="001A08DA">
        <w:rPr>
          <w:rFonts w:hint="eastAsia"/>
          <w:i/>
        </w:rPr>
        <w:t>;</w:t>
      </w:r>
    </w:p>
    <w:p w14:paraId="798BCEF4" w14:textId="1C04444C" w:rsidR="0000523E" w:rsidRPr="001A08DA" w:rsidRDefault="0000523E" w:rsidP="0000523E">
      <w:pPr>
        <w:pStyle w:val="aff5"/>
        <w:numPr>
          <w:ilvl w:val="0"/>
          <w:numId w:val="8"/>
        </w:numPr>
        <w:ind w:firstLineChars="0"/>
        <w:rPr>
          <w:i/>
        </w:rPr>
      </w:pPr>
      <w:r w:rsidRPr="001A08DA">
        <w:rPr>
          <w:rFonts w:hint="eastAsia"/>
          <w:i/>
        </w:rPr>
        <w:t>管辖</w:t>
      </w:r>
      <w:r w:rsidRPr="001A08DA">
        <w:rPr>
          <w:i/>
        </w:rPr>
        <w:t>景区仅景区门票、演艺门票供应商填写；所属景区仅住宿供应商填写</w:t>
      </w:r>
      <w:r w:rsidRPr="001A08DA">
        <w:rPr>
          <w:rFonts w:hint="eastAsia"/>
          <w:i/>
        </w:rPr>
        <w:t>。</w:t>
      </w:r>
    </w:p>
    <w:p w14:paraId="6AAA8414" w14:textId="77777777" w:rsidR="00B30327" w:rsidRPr="001A08DA" w:rsidRDefault="00B30327" w:rsidP="00B30327">
      <w:pPr>
        <w:pStyle w:val="3"/>
        <w:rPr>
          <w:color w:val="auto"/>
        </w:rPr>
      </w:pPr>
      <w:bookmarkStart w:id="62" w:name="_Toc440473299"/>
      <w:bookmarkStart w:id="63" w:name="_Toc440872850"/>
      <w:bookmarkStart w:id="64" w:name="_Toc441151011"/>
      <w:bookmarkStart w:id="65" w:name="_Toc452991781"/>
      <w:r w:rsidRPr="001A08DA">
        <w:rPr>
          <w:rFonts w:hint="eastAsia"/>
          <w:color w:val="auto"/>
        </w:rPr>
        <w:lastRenderedPageBreak/>
        <w:t>注册</w:t>
      </w:r>
      <w:bookmarkEnd w:id="62"/>
      <w:bookmarkEnd w:id="63"/>
      <w:bookmarkEnd w:id="64"/>
      <w:r w:rsidR="002E08D1" w:rsidRPr="001A08DA">
        <w:rPr>
          <w:rFonts w:hint="eastAsia"/>
          <w:color w:val="auto"/>
        </w:rPr>
        <w:t>信息提交</w:t>
      </w:r>
      <w:bookmarkEnd w:id="65"/>
    </w:p>
    <w:p w14:paraId="2A99D366" w14:textId="4C611D71" w:rsidR="002B566A" w:rsidRPr="001A08DA" w:rsidRDefault="00D06075" w:rsidP="00D06075">
      <w:pPr>
        <w:pStyle w:val="4"/>
        <w:rPr>
          <w:i w:val="0"/>
          <w:color w:val="auto"/>
        </w:rPr>
      </w:pPr>
      <w:r w:rsidRPr="001A08DA">
        <w:rPr>
          <w:rFonts w:hint="eastAsia"/>
          <w:i w:val="0"/>
          <w:color w:val="auto"/>
        </w:rPr>
        <w:t>大平台</w:t>
      </w:r>
      <w:r w:rsidRPr="001A08DA">
        <w:rPr>
          <w:i w:val="0"/>
          <w:color w:val="auto"/>
        </w:rPr>
        <w:t>、</w:t>
      </w:r>
      <w:r w:rsidRPr="001A08DA">
        <w:rPr>
          <w:rFonts w:hint="eastAsia"/>
          <w:i w:val="0"/>
          <w:color w:val="auto"/>
        </w:rPr>
        <w:t>APP</w:t>
      </w:r>
      <w:r w:rsidR="00F37838" w:rsidRPr="001A08DA">
        <w:rPr>
          <w:rFonts w:hint="eastAsia"/>
          <w:i w:val="0"/>
          <w:color w:val="auto"/>
        </w:rPr>
        <w:t>账号注册</w:t>
      </w:r>
      <w:r w:rsidRPr="001A08DA">
        <w:rPr>
          <w:rFonts w:hint="eastAsia"/>
          <w:i w:val="0"/>
          <w:color w:val="auto"/>
        </w:rPr>
        <w:t>信息</w:t>
      </w:r>
      <w:r w:rsidR="00B30327" w:rsidRPr="001A08DA">
        <w:rPr>
          <w:i w:val="0"/>
          <w:color w:val="auto"/>
        </w:rPr>
        <w:t>如下：</w:t>
      </w:r>
    </w:p>
    <w:tbl>
      <w:tblPr>
        <w:tblW w:w="8535" w:type="dxa"/>
        <w:tblInd w:w="-176" w:type="dxa"/>
        <w:tblLook w:val="04A0" w:firstRow="1" w:lastRow="0" w:firstColumn="1" w:lastColumn="0" w:noHBand="0" w:noVBand="1"/>
      </w:tblPr>
      <w:tblGrid>
        <w:gridCol w:w="1135"/>
        <w:gridCol w:w="879"/>
        <w:gridCol w:w="1559"/>
        <w:gridCol w:w="1560"/>
        <w:gridCol w:w="1134"/>
        <w:gridCol w:w="1134"/>
        <w:gridCol w:w="1134"/>
      </w:tblGrid>
      <w:tr w:rsidR="001A08DA" w:rsidRPr="001A08DA" w14:paraId="23D2E1ED" w14:textId="77777777" w:rsidTr="00F47300">
        <w:trPr>
          <w:trHeight w:val="84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386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bookmarkStart w:id="66" w:name="_Toc440473300"/>
            <w:r w:rsidRPr="001A08DA">
              <w:rPr>
                <w:rFonts w:ascii="宋体" w:hAnsi="宋体" w:cs="宋体" w:hint="eastAsia"/>
                <w:b/>
              </w:rPr>
              <w:t>字段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C7B1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旅行社</w:t>
            </w:r>
          </w:p>
          <w:p w14:paraId="5B05D04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15A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旅行社</w:t>
            </w:r>
          </w:p>
          <w:p w14:paraId="08ED89C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部门（企业）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61853" w14:textId="141014A7" w:rsidR="00F47300" w:rsidRPr="001A08DA" w:rsidRDefault="00F47300" w:rsidP="00F47300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旅行社</w:t>
            </w:r>
          </w:p>
          <w:p w14:paraId="693E1A50" w14:textId="77777777" w:rsidR="00F47300" w:rsidRPr="001A08DA" w:rsidRDefault="00F47300" w:rsidP="00F47300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部门（个人）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4E4D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商户</w:t>
            </w:r>
          </w:p>
          <w:p w14:paraId="04BC8E4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（企业）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AB1D5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商户</w:t>
            </w:r>
          </w:p>
          <w:p w14:paraId="4F92AEB6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（个人）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1E821" w14:textId="76D65E3C" w:rsidR="00F47300" w:rsidRPr="001A08DA" w:rsidRDefault="00F47300" w:rsidP="00F47300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导游</w:t>
            </w:r>
          </w:p>
        </w:tc>
      </w:tr>
      <w:tr w:rsidR="001A08DA" w:rsidRPr="001A08DA" w14:paraId="05F18A4F" w14:textId="77777777" w:rsidTr="00F47300">
        <w:trPr>
          <w:trHeight w:val="34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13D1" w14:textId="5D69DD55" w:rsidR="00F47300" w:rsidRPr="001A08DA" w:rsidRDefault="0000523E" w:rsidP="0000523E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登录账号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2725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97C6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45EE5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5A7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0A149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383262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</w:tr>
      <w:tr w:rsidR="001A08DA" w:rsidRPr="001A08DA" w14:paraId="6C84278E" w14:textId="77777777" w:rsidTr="00F47300">
        <w:trPr>
          <w:trHeight w:val="31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AEBA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密码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C7A0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057C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C6760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94FB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E497B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5EDE4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</w:tr>
      <w:tr w:rsidR="001A08DA" w:rsidRPr="001A08DA" w14:paraId="31ACB297" w14:textId="77777777" w:rsidTr="00F47300">
        <w:trPr>
          <w:trHeight w:val="2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69B9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公司名称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B0DA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8272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C34CB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205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A0A112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50111A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</w:tr>
      <w:tr w:rsidR="001A08DA" w:rsidRPr="001A08DA" w14:paraId="18A1B1BE" w14:textId="77777777" w:rsidTr="00F47300">
        <w:trPr>
          <w:trHeight w:val="54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65A5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经营许可</w:t>
            </w:r>
            <w:r w:rsidRPr="001A08DA">
              <w:rPr>
                <w:rFonts w:ascii="宋体" w:hAnsi="宋体" w:cs="宋体" w:hint="eastAsia"/>
                <w:b/>
              </w:rPr>
              <w:br/>
              <w:t>证号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5CFC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F48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0D097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0501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FFAA29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FECF2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</w:tr>
      <w:tr w:rsidR="001A08DA" w:rsidRPr="001A08DA" w14:paraId="3CE136C3" w14:textId="77777777" w:rsidTr="00F47300">
        <w:trPr>
          <w:trHeight w:val="54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C97D9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营业执照号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20CB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F817" w14:textId="77777777" w:rsidR="00F47300" w:rsidRPr="001A08DA" w:rsidRDefault="00F47300" w:rsidP="00C54874">
            <w:pPr>
              <w:ind w:firstLineChars="300" w:firstLine="632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27D39" w14:textId="77777777" w:rsidR="00F47300" w:rsidRPr="001A08DA" w:rsidRDefault="00F47300" w:rsidP="00C54874">
            <w:pPr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 xml:space="preserve">  　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B8A5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A499D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6E44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</w:tr>
      <w:tr w:rsidR="001A08DA" w:rsidRPr="001A08DA" w14:paraId="0101CD12" w14:textId="77777777" w:rsidTr="00F47300">
        <w:trPr>
          <w:trHeight w:val="2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BA0C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身份证号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24B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6FD4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BC857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B7E0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7F966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C77C8B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</w:tr>
      <w:tr w:rsidR="001A08DA" w:rsidRPr="001A08DA" w14:paraId="1571E7DB" w14:textId="77777777" w:rsidTr="00F47300">
        <w:trPr>
          <w:trHeight w:val="2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E6A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导游证号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A0E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D753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C7793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15F3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5AD30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FC0BE" w14:textId="1CDDA215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（√）</w:t>
            </w:r>
          </w:p>
        </w:tc>
      </w:tr>
      <w:tr w:rsidR="001A08DA" w:rsidRPr="001A08DA" w14:paraId="5C3CD975" w14:textId="77777777" w:rsidTr="00F47300">
        <w:trPr>
          <w:trHeight w:val="2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8431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联系人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182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6D87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BA52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B34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4972B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7832AC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</w:tr>
      <w:tr w:rsidR="001A08DA" w:rsidRPr="001A08DA" w14:paraId="58245DEF" w14:textId="77777777" w:rsidTr="00F47300">
        <w:trPr>
          <w:trHeight w:val="2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49B4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手机号码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B3CF5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E502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6D1F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302F3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4D98C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3AD5A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</w:tr>
      <w:tr w:rsidR="001A08DA" w:rsidRPr="001A08DA" w14:paraId="6130FF9C" w14:textId="77777777" w:rsidTr="00F47300">
        <w:trPr>
          <w:trHeight w:val="2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7EFB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座机号码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1EE7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（√）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54D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（√）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19C8A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2B34" w14:textId="77777777" w:rsidR="00F47300" w:rsidRPr="001A08DA" w:rsidRDefault="00F47300" w:rsidP="00C54874">
            <w:pPr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 xml:space="preserve">  （√）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95843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BCB40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</w:tr>
      <w:tr w:rsidR="001A08DA" w:rsidRPr="001A08DA" w14:paraId="7CC3A3B1" w14:textId="77777777" w:rsidTr="00F47300">
        <w:trPr>
          <w:trHeight w:val="2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E7B4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传真号码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AAD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（√）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70DD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（√）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582BC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45D6" w14:textId="319D1C96" w:rsidR="00F47300" w:rsidRPr="001A08DA" w:rsidRDefault="001A76BE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 xml:space="preserve"> </w:t>
            </w:r>
            <w:r w:rsidR="00F47300" w:rsidRPr="001A08DA">
              <w:rPr>
                <w:rFonts w:ascii="宋体" w:hAnsi="宋体" w:cs="宋体" w:hint="eastAsia"/>
                <w:b/>
                <w:bCs/>
              </w:rPr>
              <w:t>（√）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4C68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22F0C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</w:tr>
      <w:tr w:rsidR="001A08DA" w:rsidRPr="001A08DA" w14:paraId="0C75A896" w14:textId="77777777" w:rsidTr="003A1F38">
        <w:trPr>
          <w:trHeight w:val="2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B050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电子邮箱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E65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A75A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9DD32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952A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497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1958E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</w:tr>
      <w:tr w:rsidR="001A08DA" w:rsidRPr="001A08DA" w14:paraId="2D0A6B71" w14:textId="77777777" w:rsidTr="003A1F38">
        <w:trPr>
          <w:trHeight w:val="27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3B37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地址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73B7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F8F1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2F7A3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09F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3570C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F5846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</w:p>
        </w:tc>
      </w:tr>
      <w:tr w:rsidR="001A08DA" w:rsidRPr="001A08DA" w14:paraId="26D75ACE" w14:textId="77777777" w:rsidTr="003A1F38">
        <w:trPr>
          <w:trHeight w:val="27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AB1E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</w:rPr>
            </w:pPr>
            <w:r w:rsidRPr="001A08DA">
              <w:rPr>
                <w:rFonts w:ascii="宋体" w:hAnsi="宋体" w:cs="宋体" w:hint="eastAsia"/>
                <w:b/>
              </w:rPr>
              <w:t>相关资质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41F0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7C30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1BC6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48B4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100F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F428" w14:textId="77777777" w:rsidR="00F47300" w:rsidRPr="001A08DA" w:rsidRDefault="00F47300" w:rsidP="00C54874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1A08DA">
              <w:rPr>
                <w:rFonts w:ascii="宋体" w:hAnsi="宋体" w:cs="宋体" w:hint="eastAsia"/>
                <w:b/>
                <w:bCs/>
              </w:rPr>
              <w:t>√</w:t>
            </w:r>
          </w:p>
        </w:tc>
      </w:tr>
    </w:tbl>
    <w:p w14:paraId="572397FF" w14:textId="0C3C9E39" w:rsidR="00C420CE" w:rsidRPr="001A08DA" w:rsidRDefault="00F37838" w:rsidP="00A22BDD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0B8AF765" w14:textId="25FB10EA" w:rsidR="00F37838" w:rsidRPr="001A08DA" w:rsidRDefault="00F47300" w:rsidP="005E6C40">
      <w:pPr>
        <w:pStyle w:val="aff5"/>
        <w:numPr>
          <w:ilvl w:val="0"/>
          <w:numId w:val="13"/>
        </w:numPr>
        <w:ind w:firstLineChars="0"/>
        <w:rPr>
          <w:i/>
        </w:rPr>
      </w:pPr>
      <w:r w:rsidRPr="001A08DA">
        <w:rPr>
          <w:rFonts w:hint="eastAsia"/>
          <w:i/>
        </w:rPr>
        <w:t>上述含括号（</w:t>
      </w:r>
      <w:r w:rsidRPr="001A08DA">
        <w:rPr>
          <w:i/>
        </w:rPr>
        <w:t>）的</w:t>
      </w:r>
      <w:r w:rsidRPr="001A08DA">
        <w:rPr>
          <w:rFonts w:hint="eastAsia"/>
          <w:i/>
        </w:rPr>
        <w:t>字段</w:t>
      </w:r>
      <w:r w:rsidRPr="001A08DA">
        <w:rPr>
          <w:i/>
        </w:rPr>
        <w:t>都为选填信息</w:t>
      </w:r>
      <w:r w:rsidR="0010641D" w:rsidRPr="001A08DA">
        <w:rPr>
          <w:rFonts w:hint="eastAsia"/>
          <w:i/>
        </w:rPr>
        <w:t>；</w:t>
      </w:r>
    </w:p>
    <w:p w14:paraId="3A07B3E0" w14:textId="629FE681" w:rsidR="00CE4236" w:rsidRPr="001A08DA" w:rsidRDefault="00CE4236" w:rsidP="005E6C40">
      <w:pPr>
        <w:pStyle w:val="aff5"/>
        <w:numPr>
          <w:ilvl w:val="0"/>
          <w:numId w:val="13"/>
        </w:numPr>
        <w:ind w:firstLineChars="0"/>
        <w:rPr>
          <w:i/>
        </w:rPr>
      </w:pPr>
      <w:r w:rsidRPr="001A08DA">
        <w:rPr>
          <w:rFonts w:hint="eastAsia"/>
          <w:i/>
        </w:rPr>
        <w:t>上述字段</w:t>
      </w:r>
      <w:r w:rsidRPr="001A08DA">
        <w:rPr>
          <w:i/>
        </w:rPr>
        <w:t>中，</w:t>
      </w:r>
      <w:r w:rsidR="0000523E" w:rsidRPr="001A08DA">
        <w:rPr>
          <w:rFonts w:hint="eastAsia"/>
          <w:i/>
        </w:rPr>
        <w:t>用户</w:t>
      </w:r>
      <w:r w:rsidRPr="001A08DA">
        <w:rPr>
          <w:i/>
        </w:rPr>
        <w:t>账号</w:t>
      </w:r>
      <w:r w:rsidR="00E439E4" w:rsidRPr="001A08DA">
        <w:rPr>
          <w:rFonts w:hint="eastAsia"/>
          <w:i/>
        </w:rPr>
        <w:t>、</w:t>
      </w:r>
      <w:r w:rsidR="00E439E4" w:rsidRPr="001A08DA">
        <w:rPr>
          <w:i/>
        </w:rPr>
        <w:t>公司名称、</w:t>
      </w:r>
      <w:r w:rsidR="00E439E4" w:rsidRPr="001A08DA">
        <w:rPr>
          <w:rFonts w:hint="eastAsia"/>
          <w:i/>
        </w:rPr>
        <w:t>营业执照号</w:t>
      </w:r>
      <w:r w:rsidR="00E439E4" w:rsidRPr="001A08DA">
        <w:rPr>
          <w:i/>
        </w:rPr>
        <w:t>、身份证号</w:t>
      </w:r>
      <w:r w:rsidR="00E160B4" w:rsidRPr="001A08DA">
        <w:rPr>
          <w:rFonts w:hint="eastAsia"/>
          <w:i/>
        </w:rPr>
        <w:t>都</w:t>
      </w:r>
      <w:r w:rsidRPr="001A08DA">
        <w:rPr>
          <w:i/>
        </w:rPr>
        <w:t>需要进行判重</w:t>
      </w:r>
      <w:r w:rsidR="0000762B" w:rsidRPr="001A08DA">
        <w:rPr>
          <w:rFonts w:hint="eastAsia"/>
          <w:i/>
        </w:rPr>
        <w:t>。</w:t>
      </w:r>
    </w:p>
    <w:p w14:paraId="7F11CC4F" w14:textId="53535068" w:rsidR="006D4236" w:rsidRPr="001A08DA" w:rsidRDefault="001A76BE" w:rsidP="00D06075">
      <w:pPr>
        <w:pStyle w:val="4"/>
        <w:rPr>
          <w:i w:val="0"/>
          <w:color w:val="auto"/>
        </w:rPr>
      </w:pPr>
      <w:proofErr w:type="gramStart"/>
      <w:r w:rsidRPr="001A08DA">
        <w:rPr>
          <w:rFonts w:hint="eastAsia"/>
          <w:i w:val="0"/>
          <w:color w:val="auto"/>
        </w:rPr>
        <w:t>代注册</w:t>
      </w:r>
      <w:proofErr w:type="gramEnd"/>
      <w:r w:rsidRPr="001A08DA">
        <w:rPr>
          <w:rFonts w:hint="eastAsia"/>
          <w:i w:val="0"/>
          <w:color w:val="auto"/>
        </w:rPr>
        <w:t>账号</w:t>
      </w:r>
      <w:r w:rsidRPr="001A08DA">
        <w:rPr>
          <w:i w:val="0"/>
          <w:color w:val="auto"/>
        </w:rPr>
        <w:t>的</w:t>
      </w:r>
      <w:r w:rsidR="006D4236" w:rsidRPr="001A08DA">
        <w:rPr>
          <w:i w:val="0"/>
          <w:color w:val="auto"/>
        </w:rPr>
        <w:t>注册信息如下：</w:t>
      </w:r>
    </w:p>
    <w:tbl>
      <w:tblPr>
        <w:tblW w:w="8221" w:type="dxa"/>
        <w:tblInd w:w="-5" w:type="dxa"/>
        <w:tblLook w:val="04A0" w:firstRow="1" w:lastRow="0" w:firstColumn="1" w:lastColumn="0" w:noHBand="0" w:noVBand="1"/>
      </w:tblPr>
      <w:tblGrid>
        <w:gridCol w:w="1118"/>
        <w:gridCol w:w="1717"/>
        <w:gridCol w:w="1418"/>
        <w:gridCol w:w="1984"/>
        <w:gridCol w:w="1984"/>
      </w:tblGrid>
      <w:tr w:rsidR="001A08DA" w:rsidRPr="001A08DA" w14:paraId="720CCFD5" w14:textId="3F0754A5" w:rsidTr="00C54874">
        <w:trPr>
          <w:trHeight w:val="84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6507" w14:textId="77777777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字段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ADDB" w14:textId="49010AB3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旅行社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42B1" w14:textId="77777777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旅行社部门</w:t>
            </w:r>
          </w:p>
          <w:p w14:paraId="38F57124" w14:textId="1B6E7BF9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（企业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）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7CCAB" w14:textId="77777777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旅行社部门</w:t>
            </w:r>
          </w:p>
          <w:p w14:paraId="4A6471AE" w14:textId="1EC79545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（个人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10F" w14:textId="2258F966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导游</w:t>
            </w:r>
          </w:p>
        </w:tc>
      </w:tr>
      <w:tr w:rsidR="001A08DA" w:rsidRPr="001A08DA" w14:paraId="04122AFB" w14:textId="11FA65C0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57B2C" w14:textId="78A32DF6" w:rsidR="001A76BE" w:rsidRPr="001A08DA" w:rsidRDefault="00E160B4" w:rsidP="001A76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身份属性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1BC3" w14:textId="27273586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DE29" w14:textId="77777777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7EC70" w14:textId="0FFF44E9" w:rsidR="001A76BE" w:rsidRPr="001A08DA" w:rsidRDefault="00E160B4" w:rsidP="001A76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C3A2" w14:textId="0A69FFD3" w:rsidR="001A76BE" w:rsidRPr="001A08DA" w:rsidRDefault="001A76BE" w:rsidP="001A76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1A08DA" w:rsidRPr="001A08DA" w14:paraId="4D222B54" w14:textId="77777777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5375E" w14:textId="1A625286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公司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名称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EEA8" w14:textId="1E1E245C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973F" w14:textId="05658F41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81B2A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6D479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2B2AF15D" w14:textId="6AEADDF0" w:rsidTr="001A76BE">
        <w:trPr>
          <w:trHeight w:val="54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C69C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经营许可</w:t>
            </w: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br/>
              <w:t>证号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D3E4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A67F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46579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0AAE" w14:textId="3C8653AA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1A08DA" w:rsidRPr="001A08DA" w14:paraId="4BF616C9" w14:textId="79AD3ED4" w:rsidTr="001A76BE">
        <w:trPr>
          <w:trHeight w:val="54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A4B9D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营业执照号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E293" w14:textId="2B7A6024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DEEB" w14:textId="3BC4FE65" w:rsidR="00E160B4" w:rsidRPr="001A08DA" w:rsidRDefault="00E160B4" w:rsidP="00E160B4">
            <w:pPr>
              <w:widowControl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     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21ED6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3BE3" w14:textId="42F575B9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1A08DA" w:rsidRPr="001A08DA" w14:paraId="0507BAF4" w14:textId="52960754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0073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身份证号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BD9D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07DA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2B68E" w14:textId="594E7A4D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82B4" w14:textId="1555CF69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72C546DE" w14:textId="0D1CCD2D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DFDC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导游证号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636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948D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0A5A2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309D" w14:textId="2872E503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（√）</w:t>
            </w:r>
          </w:p>
        </w:tc>
      </w:tr>
      <w:tr w:rsidR="001A08DA" w:rsidRPr="001A08DA" w14:paraId="0C0EC102" w14:textId="54FE5D93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9DB9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联系人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26BF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1A92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8D3A9" w14:textId="32B6BD02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C494" w14:textId="479EF6A4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5849153C" w14:textId="77777777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E408A" w14:textId="09CA0836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手机号码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EC667" w14:textId="26A9A78E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E0FD8" w14:textId="558DC54E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2B4AD" w14:textId="2A2C9E78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A1735" w14:textId="3AD72F8E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58737840" w14:textId="0F736815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14BD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座机号码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210E" w14:textId="1C1B92B1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B5" w14:textId="74A2B9ED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（√）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0C2DC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8597" w14:textId="288CCB52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1A08DA" w:rsidRPr="001A08DA" w14:paraId="12AC9190" w14:textId="15E9C968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4D77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传真号码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E32E" w14:textId="703BD862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0179" w14:textId="43502B5A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（√）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766B0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3791" w14:textId="156D9AC6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1A08DA" w:rsidRPr="001A08DA" w14:paraId="47185E1D" w14:textId="6F37C857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EFB3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电子邮箱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C0E9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9139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2B87A" w14:textId="502D1130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6FA5" w14:textId="6A8B2FB9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310B8B57" w14:textId="0879DA66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60A8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地址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153B" w14:textId="541C6E96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5F02" w14:textId="4DECBC31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D8967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253F" w14:textId="6BF93700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38E631EE" w14:textId="5EF30D58" w:rsidTr="001A76BE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5C14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相关资质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D9AE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9697" w14:textId="77777777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E8723" w14:textId="4AE8630F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997F" w14:textId="5A9CEBCA" w:rsidR="00E160B4" w:rsidRPr="001A08DA" w:rsidRDefault="00E160B4" w:rsidP="00E160B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</w:tbl>
    <w:p w14:paraId="11035F54" w14:textId="77777777" w:rsidR="00AD5FFA" w:rsidRPr="001A08DA" w:rsidRDefault="00D16CA4" w:rsidP="00F37838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4F036381" w14:textId="4B72DDC1" w:rsidR="00E160B4" w:rsidRPr="001A08DA" w:rsidRDefault="00E160B4" w:rsidP="006134F0">
      <w:pPr>
        <w:pStyle w:val="aff5"/>
        <w:numPr>
          <w:ilvl w:val="0"/>
          <w:numId w:val="35"/>
        </w:numPr>
        <w:ind w:firstLineChars="0"/>
        <w:rPr>
          <w:i/>
        </w:rPr>
      </w:pPr>
      <w:r w:rsidRPr="001A08DA">
        <w:rPr>
          <w:rFonts w:hint="eastAsia"/>
          <w:i/>
        </w:rPr>
        <w:t>身份</w:t>
      </w:r>
      <w:r w:rsidRPr="001A08DA">
        <w:rPr>
          <w:i/>
        </w:rPr>
        <w:t>属性</w:t>
      </w:r>
      <w:r w:rsidRPr="001A08DA">
        <w:rPr>
          <w:rFonts w:hint="eastAsia"/>
          <w:i/>
        </w:rPr>
        <w:t>是</w:t>
      </w:r>
      <w:r w:rsidRPr="001A08DA">
        <w:rPr>
          <w:i/>
        </w:rPr>
        <w:t>指个人</w:t>
      </w:r>
      <w:r w:rsidRPr="001A08DA">
        <w:rPr>
          <w:rFonts w:hint="eastAsia"/>
          <w:i/>
        </w:rPr>
        <w:t>性质</w:t>
      </w:r>
      <w:r w:rsidRPr="001A08DA">
        <w:rPr>
          <w:i/>
        </w:rPr>
        <w:t>，还是企业性质</w:t>
      </w:r>
      <w:r w:rsidRPr="001A08DA">
        <w:rPr>
          <w:rFonts w:hint="eastAsia"/>
          <w:i/>
        </w:rPr>
        <w:t>；</w:t>
      </w:r>
    </w:p>
    <w:p w14:paraId="25DE6036" w14:textId="11396963" w:rsidR="0000523E" w:rsidRPr="001A08DA" w:rsidRDefault="0000523E" w:rsidP="006134F0">
      <w:pPr>
        <w:pStyle w:val="aff5"/>
        <w:numPr>
          <w:ilvl w:val="0"/>
          <w:numId w:val="35"/>
        </w:numPr>
        <w:ind w:firstLineChars="0"/>
        <w:rPr>
          <w:i/>
        </w:rPr>
      </w:pPr>
      <w:r w:rsidRPr="001A08DA">
        <w:rPr>
          <w:rFonts w:hint="eastAsia"/>
          <w:i/>
        </w:rPr>
        <w:t>上述含括号</w:t>
      </w:r>
      <w:r w:rsidRPr="001A08DA">
        <w:rPr>
          <w:i/>
        </w:rPr>
        <w:t>（）的为</w:t>
      </w:r>
      <w:r w:rsidRPr="001A08DA">
        <w:rPr>
          <w:rFonts w:hint="eastAsia"/>
          <w:i/>
        </w:rPr>
        <w:t>选填信息；</w:t>
      </w:r>
    </w:p>
    <w:p w14:paraId="780A26E2" w14:textId="22373BD4" w:rsidR="00BF0D9F" w:rsidRPr="001A08DA" w:rsidRDefault="0000523E" w:rsidP="006134F0">
      <w:pPr>
        <w:pStyle w:val="aff5"/>
        <w:numPr>
          <w:ilvl w:val="0"/>
          <w:numId w:val="35"/>
        </w:numPr>
        <w:ind w:firstLineChars="0"/>
        <w:rPr>
          <w:i/>
        </w:rPr>
      </w:pPr>
      <w:r w:rsidRPr="001A08DA">
        <w:rPr>
          <w:rFonts w:hint="eastAsia"/>
          <w:i/>
        </w:rPr>
        <w:lastRenderedPageBreak/>
        <w:t>上述</w:t>
      </w:r>
      <w:r w:rsidRPr="001A08DA">
        <w:rPr>
          <w:i/>
        </w:rPr>
        <w:t>的身份证号、公司名称、营业执照号都需要判重</w:t>
      </w:r>
      <w:r w:rsidR="00BF0D9F" w:rsidRPr="001A08DA">
        <w:rPr>
          <w:i/>
        </w:rPr>
        <w:t>。</w:t>
      </w:r>
    </w:p>
    <w:p w14:paraId="2CF7EE7F" w14:textId="109D77DE" w:rsidR="00D06075" w:rsidRPr="001A08DA" w:rsidRDefault="00A22BDD" w:rsidP="00D06075">
      <w:pPr>
        <w:pStyle w:val="4"/>
        <w:rPr>
          <w:i w:val="0"/>
          <w:color w:val="auto"/>
        </w:rPr>
      </w:pPr>
      <w:r w:rsidRPr="001A08DA">
        <w:rPr>
          <w:rFonts w:hint="eastAsia"/>
          <w:i w:val="0"/>
          <w:color w:val="auto"/>
        </w:rPr>
        <w:t>平台添加</w:t>
      </w:r>
      <w:r w:rsidRPr="001A08DA">
        <w:rPr>
          <w:i w:val="0"/>
          <w:color w:val="auto"/>
        </w:rPr>
        <w:t>账号</w:t>
      </w:r>
      <w:r w:rsidRPr="001A08DA">
        <w:rPr>
          <w:rFonts w:hint="eastAsia"/>
          <w:i w:val="0"/>
          <w:color w:val="auto"/>
        </w:rPr>
        <w:t>的</w:t>
      </w:r>
      <w:r w:rsidRPr="001A08DA">
        <w:rPr>
          <w:i w:val="0"/>
          <w:color w:val="auto"/>
        </w:rPr>
        <w:t>注册</w:t>
      </w:r>
      <w:r w:rsidR="00D06075" w:rsidRPr="001A08DA">
        <w:rPr>
          <w:i w:val="0"/>
          <w:color w:val="auto"/>
        </w:rPr>
        <w:t>信息如下：</w:t>
      </w:r>
    </w:p>
    <w:tbl>
      <w:tblPr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18"/>
        <w:gridCol w:w="879"/>
        <w:gridCol w:w="697"/>
        <w:gridCol w:w="879"/>
        <w:gridCol w:w="879"/>
        <w:gridCol w:w="879"/>
        <w:gridCol w:w="879"/>
        <w:gridCol w:w="680"/>
        <w:gridCol w:w="907"/>
        <w:gridCol w:w="992"/>
      </w:tblGrid>
      <w:tr w:rsidR="001A08DA" w:rsidRPr="001A08DA" w14:paraId="0D88BE02" w14:textId="50AF49AC" w:rsidTr="006456E9">
        <w:trPr>
          <w:trHeight w:val="52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2ECD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字段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CD56F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景区/</w:t>
            </w:r>
          </w:p>
          <w:p w14:paraId="0338B7CC" w14:textId="1414BF0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演艺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373F" w14:textId="6478A40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住宿</w:t>
            </w:r>
          </w:p>
          <w:p w14:paraId="08838E04" w14:textId="067EEBD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（客栈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）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325B8" w14:textId="4E1FF7A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住宿</w:t>
            </w:r>
          </w:p>
          <w:p w14:paraId="735E75D0" w14:textId="4E9512D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（酒店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C0AB" w14:textId="4BCC0FC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线路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D2F0B" w14:textId="6E8733B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小交通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8D69" w14:textId="5C5E36B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特产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9BE9" w14:textId="1775932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导游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供应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7AE" w14:textId="46C875C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特色餐饮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2984" w14:textId="59BE552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中小OTA</w:t>
            </w:r>
          </w:p>
        </w:tc>
      </w:tr>
      <w:tr w:rsidR="001A08DA" w:rsidRPr="001A08DA" w14:paraId="5545A30A" w14:textId="6E07AB94" w:rsidTr="006456E9">
        <w:trPr>
          <w:trHeight w:val="345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FF75" w14:textId="415CECD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登录账号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DC7C5" w14:textId="7AF1D9E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1634" w14:textId="31EFC32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1C4BF" w14:textId="76822270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3C85E" w14:textId="79A1FC2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F17E5" w14:textId="5A04DB5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9B3B2" w14:textId="3C86FBE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A5D90" w14:textId="40A35C0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B579" w14:textId="5758AE24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4C12" w14:textId="75D6886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66992457" w14:textId="51C91964" w:rsidTr="006456E9">
        <w:trPr>
          <w:trHeight w:val="315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A1B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密码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84DB8" w14:textId="2B41ECC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65E3" w14:textId="4F85A7E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48004" w14:textId="797015A0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A499" w14:textId="5653BF2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0C93A" w14:textId="09BB4A7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170F" w14:textId="236EED9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4AD95" w14:textId="560EA9A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08C1" w14:textId="09681B84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FFCC7" w14:textId="423B7DD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541D65DC" w14:textId="6DF123E6" w:rsidTr="006456E9">
        <w:trPr>
          <w:trHeight w:val="315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435CC" w14:textId="731BBC4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门</w:t>
            </w:r>
            <w:proofErr w:type="gramStart"/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店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类型</w:t>
            </w:r>
            <w:proofErr w:type="gramEnd"/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C78F1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0CB12" w14:textId="691A7A2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76EA" w14:textId="409D6E9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43F5" w14:textId="418FBB1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848E8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D696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B06B7" w14:textId="3FB888A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8C72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24F1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6E41629D" w14:textId="7BC50B16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3F01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公司名称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07760" w14:textId="1360523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EFF0" w14:textId="329D36D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D9BFD" w14:textId="5AECF96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860F" w14:textId="0023B7C4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7CB87" w14:textId="3A6CE1E3" w:rsidR="006456E9" w:rsidRPr="001A08DA" w:rsidRDefault="006456E9" w:rsidP="006456E9">
            <w:pPr>
              <w:widowControl/>
              <w:ind w:firstLineChars="150" w:firstLine="331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F772" w14:textId="3BFECCC8" w:rsidR="006456E9" w:rsidRPr="001A08DA" w:rsidRDefault="006456E9" w:rsidP="006456E9">
            <w:pPr>
              <w:widowControl/>
              <w:ind w:firstLineChars="100" w:firstLine="221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776F9" w14:textId="1DCDB124" w:rsidR="006456E9" w:rsidRPr="001A08DA" w:rsidRDefault="006456E9" w:rsidP="006456E9">
            <w:pPr>
              <w:widowControl/>
              <w:ind w:left="442" w:hangingChars="200" w:hanging="442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8109" w14:textId="79F44482" w:rsidR="006456E9" w:rsidRPr="001A08DA" w:rsidRDefault="006456E9" w:rsidP="006456E9">
            <w:pPr>
              <w:widowControl/>
              <w:ind w:left="442" w:hangingChars="200" w:hanging="442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4D84" w14:textId="7F581B70" w:rsidR="006456E9" w:rsidRPr="001A08DA" w:rsidRDefault="006456E9" w:rsidP="006456E9">
            <w:pPr>
              <w:widowControl/>
              <w:ind w:left="442" w:hangingChars="200" w:hanging="442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      　  √</w:t>
            </w:r>
          </w:p>
        </w:tc>
      </w:tr>
      <w:tr w:rsidR="001A08DA" w:rsidRPr="001A08DA" w14:paraId="04AFBE1E" w14:textId="3775AAFA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2A9" w14:textId="2C5094D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门店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名称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7F57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7ACB" w14:textId="3728467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D5012" w14:textId="5028371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CAFF0" w14:textId="3D66252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757DD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332B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65D21" w14:textId="26098B0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8E7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37C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4D1A8FF3" w14:textId="34514DA5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F2567" w14:textId="235C817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经营许可证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号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2EDC6" w14:textId="713F4E8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C173" w14:textId="6B111080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C3B3B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93A32" w14:textId="2250FEF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4AF58" w14:textId="0E796A5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41BF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A826D" w14:textId="040036F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D69D" w14:textId="2AF5283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C855D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70F5D562" w14:textId="17351322" w:rsidTr="006456E9">
        <w:trPr>
          <w:trHeight w:val="54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09FA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营业执照号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D0C9" w14:textId="24B4EB50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7763" w14:textId="53586E5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C8022" w14:textId="3562DFCD" w:rsidR="006456E9" w:rsidRPr="001A08DA" w:rsidRDefault="006456E9" w:rsidP="006456E9">
            <w:pPr>
              <w:widowControl/>
              <w:ind w:firstLineChars="150" w:firstLine="331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B7BC" w14:textId="1DE58DC5" w:rsidR="006456E9" w:rsidRPr="001A08DA" w:rsidRDefault="006456E9" w:rsidP="006456E9">
            <w:pPr>
              <w:widowControl/>
              <w:ind w:firstLineChars="100" w:firstLine="221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5DC12" w14:textId="62F200B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D5B1" w14:textId="1495AE0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19B98" w14:textId="77116C8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06E8" w14:textId="1A15111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CABA" w14:textId="7221929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35627494" w14:textId="2D0D376F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1022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身份证号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EDA76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A1D3" w14:textId="3BEC712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A6F9F5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8195" w14:textId="654C495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0008C" w14:textId="79118C1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39E2" w14:textId="4D42931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8204D" w14:textId="3173787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887A0" w14:textId="353E496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6C72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104B7537" w14:textId="77777777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94AE" w14:textId="39DC7D2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导游证号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F82AB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4C17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E35C3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163A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85057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D13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C8931" w14:textId="5ABAD1A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D35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E02A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0D3A197E" w14:textId="7D914A6B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8817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联系人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4B401E" w14:textId="4BB4142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B398" w14:textId="4CCFCF2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73882" w14:textId="718FE870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A302" w14:textId="6FE4BF9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EF678" w14:textId="31396AD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8999" w14:textId="0E10E06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9CE91" w14:textId="35E063B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06C16" w14:textId="31937D7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F88F" w14:textId="0D00C0A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75EE47AE" w14:textId="56AC725F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9D4A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座机号码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9D07F" w14:textId="7ADEA1A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E14C" w14:textId="70E7B22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33AFC" w14:textId="7A51628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5BC6" w14:textId="353BCFD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6478F" w14:textId="02C46B0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1907" w14:textId="387E62A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55B70" w14:textId="44FD974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5CC4" w14:textId="02401D4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79FC" w14:textId="70ECC4B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</w:tr>
      <w:tr w:rsidR="001A08DA" w:rsidRPr="001A08DA" w14:paraId="3DF1DB14" w14:textId="63D0795C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C486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手机号码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F3E7" w14:textId="34B1477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36E6" w14:textId="24B03B4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DE72" w14:textId="6C65789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5A8F" w14:textId="5C9ABFB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3C78" w14:textId="444B033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BFCC" w14:textId="639A9AB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8D4A6" w14:textId="7C5F179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D3102" w14:textId="70B04D10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C9CD5" w14:textId="4643F48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3605D106" w14:textId="77A96C1F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6902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传真号码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C1177" w14:textId="49ED608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23ED" w14:textId="5F3FA7F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D4CBC" w14:textId="7C0ACCD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3590" w14:textId="2FF36CA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AFEA2" w14:textId="0CC6879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1C30" w14:textId="3D2D813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C494F" w14:textId="74DBE0B4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7A24" w14:textId="64124D9C" w:rsidR="006456E9" w:rsidRPr="001A08DA" w:rsidRDefault="006456E9" w:rsidP="006456E9">
            <w:pPr>
              <w:widowControl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CBCF" w14:textId="3808BAA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（√</w:t>
            </w:r>
            <w:r w:rsidRPr="001A08DA">
              <w:rPr>
                <w:rFonts w:ascii="宋体" w:hAnsi="宋体" w:cs="宋体"/>
                <w:b/>
                <w:bCs/>
                <w:kern w:val="0"/>
                <w:sz w:val="22"/>
              </w:rPr>
              <w:t>）</w:t>
            </w:r>
          </w:p>
        </w:tc>
      </w:tr>
      <w:tr w:rsidR="001A08DA" w:rsidRPr="001A08DA" w14:paraId="7D1B12C5" w14:textId="2888A96E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9BCA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电子邮箱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A47BF" w14:textId="100EC5D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483C" w14:textId="57D6CE6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1C114" w14:textId="0BD0620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7610" w14:textId="0205BA1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0B3BC" w14:textId="374C379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49F4" w14:textId="15C22F8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B227" w14:textId="6718ABB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148AE" w14:textId="4C5A445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A3A6" w14:textId="41EE84A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668390F2" w14:textId="1B0AE41C" w:rsidTr="006456E9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097A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地址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2930C" w14:textId="21C9AD3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552D" w14:textId="0CDD1A3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88011" w14:textId="65DBA15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8B75" w14:textId="1418EE3E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7B1CD" w14:textId="01FE961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FBC0" w14:textId="55A6627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D143" w14:textId="388127D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5D012" w14:textId="3DFDC38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C09F" w14:textId="76647DB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75157D6D" w14:textId="55333AF3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49C13" w14:textId="5D82914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管辖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景区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4ABB" w14:textId="4C7905D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3F33A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C553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BF0B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E430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BB16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D16ED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69F2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560B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4EFBC5F5" w14:textId="4916AEB3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61F0" w14:textId="3A05C69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所属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景区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20E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A53B3" w14:textId="2D0E8C0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D7AF" w14:textId="221DCC1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456B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E4AD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A926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9EAA7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EBEE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E68B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21DB2E2E" w14:textId="4FF109FC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739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相关资质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58B3" w14:textId="6CEEC25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8CB2" w14:textId="4E301A3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945" w14:textId="35CA0C7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982F" w14:textId="78D5C0D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B076" w14:textId="1EA359F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D45F" w14:textId="7BBEBC54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36F34" w14:textId="4DE1FCB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01ED" w14:textId="4B431C2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D7D2" w14:textId="0836ECE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530FDD88" w14:textId="6D1C73DF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8F75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是否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能开</w:t>
            </w:r>
          </w:p>
          <w:p w14:paraId="0E2F6714" w14:textId="1465EBC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发票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2024" w14:textId="19AEBC9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7CF8F" w14:textId="5F8513FD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698E" w14:textId="0F5CC0C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46CD" w14:textId="745C736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F49F" w14:textId="19C3F97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62E9" w14:textId="0E46AD0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054BF" w14:textId="71A9706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E2907" w14:textId="689B3B7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1118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6BC72698" w14:textId="531AB2E3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68CE6" w14:textId="05C2492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交易服务费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费用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241B" w14:textId="4321446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DDD66" w14:textId="6E496394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77BB" w14:textId="107E07E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2D82" w14:textId="4E01C20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8F46" w14:textId="347D0DE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2901" w14:textId="3C8A8FA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9C42A" w14:textId="0C4A949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C602" w14:textId="2645FCE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A155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3DE3C149" w14:textId="3732FED0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B2C34" w14:textId="224F523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交易服务费</w:t>
            </w:r>
            <w:r w:rsidRPr="001A08DA">
              <w:rPr>
                <w:rFonts w:ascii="宋体" w:hAnsi="宋体" w:cs="宋体"/>
                <w:b/>
                <w:kern w:val="0"/>
                <w:sz w:val="22"/>
              </w:rPr>
              <w:t>支付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B1E4" w14:textId="698C9F1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439FD" w14:textId="52C0C2B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87A8" w14:textId="47FB0CF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35B0" w14:textId="052D772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6BDD" w14:textId="3C413D6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EFB2" w14:textId="2DDD8CA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48DE1" w14:textId="2432FE8F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D9D9" w14:textId="6604299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4F9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17BC14A2" w14:textId="020878DA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5B9E" w14:textId="581114F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佣金支付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77D2" w14:textId="6ABF418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86856" w14:textId="4642923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9C29" w14:textId="02F0399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EA078" w14:textId="54DD7DF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1B1" w14:textId="5036441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BB77" w14:textId="4CDF5BFB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6857E" w14:textId="535C730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89E4" w14:textId="48BC99D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F5A0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  <w:tr w:rsidR="001A08DA" w:rsidRPr="001A08DA" w14:paraId="69B388AE" w14:textId="77777777" w:rsidTr="006456E9">
        <w:trPr>
          <w:trHeight w:val="27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76EB3" w14:textId="278F62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核算方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0A8" w14:textId="445320F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BD89A" w14:textId="442536F1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4EEF" w14:textId="62B99BC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DE923" w14:textId="05994403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BF89" w14:textId="63D2D51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EED4" w14:textId="2A45E7C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2D95" w14:textId="56DA03B4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7CA0" w14:textId="29A114C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FB9D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</w:p>
        </w:tc>
      </w:tr>
    </w:tbl>
    <w:p w14:paraId="71CEF538" w14:textId="11DB8D5B" w:rsidR="00F37838" w:rsidRPr="001A08DA" w:rsidRDefault="006D4236" w:rsidP="00D06075">
      <w:pPr>
        <w:pStyle w:val="4"/>
        <w:rPr>
          <w:i w:val="0"/>
          <w:color w:val="auto"/>
        </w:rPr>
      </w:pPr>
      <w:r w:rsidRPr="001A08DA">
        <w:rPr>
          <w:rFonts w:hint="eastAsia"/>
          <w:i w:val="0"/>
          <w:color w:val="auto"/>
        </w:rPr>
        <w:t>员工</w:t>
      </w:r>
      <w:r w:rsidRPr="001A08DA">
        <w:rPr>
          <w:rFonts w:hint="eastAsia"/>
          <w:i w:val="0"/>
          <w:color w:val="auto"/>
        </w:rPr>
        <w:t>/</w:t>
      </w:r>
      <w:r w:rsidRPr="001A08DA">
        <w:rPr>
          <w:rFonts w:hint="eastAsia"/>
          <w:i w:val="0"/>
          <w:color w:val="auto"/>
        </w:rPr>
        <w:t>分店</w:t>
      </w:r>
      <w:r w:rsidR="00F37838" w:rsidRPr="001A08DA">
        <w:rPr>
          <w:rFonts w:hint="eastAsia"/>
          <w:i w:val="0"/>
          <w:color w:val="auto"/>
        </w:rPr>
        <w:t>账号注册</w:t>
      </w:r>
      <w:r w:rsidR="00F37838" w:rsidRPr="001A08DA">
        <w:rPr>
          <w:i w:val="0"/>
          <w:color w:val="auto"/>
        </w:rPr>
        <w:t>信息</w:t>
      </w:r>
      <w:r w:rsidR="00F37838" w:rsidRPr="001A08DA">
        <w:rPr>
          <w:rFonts w:hint="eastAsia"/>
          <w:i w:val="0"/>
          <w:color w:val="auto"/>
        </w:rPr>
        <w:t>表格</w:t>
      </w:r>
      <w:r w:rsidR="00F37838" w:rsidRPr="001A08DA">
        <w:rPr>
          <w:i w:val="0"/>
          <w:color w:val="auto"/>
        </w:rPr>
        <w:t>展示如下：</w:t>
      </w:r>
    </w:p>
    <w:tbl>
      <w:tblPr>
        <w:tblW w:w="7796" w:type="dxa"/>
        <w:tblInd w:w="-5" w:type="dxa"/>
        <w:tblLook w:val="04A0" w:firstRow="1" w:lastRow="0" w:firstColumn="1" w:lastColumn="0" w:noHBand="0" w:noVBand="1"/>
      </w:tblPr>
      <w:tblGrid>
        <w:gridCol w:w="1418"/>
        <w:gridCol w:w="1134"/>
        <w:gridCol w:w="992"/>
        <w:gridCol w:w="1134"/>
        <w:gridCol w:w="992"/>
        <w:gridCol w:w="1134"/>
        <w:gridCol w:w="992"/>
      </w:tblGrid>
      <w:tr w:rsidR="001A08DA" w:rsidRPr="001A08DA" w14:paraId="45EC0BBE" w14:textId="77777777" w:rsidTr="002A3C1C">
        <w:trPr>
          <w:trHeight w:val="8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66F9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字段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51B3A" w14:textId="4A0E9DC1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供应端</w:t>
            </w: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br/>
              <w:t>员工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3F76" w14:textId="3FBBEFC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分销端</w:t>
            </w: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br/>
              <w:t>员工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5EF7" w14:textId="56F0D665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住宿</w:t>
            </w: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br/>
              <w:t>分店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D266A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住宿</w:t>
            </w: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br/>
              <w:t>员工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76D94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支撑平台</w:t>
            </w: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br/>
              <w:t>员工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7BAA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代供销</w:t>
            </w: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br/>
              <w:t>员工</w:t>
            </w:r>
          </w:p>
        </w:tc>
      </w:tr>
      <w:tr w:rsidR="001A08DA" w:rsidRPr="001A08DA" w14:paraId="1E9018B1" w14:textId="77777777" w:rsidTr="002A3C1C">
        <w:trPr>
          <w:trHeight w:val="34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407C" w14:textId="370C6BD0" w:rsidR="002A3C1C" w:rsidRPr="001A08DA" w:rsidRDefault="000A143E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分店</w:t>
            </w:r>
            <w:r w:rsidR="002A3C1C" w:rsidRPr="001A08DA">
              <w:rPr>
                <w:rFonts w:ascii="宋体" w:hAnsi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7AF5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05C3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CDF3" w14:textId="56316BEE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C162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D232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C346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A08DA" w:rsidRPr="001A08DA" w14:paraId="563C900B" w14:textId="77777777" w:rsidTr="002A3C1C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03FD" w14:textId="5E6EEA62" w:rsidR="002A3C1C" w:rsidRPr="001A08DA" w:rsidRDefault="000A143E" w:rsidP="000A143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所属分店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B18B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D08D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8DC3" w14:textId="310A6562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31D5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7080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BA37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1A08DA" w:rsidRPr="001A08DA" w14:paraId="63AF1151" w14:textId="77777777" w:rsidTr="002A3C1C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DB72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用户姓名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A25E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D706" w14:textId="0699FCB9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EA27" w14:textId="0FADFB13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C65E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C2B8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B3A8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6A05EA15" w14:textId="77777777" w:rsidTr="002A3C1C">
        <w:trPr>
          <w:trHeight w:val="5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83B33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账号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E725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6B8D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FCC1" w14:textId="485DA849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4DC2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D68D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DF94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2495E68E" w14:textId="77777777" w:rsidTr="002A3C1C">
        <w:trPr>
          <w:trHeight w:val="5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2261B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t>密码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B07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90B5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15F9" w14:textId="49A2213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96FF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8E8D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8FDD" w14:textId="77777777" w:rsidR="002A3C1C" w:rsidRPr="001A08DA" w:rsidRDefault="002A3C1C" w:rsidP="00F3783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  <w:tr w:rsidR="001A08DA" w:rsidRPr="001A08DA" w14:paraId="05D9DB3D" w14:textId="77777777" w:rsidTr="002A3C1C">
        <w:trPr>
          <w:trHeight w:val="5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5E5A7" w14:textId="11BC5C39" w:rsidR="0000762B" w:rsidRPr="001A08DA" w:rsidRDefault="0000762B" w:rsidP="0000762B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kern w:val="0"/>
                <w:sz w:val="22"/>
              </w:rPr>
              <w:lastRenderedPageBreak/>
              <w:t>手机号码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81FBF" w14:textId="450D0E40" w:rsidR="0000762B" w:rsidRPr="001A08DA" w:rsidRDefault="0000762B" w:rsidP="000076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6A155" w14:textId="20E894CE" w:rsidR="0000762B" w:rsidRPr="001A08DA" w:rsidRDefault="0000762B" w:rsidP="000076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7DD2C" w14:textId="15A1575D" w:rsidR="0000762B" w:rsidRPr="001A08DA" w:rsidRDefault="0000762B" w:rsidP="000076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CA9A9" w14:textId="69A14AEC" w:rsidR="0000762B" w:rsidRPr="001A08DA" w:rsidRDefault="0000762B" w:rsidP="000076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5BFF0" w14:textId="6BC42C27" w:rsidR="0000762B" w:rsidRPr="001A08DA" w:rsidRDefault="0000762B" w:rsidP="000076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4AA9" w14:textId="5FDECE00" w:rsidR="0000762B" w:rsidRPr="001A08DA" w:rsidRDefault="0000762B" w:rsidP="000076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√</w:t>
            </w:r>
          </w:p>
        </w:tc>
      </w:tr>
    </w:tbl>
    <w:p w14:paraId="7C1A8C10" w14:textId="3F284C76" w:rsidR="00DB3CC3" w:rsidRPr="001A08DA" w:rsidRDefault="000643CB" w:rsidP="00DB3CC3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  <w:r w:rsidR="00C15AEA" w:rsidRPr="001A08DA">
        <w:rPr>
          <w:rFonts w:hint="eastAsia"/>
          <w:i/>
        </w:rPr>
        <w:t>因住宿</w:t>
      </w:r>
      <w:r w:rsidR="00C15AEA" w:rsidRPr="001A08DA">
        <w:rPr>
          <w:i/>
        </w:rPr>
        <w:t>供应商的特殊性</w:t>
      </w:r>
      <w:r w:rsidR="002A3C1C" w:rsidRPr="001A08DA">
        <w:rPr>
          <w:i/>
        </w:rPr>
        <w:t>，</w:t>
      </w:r>
      <w:r w:rsidR="00C15AEA" w:rsidRPr="001A08DA">
        <w:rPr>
          <w:rFonts w:hint="eastAsia"/>
          <w:i/>
        </w:rPr>
        <w:t>需要</w:t>
      </w:r>
      <w:r w:rsidR="00C15AEA" w:rsidRPr="001A08DA">
        <w:rPr>
          <w:i/>
        </w:rPr>
        <w:t>增加</w:t>
      </w:r>
      <w:r w:rsidR="000A143E" w:rsidRPr="001A08DA">
        <w:rPr>
          <w:rFonts w:hint="eastAsia"/>
          <w:i/>
        </w:rPr>
        <w:t>分店</w:t>
      </w:r>
      <w:r w:rsidR="00C15AEA" w:rsidRPr="001A08DA">
        <w:rPr>
          <w:i/>
        </w:rPr>
        <w:t>名称、所属</w:t>
      </w:r>
      <w:r w:rsidR="000A143E" w:rsidRPr="001A08DA">
        <w:rPr>
          <w:rFonts w:hint="eastAsia"/>
          <w:i/>
        </w:rPr>
        <w:t>分店</w:t>
      </w:r>
      <w:r w:rsidR="00C15AEA" w:rsidRPr="001A08DA">
        <w:rPr>
          <w:i/>
        </w:rPr>
        <w:t>字段。</w:t>
      </w:r>
    </w:p>
    <w:p w14:paraId="498DAB08" w14:textId="7A83347C" w:rsidR="003E0B2C" w:rsidRPr="001A08DA" w:rsidRDefault="00965219" w:rsidP="009F5815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：上述表格</w:t>
      </w:r>
      <w:r w:rsidRPr="001A08DA">
        <w:rPr>
          <w:i/>
        </w:rPr>
        <w:t>只列举存在差异的</w:t>
      </w:r>
      <w:r w:rsidRPr="001A08DA">
        <w:rPr>
          <w:rFonts w:hint="eastAsia"/>
          <w:i/>
        </w:rPr>
        <w:t>字段</w:t>
      </w:r>
      <w:r w:rsidRPr="001A08DA">
        <w:rPr>
          <w:i/>
        </w:rPr>
        <w:t>显示</w:t>
      </w:r>
      <w:r w:rsidRPr="001A08DA">
        <w:rPr>
          <w:rFonts w:hint="eastAsia"/>
          <w:i/>
        </w:rPr>
        <w:t>，</w:t>
      </w:r>
      <w:r w:rsidRPr="001A08DA">
        <w:rPr>
          <w:i/>
        </w:rPr>
        <w:t>其他字段显示统一</w:t>
      </w:r>
      <w:r w:rsidR="00F42BA3" w:rsidRPr="001A08DA">
        <w:rPr>
          <w:rFonts w:hint="eastAsia"/>
          <w:i/>
        </w:rPr>
        <w:t>。</w:t>
      </w:r>
    </w:p>
    <w:p w14:paraId="217C3A60" w14:textId="77777777" w:rsidR="00B30327" w:rsidRPr="001A08DA" w:rsidRDefault="00B30327" w:rsidP="000643CB">
      <w:pPr>
        <w:pStyle w:val="3"/>
        <w:rPr>
          <w:color w:val="auto"/>
        </w:rPr>
      </w:pPr>
      <w:bookmarkStart w:id="67" w:name="_Toc452991782"/>
      <w:r w:rsidRPr="001A08DA">
        <w:rPr>
          <w:rFonts w:hint="eastAsia"/>
          <w:color w:val="auto"/>
        </w:rPr>
        <w:t>注册</w:t>
      </w:r>
      <w:r w:rsidRPr="001A08DA">
        <w:rPr>
          <w:color w:val="auto"/>
        </w:rPr>
        <w:t>提示</w:t>
      </w:r>
      <w:r w:rsidRPr="001A08DA">
        <w:rPr>
          <w:rFonts w:hint="eastAsia"/>
          <w:color w:val="auto"/>
        </w:rPr>
        <w:t>及</w:t>
      </w:r>
      <w:bookmarkEnd w:id="66"/>
      <w:r w:rsidR="000643CB" w:rsidRPr="001A08DA">
        <w:rPr>
          <w:rFonts w:hint="eastAsia"/>
          <w:color w:val="auto"/>
        </w:rPr>
        <w:t>判断</w:t>
      </w:r>
      <w:bookmarkEnd w:id="67"/>
    </w:p>
    <w:p w14:paraId="48B1C8CC" w14:textId="20E80867" w:rsidR="00D646C7" w:rsidRPr="001A08DA" w:rsidRDefault="00D646C7" w:rsidP="00D646C7">
      <w:pPr>
        <w:pStyle w:val="4"/>
        <w:rPr>
          <w:i w:val="0"/>
          <w:color w:val="auto"/>
        </w:rPr>
      </w:pPr>
      <w:r w:rsidRPr="001A08DA">
        <w:rPr>
          <w:rFonts w:hint="eastAsia"/>
          <w:i w:val="0"/>
          <w:color w:val="auto"/>
        </w:rPr>
        <w:t>分销</w:t>
      </w:r>
      <w:proofErr w:type="gramStart"/>
      <w:r w:rsidRPr="001A08DA">
        <w:rPr>
          <w:rFonts w:hint="eastAsia"/>
          <w:i w:val="0"/>
          <w:color w:val="auto"/>
        </w:rPr>
        <w:t>商</w:t>
      </w:r>
      <w:r w:rsidRPr="001A08DA">
        <w:rPr>
          <w:i w:val="0"/>
          <w:color w:val="auto"/>
        </w:rPr>
        <w:t>注册</w:t>
      </w:r>
      <w:proofErr w:type="gramEnd"/>
      <w:r w:rsidRPr="001A08DA">
        <w:rPr>
          <w:rFonts w:hint="eastAsia"/>
          <w:i w:val="0"/>
          <w:color w:val="auto"/>
        </w:rPr>
        <w:t>字段</w:t>
      </w:r>
    </w:p>
    <w:p w14:paraId="4C8E614E" w14:textId="77777777" w:rsidR="00D646C7" w:rsidRPr="001A08DA" w:rsidRDefault="00D646C7" w:rsidP="00D646C7"/>
    <w:tbl>
      <w:tblPr>
        <w:tblW w:w="8470" w:type="dxa"/>
        <w:tblInd w:w="113" w:type="dxa"/>
        <w:tblLook w:val="04A0" w:firstRow="1" w:lastRow="0" w:firstColumn="1" w:lastColumn="0" w:noHBand="0" w:noVBand="1"/>
      </w:tblPr>
      <w:tblGrid>
        <w:gridCol w:w="1725"/>
        <w:gridCol w:w="1843"/>
        <w:gridCol w:w="2126"/>
        <w:gridCol w:w="2776"/>
      </w:tblGrid>
      <w:tr w:rsidR="001A08DA" w:rsidRPr="001A08DA" w14:paraId="2E7A319F" w14:textId="77777777" w:rsidTr="00F42BA3">
        <w:trPr>
          <w:trHeight w:val="27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3264" w14:textId="77777777" w:rsidR="000643CB" w:rsidRPr="001A08DA" w:rsidRDefault="000643CB" w:rsidP="004B205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050A" w14:textId="77777777" w:rsidR="000643CB" w:rsidRPr="001A08DA" w:rsidRDefault="000643CB" w:rsidP="00892F2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默认提示内容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1AE3" w14:textId="77777777" w:rsidR="000643CB" w:rsidRPr="001A08DA" w:rsidRDefault="000643CB" w:rsidP="004B205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判定条件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087" w14:textId="77777777" w:rsidR="000643CB" w:rsidRPr="001A08DA" w:rsidRDefault="000643CB" w:rsidP="004B205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提示内容</w:t>
            </w:r>
          </w:p>
        </w:tc>
      </w:tr>
      <w:tr w:rsidR="001A08DA" w:rsidRPr="001A08DA" w14:paraId="290AA6F5" w14:textId="77777777" w:rsidTr="00F42BA3">
        <w:trPr>
          <w:trHeight w:val="270"/>
        </w:trPr>
        <w:tc>
          <w:tcPr>
            <w:tcW w:w="1725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8707" w14:textId="2DAB610A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登录账号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ED1C" w14:textId="4048FE9C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可输入6</w:t>
            </w:r>
            <w:r w:rsidRPr="001A08DA">
              <w:rPr>
                <w:rFonts w:ascii="宋体" w:hAnsi="宋体" w:cs="宋体"/>
                <w:kern w:val="0"/>
                <w:sz w:val="22"/>
              </w:rPr>
              <w:t>-12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位字母</w:t>
            </w:r>
            <w:r w:rsidRPr="001A08DA">
              <w:rPr>
                <w:rFonts w:ascii="宋体" w:hAnsi="宋体" w:cs="宋体"/>
                <w:kern w:val="0"/>
                <w:sz w:val="22"/>
              </w:rPr>
              <w:t>、数字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35A5" w14:textId="2F9950B3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D90C" w14:textId="18D4E1C0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登录账号</w:t>
            </w:r>
            <w:r w:rsidRPr="001A08DA">
              <w:rPr>
                <w:rFonts w:ascii="宋体" w:hAnsi="宋体" w:cs="宋体"/>
                <w:kern w:val="0"/>
                <w:sz w:val="22"/>
              </w:rPr>
              <w:t>不能为空</w:t>
            </w:r>
          </w:p>
        </w:tc>
      </w:tr>
      <w:tr w:rsidR="001A08DA" w:rsidRPr="001A08DA" w14:paraId="6E1CEFF3" w14:textId="77777777" w:rsidTr="00F42BA3">
        <w:trPr>
          <w:trHeight w:val="270"/>
        </w:trPr>
        <w:tc>
          <w:tcPr>
            <w:tcW w:w="1725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vAlign w:val="center"/>
            <w:hideMark/>
          </w:tcPr>
          <w:p w14:paraId="18B3D9C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5EEF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DBE7" w14:textId="29E53AAA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字符位数不够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0808" w14:textId="0ED55444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6-12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位字母</w:t>
            </w:r>
            <w:r w:rsidRPr="001A08DA">
              <w:rPr>
                <w:rFonts w:ascii="宋体" w:hAnsi="宋体" w:cs="宋体"/>
                <w:kern w:val="0"/>
                <w:sz w:val="22"/>
              </w:rPr>
              <w:t>、数字</w:t>
            </w:r>
          </w:p>
        </w:tc>
      </w:tr>
      <w:tr w:rsidR="001A08DA" w:rsidRPr="001A08DA" w14:paraId="57C6740A" w14:textId="77777777" w:rsidTr="00F42BA3">
        <w:trPr>
          <w:trHeight w:val="270"/>
        </w:trPr>
        <w:tc>
          <w:tcPr>
            <w:tcW w:w="1725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vAlign w:val="center"/>
            <w:hideMark/>
          </w:tcPr>
          <w:p w14:paraId="672E1D5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840F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EE18" w14:textId="2A94094E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/>
                <w:kern w:val="0"/>
                <w:sz w:val="22"/>
              </w:rPr>
              <w:t>包含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特殊符号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F3F2" w14:textId="045A458E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6-12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位字母</w:t>
            </w:r>
            <w:r w:rsidRPr="001A08DA">
              <w:rPr>
                <w:rFonts w:ascii="宋体" w:hAnsi="宋体" w:cs="宋体"/>
                <w:kern w:val="0"/>
                <w:sz w:val="22"/>
              </w:rPr>
              <w:t>、数字</w:t>
            </w:r>
          </w:p>
        </w:tc>
      </w:tr>
      <w:tr w:rsidR="001A08DA" w:rsidRPr="001A08DA" w14:paraId="6DF6B27C" w14:textId="77777777" w:rsidTr="00F42BA3">
        <w:trPr>
          <w:trHeight w:val="270"/>
        </w:trPr>
        <w:tc>
          <w:tcPr>
            <w:tcW w:w="1725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735E7766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871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E4CF" w14:textId="0A94C958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账号</w:t>
            </w:r>
            <w:r w:rsidRPr="001A08DA">
              <w:rPr>
                <w:rFonts w:ascii="宋体" w:hAnsi="宋体" w:cs="宋体"/>
                <w:kern w:val="0"/>
                <w:sz w:val="22"/>
              </w:rPr>
              <w:t>重复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4B668" w14:textId="6A4005A5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该账号</w:t>
            </w:r>
            <w:r w:rsidRPr="001A08DA">
              <w:rPr>
                <w:rFonts w:ascii="宋体" w:hAnsi="宋体" w:cs="宋体"/>
                <w:kern w:val="0"/>
                <w:sz w:val="22"/>
              </w:rPr>
              <w:t>已存在，请重新填写。</w:t>
            </w:r>
          </w:p>
        </w:tc>
      </w:tr>
      <w:tr w:rsidR="001A08DA" w:rsidRPr="001A08DA" w14:paraId="4F4040AE" w14:textId="77777777" w:rsidTr="006D1C72">
        <w:trPr>
          <w:trHeight w:val="270"/>
        </w:trPr>
        <w:tc>
          <w:tcPr>
            <w:tcW w:w="1725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3B45DE7E" w14:textId="520D509A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手机号码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756CB5" w14:textId="3C0C83A6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手机号码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80290" w14:textId="3FD77F1C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751F8" w14:textId="49343D79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登录账号不能为空</w:t>
            </w:r>
          </w:p>
        </w:tc>
      </w:tr>
      <w:tr w:rsidR="001A08DA" w:rsidRPr="001A08DA" w14:paraId="2E4EBF5E" w14:textId="77777777" w:rsidTr="006D1C72">
        <w:trPr>
          <w:trHeight w:val="270"/>
        </w:trPr>
        <w:tc>
          <w:tcPr>
            <w:tcW w:w="1725" w:type="dxa"/>
            <w:vMerge/>
            <w:tcBorders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4D6C2069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42C5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06E7" w14:textId="59EA8DC1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字符位数不符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9FD6" w14:textId="2BD4122D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请输入有效</w:t>
            </w:r>
            <w:r w:rsidRPr="001A08DA">
              <w:rPr>
                <w:rFonts w:ascii="宋体" w:hAnsi="宋体" w:cs="宋体"/>
                <w:kern w:val="0"/>
                <w:sz w:val="22"/>
              </w:rPr>
              <w:t>的手机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号码</w:t>
            </w:r>
          </w:p>
        </w:tc>
      </w:tr>
      <w:tr w:rsidR="001A08DA" w:rsidRPr="001A08DA" w14:paraId="595D1958" w14:textId="77777777" w:rsidTr="006D1C72">
        <w:trPr>
          <w:trHeight w:val="270"/>
        </w:trPr>
        <w:tc>
          <w:tcPr>
            <w:tcW w:w="1725" w:type="dxa"/>
            <w:vMerge/>
            <w:tcBorders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1C753A0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EEFB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E20E" w14:textId="5E6F025E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手机号</w:t>
            </w:r>
            <w:r w:rsidRPr="001A08DA">
              <w:rPr>
                <w:rFonts w:ascii="宋体" w:hAnsi="宋体" w:cs="宋体"/>
                <w:kern w:val="0"/>
                <w:sz w:val="22"/>
              </w:rPr>
              <w:t>前三位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FF600" w14:textId="394F775F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请输入有效</w:t>
            </w:r>
            <w:r w:rsidRPr="001A08DA">
              <w:rPr>
                <w:rFonts w:ascii="宋体" w:hAnsi="宋体" w:cs="宋体"/>
                <w:kern w:val="0"/>
                <w:sz w:val="22"/>
              </w:rPr>
              <w:t>的手机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号码</w:t>
            </w:r>
          </w:p>
        </w:tc>
      </w:tr>
      <w:tr w:rsidR="001A08DA" w:rsidRPr="001A08DA" w14:paraId="09991D7F" w14:textId="77777777" w:rsidTr="006D1C72">
        <w:trPr>
          <w:trHeight w:val="270"/>
        </w:trPr>
        <w:tc>
          <w:tcPr>
            <w:tcW w:w="1725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5C298C1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2757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132B" w14:textId="68EDF5F1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含特殊字符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14F0" w14:textId="06CBC7DA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请输入有效</w:t>
            </w:r>
            <w:r w:rsidRPr="001A08DA">
              <w:rPr>
                <w:rFonts w:ascii="宋体" w:hAnsi="宋体" w:cs="宋体"/>
                <w:kern w:val="0"/>
                <w:sz w:val="22"/>
              </w:rPr>
              <w:t>的手机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号码</w:t>
            </w:r>
          </w:p>
        </w:tc>
      </w:tr>
      <w:tr w:rsidR="001A08DA" w:rsidRPr="001A08DA" w14:paraId="6C83EA6C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single" w:sz="4" w:space="0" w:color="595959" w:themeColor="text1" w:themeTint="A6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738E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验证码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E8C2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接收到的验证码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47AE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E7A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验证码不能为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空</w:t>
            </w:r>
          </w:p>
        </w:tc>
      </w:tr>
      <w:tr w:rsidR="001A08DA" w:rsidRPr="001A08DA" w14:paraId="24C1198F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C5106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12C08A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63C5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验证码位数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5D4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请输入正确的验证码</w:t>
            </w:r>
          </w:p>
        </w:tc>
      </w:tr>
      <w:tr w:rsidR="001A08DA" w:rsidRPr="001A08DA" w14:paraId="57D2069C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FE3A79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15FE4A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178D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验证码不正确</w:t>
            </w:r>
            <w:proofErr w:type="gramEnd"/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5EAE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请输入正确的验证码</w:t>
            </w:r>
          </w:p>
        </w:tc>
      </w:tr>
      <w:tr w:rsidR="001A08DA" w:rsidRPr="001A08DA" w14:paraId="3E5BC192" w14:textId="77777777" w:rsidTr="00D505EC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480D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0713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C132" w14:textId="5DEB84A9" w:rsidR="003779E2" w:rsidRPr="001A08DA" w:rsidRDefault="006F0F71" w:rsidP="006F0F71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验证码超时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4700F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验证码</w:t>
            </w:r>
            <w:r w:rsidRPr="001A08DA">
              <w:rPr>
                <w:rFonts w:ascii="宋体" w:hAnsi="宋体" w:cs="宋体"/>
                <w:kern w:val="0"/>
                <w:sz w:val="22"/>
              </w:rPr>
              <w:t>已失效</w:t>
            </w:r>
            <w:proofErr w:type="gramEnd"/>
            <w:r w:rsidRPr="001A08DA">
              <w:rPr>
                <w:rFonts w:ascii="宋体" w:hAnsi="宋体" w:cs="宋体"/>
                <w:kern w:val="0"/>
                <w:sz w:val="22"/>
              </w:rPr>
              <w:t>，请重新获取。</w:t>
            </w:r>
          </w:p>
        </w:tc>
      </w:tr>
      <w:tr w:rsidR="001A08DA" w:rsidRPr="001A08DA" w14:paraId="0B88174F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CD8D" w14:textId="3E4770ED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535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33FF" w14:textId="2A360885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/>
                <w:kern w:val="0"/>
                <w:sz w:val="22"/>
              </w:rPr>
              <w:t>验证码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与</w:t>
            </w:r>
            <w:r w:rsidRPr="001A08DA">
              <w:rPr>
                <w:rFonts w:ascii="宋体" w:hAnsi="宋体" w:cs="宋体"/>
                <w:kern w:val="0"/>
                <w:sz w:val="22"/>
              </w:rPr>
              <w:t>手机号码不匹配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1BB37" w14:textId="7B86B322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1A08DA">
              <w:rPr>
                <w:rFonts w:ascii="宋体" w:hAnsi="宋体" w:cs="宋体"/>
                <w:kern w:val="0"/>
                <w:sz w:val="22"/>
              </w:rPr>
              <w:t>验证码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不正确</w:t>
            </w:r>
            <w:proofErr w:type="gramEnd"/>
            <w:r w:rsidRPr="001A08DA">
              <w:rPr>
                <w:rFonts w:ascii="宋体" w:hAnsi="宋体" w:cs="宋体"/>
                <w:kern w:val="0"/>
                <w:sz w:val="22"/>
              </w:rPr>
              <w:t>，请重新获取。</w:t>
            </w:r>
          </w:p>
        </w:tc>
      </w:tr>
      <w:tr w:rsidR="001A08DA" w:rsidRPr="001A08DA" w14:paraId="794EBB25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DAE0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设置密码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9F3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请输入密码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B529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C31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密码不能为空</w:t>
            </w:r>
          </w:p>
        </w:tc>
      </w:tr>
      <w:tr w:rsidR="001A08DA" w:rsidRPr="001A08DA" w14:paraId="3B39E8F6" w14:textId="77777777" w:rsidTr="004F388E">
        <w:trPr>
          <w:trHeight w:val="54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6E809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46F38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A1687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1CA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请填写6-20位字母、</w:t>
            </w:r>
            <w:r w:rsidRPr="001A08DA">
              <w:rPr>
                <w:rFonts w:ascii="宋体" w:hAnsi="宋体" w:cs="宋体"/>
                <w:kern w:val="0"/>
                <w:sz w:val="22"/>
              </w:rPr>
              <w:t>数字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，不能包含空格和符号</w:t>
            </w:r>
          </w:p>
        </w:tc>
      </w:tr>
      <w:tr w:rsidR="001A08DA" w:rsidRPr="001A08DA" w14:paraId="28471466" w14:textId="77777777" w:rsidTr="004F388E">
        <w:trPr>
          <w:trHeight w:val="540"/>
        </w:trPr>
        <w:tc>
          <w:tcPr>
            <w:tcW w:w="1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B001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E46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052C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密码包含空格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或特殊符号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86213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请填写6-20位字母、</w:t>
            </w:r>
            <w:r w:rsidRPr="001A08DA">
              <w:rPr>
                <w:rFonts w:ascii="宋体" w:hAnsi="宋体" w:cs="宋体"/>
                <w:kern w:val="0"/>
                <w:sz w:val="22"/>
              </w:rPr>
              <w:t>数字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，不能包含空格和符号</w:t>
            </w:r>
          </w:p>
        </w:tc>
      </w:tr>
      <w:tr w:rsidR="001A08DA" w:rsidRPr="001A08DA" w14:paraId="37B52631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47F3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确认密码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14AA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再输入一次密码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7A00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2D57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两次输入的密码不一致</w:t>
            </w:r>
          </w:p>
        </w:tc>
      </w:tr>
      <w:tr w:rsidR="001A08DA" w:rsidRPr="001A08DA" w14:paraId="11610355" w14:textId="77777777" w:rsidTr="004F388E">
        <w:trPr>
          <w:trHeight w:val="54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F97F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E52D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6D9B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密码包含空格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或特殊符号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A92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两次输入的密码不一致</w:t>
            </w:r>
          </w:p>
        </w:tc>
      </w:tr>
      <w:tr w:rsidR="001A08DA" w:rsidRPr="001A08DA" w14:paraId="257708D9" w14:textId="77777777" w:rsidTr="004F388E">
        <w:trPr>
          <w:trHeight w:val="54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9A18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5B299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15E29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密码和原始密码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不同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4F2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两次输入的密码不一致</w:t>
            </w:r>
          </w:p>
        </w:tc>
      </w:tr>
      <w:tr w:rsidR="001A08DA" w:rsidRPr="001A08DA" w14:paraId="091E38AE" w14:textId="77777777" w:rsidTr="004F388E">
        <w:trPr>
          <w:trHeight w:val="54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2E78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票之家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服务条款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28FE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（默认勾选）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6B3C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未勾选</w:t>
            </w:r>
            <w:proofErr w:type="gramEnd"/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CB9E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请接受服务条款</w:t>
            </w:r>
          </w:p>
        </w:tc>
      </w:tr>
      <w:tr w:rsidR="001A08DA" w:rsidRPr="001A08DA" w14:paraId="0E83F321" w14:textId="77777777" w:rsidTr="004F388E">
        <w:trPr>
          <w:trHeight w:val="54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CEF1" w14:textId="15D04BFA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注册身份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5DAF3" w14:textId="45E19B64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8F99" w14:textId="7B131D99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A82AC" w14:textId="0BEEC8D6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请选择注册</w:t>
            </w:r>
            <w:r w:rsidRPr="001A08DA">
              <w:rPr>
                <w:rFonts w:ascii="宋体" w:hAnsi="宋体" w:cs="宋体"/>
                <w:kern w:val="0"/>
                <w:sz w:val="22"/>
              </w:rPr>
              <w:t>身份</w:t>
            </w:r>
          </w:p>
        </w:tc>
      </w:tr>
      <w:tr w:rsidR="001A08DA" w:rsidRPr="001A08DA" w14:paraId="14235949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1B3D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公司</w:t>
            </w:r>
            <w:r w:rsidRPr="001A08DA">
              <w:rPr>
                <w:rFonts w:ascii="宋体" w:hAnsi="宋体" w:cs="宋体"/>
                <w:kern w:val="0"/>
                <w:sz w:val="22"/>
              </w:rPr>
              <w:t>名称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DD8E" w14:textId="13DE9AB8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公司名称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8E18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EBC9" w14:textId="5DE22E0E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/>
                <w:kern w:val="0"/>
                <w:sz w:val="22"/>
              </w:rPr>
              <w:t>公司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名称不能为空</w:t>
            </w:r>
          </w:p>
        </w:tc>
      </w:tr>
      <w:tr w:rsidR="001A08DA" w:rsidRPr="001A08DA" w14:paraId="69B8D2E6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250223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CFD088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FC6C0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名称字符位数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895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-30位字符</w:t>
            </w:r>
          </w:p>
        </w:tc>
      </w:tr>
      <w:tr w:rsidR="001A08DA" w:rsidRPr="001A08DA" w14:paraId="713E2D13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F9FA9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D1BFE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B404" w14:textId="160E0391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含特殊字符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1E800" w14:textId="0C45DDB3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-30位字符</w:t>
            </w:r>
          </w:p>
        </w:tc>
      </w:tr>
      <w:tr w:rsidR="001A08DA" w:rsidRPr="001A08DA" w14:paraId="5CA44DB3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354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C3B3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76FA4" w14:textId="4794A4C6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公司名称</w:t>
            </w:r>
            <w:r w:rsidRPr="001A08DA">
              <w:rPr>
                <w:rFonts w:ascii="宋体" w:hAnsi="宋体" w:cs="宋体"/>
                <w:kern w:val="0"/>
                <w:sz w:val="22"/>
              </w:rPr>
              <w:t>重复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903C" w14:textId="03AAFBEE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该名称</w:t>
            </w:r>
            <w:r w:rsidRPr="001A08DA">
              <w:rPr>
                <w:rFonts w:ascii="宋体" w:hAnsi="宋体" w:cs="宋体"/>
                <w:kern w:val="0"/>
                <w:sz w:val="22"/>
              </w:rPr>
              <w:t>已存在，请重新填写。</w:t>
            </w:r>
          </w:p>
        </w:tc>
      </w:tr>
      <w:tr w:rsidR="001A08DA" w:rsidRPr="001A08DA" w14:paraId="3069FA9D" w14:textId="77777777" w:rsidTr="004E3904">
        <w:trPr>
          <w:trHeight w:val="270"/>
        </w:trPr>
        <w:tc>
          <w:tcPr>
            <w:tcW w:w="1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8DFC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营业执照号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BB69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请输入营业执照号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431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0EF8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营业执照号不能为空</w:t>
            </w:r>
          </w:p>
        </w:tc>
      </w:tr>
      <w:tr w:rsidR="001A08DA" w:rsidRPr="001A08DA" w14:paraId="2160A644" w14:textId="77777777" w:rsidTr="004E3904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C02D8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0763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48096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营业执照号位数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DB74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请输入有效的营业执照号</w:t>
            </w:r>
          </w:p>
        </w:tc>
      </w:tr>
      <w:tr w:rsidR="001A08DA" w:rsidRPr="001A08DA" w14:paraId="0FACB952" w14:textId="77777777" w:rsidTr="004E3904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AAA75" w14:textId="77777777" w:rsidR="00551FAD" w:rsidRPr="001A08DA" w:rsidRDefault="00551FAD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A03D3" w14:textId="77777777" w:rsidR="00551FAD" w:rsidRPr="001A08DA" w:rsidRDefault="00551FAD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18DC4" w14:textId="54F04B82" w:rsidR="00551FAD" w:rsidRPr="001A08DA" w:rsidRDefault="00551FAD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营业执照号</w:t>
            </w:r>
            <w:r w:rsidRPr="001A08DA">
              <w:rPr>
                <w:rFonts w:ascii="宋体" w:hAnsi="宋体" w:cs="宋体"/>
                <w:kern w:val="0"/>
                <w:sz w:val="22"/>
              </w:rPr>
              <w:t>含非数字的字符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8896B" w14:textId="2CAEC060" w:rsidR="00551FAD" w:rsidRPr="001A08DA" w:rsidRDefault="00551FAD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有效的营业执照号</w:t>
            </w:r>
          </w:p>
        </w:tc>
      </w:tr>
      <w:tr w:rsidR="001A08DA" w:rsidRPr="001A08DA" w14:paraId="0395AF2F" w14:textId="77777777" w:rsidTr="00551FAD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139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9F08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9CB66" w14:textId="34486442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</w:t>
            </w:r>
            <w:r w:rsidRPr="001A08DA">
              <w:rPr>
                <w:rFonts w:ascii="宋体" w:hAnsi="宋体" w:cs="宋体"/>
                <w:kern w:val="0"/>
                <w:sz w:val="22"/>
              </w:rPr>
              <w:t>执照号重复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CEB90" w14:textId="35902A8E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该号码</w:t>
            </w:r>
            <w:r w:rsidRPr="001A08DA">
              <w:rPr>
                <w:rFonts w:ascii="宋体" w:hAnsi="宋体" w:cs="宋体"/>
                <w:kern w:val="0"/>
                <w:sz w:val="22"/>
              </w:rPr>
              <w:t>已存在，请重新输入</w:t>
            </w:r>
          </w:p>
        </w:tc>
      </w:tr>
      <w:tr w:rsidR="001A08DA" w:rsidRPr="001A08DA" w14:paraId="76E62337" w14:textId="77777777" w:rsidTr="00551FAD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503A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经营许可证号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8C86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请输入经营许可证号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C725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C7D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经营许可证号不能为空</w:t>
            </w:r>
          </w:p>
        </w:tc>
      </w:tr>
      <w:tr w:rsidR="001A08DA" w:rsidRPr="001A08DA" w14:paraId="7E7808ED" w14:textId="77777777" w:rsidTr="00551FAD">
        <w:trPr>
          <w:trHeight w:val="27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34E3" w14:textId="77777777" w:rsidR="00551FAD" w:rsidRPr="001A08DA" w:rsidRDefault="00551FAD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6BD10" w14:textId="77777777" w:rsidR="00551FAD" w:rsidRPr="001A08DA" w:rsidRDefault="00551FAD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FC510" w14:textId="52E34B14" w:rsidR="00551FAD" w:rsidRPr="001A08DA" w:rsidRDefault="00551FAD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含</w:t>
            </w:r>
            <w:r w:rsidRPr="001A08DA">
              <w:rPr>
                <w:rFonts w:ascii="宋体" w:hAnsi="宋体" w:cs="宋体"/>
                <w:kern w:val="0"/>
                <w:sz w:val="22"/>
              </w:rPr>
              <w:t>字母、数字、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短横杠</w:t>
            </w:r>
            <w:r w:rsidRPr="001A08DA">
              <w:rPr>
                <w:rFonts w:ascii="宋体" w:hAnsi="宋体" w:cs="宋体"/>
                <w:kern w:val="0"/>
                <w:sz w:val="22"/>
              </w:rPr>
              <w:t>之外的字符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7BDC6" w14:textId="4520D8F8" w:rsidR="00551FAD" w:rsidRPr="001A08DA" w:rsidRDefault="00551FAD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请输入有效的经营许可证号</w:t>
            </w:r>
          </w:p>
        </w:tc>
      </w:tr>
      <w:tr w:rsidR="001A08DA" w:rsidRPr="001A08DA" w14:paraId="495809D1" w14:textId="77777777" w:rsidTr="00551FAD">
        <w:trPr>
          <w:trHeight w:val="27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595959" w:themeColor="text1" w:themeTint="A6"/>
              <w:right w:val="single" w:sz="4" w:space="0" w:color="auto"/>
            </w:tcBorders>
            <w:vAlign w:val="center"/>
            <w:hideMark/>
          </w:tcPr>
          <w:p w14:paraId="75E1FF12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34CBF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43B49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经营许可证位数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21F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请输入有效的经营许可证号</w:t>
            </w:r>
          </w:p>
        </w:tc>
      </w:tr>
      <w:tr w:rsidR="001A08DA" w:rsidRPr="001A08DA" w14:paraId="6E88F929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17D668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身份证号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2D21297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身份证号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1FBE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EA3A6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身份证号</w:t>
            </w:r>
            <w:r w:rsidRPr="001A08DA">
              <w:rPr>
                <w:rFonts w:ascii="宋体" w:hAnsi="宋体" w:cs="宋体"/>
                <w:kern w:val="0"/>
                <w:sz w:val="22"/>
              </w:rPr>
              <w:t>不能为空</w:t>
            </w:r>
          </w:p>
        </w:tc>
      </w:tr>
      <w:tr w:rsidR="001A08DA" w:rsidRPr="001A08DA" w14:paraId="556AA773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B7C47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B764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63EE3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证件号</w:t>
            </w:r>
            <w:r w:rsidRPr="001A08DA">
              <w:rPr>
                <w:rFonts w:ascii="宋体" w:hAnsi="宋体" w:cs="宋体"/>
                <w:kern w:val="0"/>
                <w:sz w:val="22"/>
              </w:rPr>
              <w:t>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77F47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有效身份证号</w:t>
            </w:r>
          </w:p>
        </w:tc>
      </w:tr>
      <w:tr w:rsidR="001A08DA" w:rsidRPr="001A08DA" w14:paraId="4B7F6B9E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6CCC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9EA1E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7136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</w:t>
            </w:r>
            <w:r w:rsidRPr="001A08DA">
              <w:rPr>
                <w:rFonts w:ascii="宋体" w:hAnsi="宋体" w:cs="宋体"/>
                <w:kern w:val="0"/>
                <w:sz w:val="22"/>
              </w:rPr>
              <w:t>特殊符号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F2F89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有效身份证号</w:t>
            </w:r>
          </w:p>
        </w:tc>
      </w:tr>
      <w:tr w:rsidR="001A08DA" w:rsidRPr="001A08DA" w14:paraId="385C868C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bottom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725065D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A47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2CA64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身份证号</w:t>
            </w:r>
            <w:r w:rsidRPr="001A08DA">
              <w:rPr>
                <w:rFonts w:ascii="宋体" w:hAnsi="宋体" w:cs="宋体"/>
                <w:kern w:val="0"/>
                <w:sz w:val="22"/>
              </w:rPr>
              <w:t>重复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B31A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</w:t>
            </w:r>
            <w:r w:rsidRPr="001A08DA">
              <w:rPr>
                <w:rFonts w:ascii="宋体" w:hAnsi="宋体" w:cs="宋体"/>
                <w:kern w:val="0"/>
                <w:sz w:val="22"/>
              </w:rPr>
              <w:t>证件号已存在，请重新输入</w:t>
            </w:r>
          </w:p>
        </w:tc>
      </w:tr>
      <w:tr w:rsidR="001A08DA" w:rsidRPr="001A08DA" w14:paraId="01D91562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0A26939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导游证号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8AA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导游证号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AF98" w14:textId="05B3D175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证件号</w:t>
            </w:r>
            <w:r w:rsidRPr="001A08DA">
              <w:rPr>
                <w:rFonts w:ascii="宋体" w:hAnsi="宋体" w:cs="宋体"/>
                <w:kern w:val="0"/>
                <w:sz w:val="22"/>
              </w:rPr>
              <w:t>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41C29" w14:textId="1F1AF7F3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导游</w:t>
            </w:r>
            <w:r w:rsidRPr="001A08DA">
              <w:rPr>
                <w:rFonts w:ascii="宋体" w:hAnsi="宋体" w:cs="宋体"/>
                <w:kern w:val="0"/>
                <w:sz w:val="22"/>
              </w:rPr>
              <w:t>证号</w:t>
            </w:r>
          </w:p>
        </w:tc>
      </w:tr>
      <w:tr w:rsidR="001A08DA" w:rsidRPr="001A08DA" w14:paraId="72E1B497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604D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03A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CBE7B" w14:textId="2ED19BB6" w:rsidR="003779E2" w:rsidRPr="001A08DA" w:rsidRDefault="003779E2" w:rsidP="00551FA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</w:t>
            </w:r>
            <w:r w:rsidR="00551FAD" w:rsidRPr="001A08DA">
              <w:rPr>
                <w:rFonts w:ascii="宋体" w:hAnsi="宋体" w:cs="宋体" w:hint="eastAsia"/>
                <w:kern w:val="0"/>
                <w:sz w:val="22"/>
              </w:rPr>
              <w:t>字母、</w:t>
            </w:r>
            <w:r w:rsidR="00551FAD" w:rsidRPr="001A08DA">
              <w:rPr>
                <w:rFonts w:ascii="宋体" w:hAnsi="宋体" w:cs="宋体"/>
                <w:kern w:val="0"/>
                <w:sz w:val="22"/>
              </w:rPr>
              <w:t>数字</w:t>
            </w:r>
            <w:r w:rsidR="00551FAD" w:rsidRPr="001A08DA">
              <w:rPr>
                <w:rFonts w:ascii="宋体" w:hAnsi="宋体" w:cs="宋体" w:hint="eastAsia"/>
                <w:kern w:val="0"/>
                <w:sz w:val="22"/>
              </w:rPr>
              <w:t>、</w:t>
            </w:r>
            <w:r w:rsidR="00551FAD" w:rsidRPr="001A08DA">
              <w:rPr>
                <w:rFonts w:ascii="宋体" w:hAnsi="宋体" w:cs="宋体"/>
                <w:kern w:val="0"/>
                <w:sz w:val="22"/>
              </w:rPr>
              <w:t>短横杠之外</w:t>
            </w:r>
            <w:r w:rsidR="00551FAD" w:rsidRPr="001A08DA">
              <w:rPr>
                <w:rFonts w:ascii="宋体" w:hAnsi="宋体" w:cs="宋体" w:hint="eastAsia"/>
                <w:kern w:val="0"/>
                <w:sz w:val="22"/>
              </w:rPr>
              <w:t>的</w:t>
            </w:r>
            <w:r w:rsidR="00551FAD" w:rsidRPr="001A08DA">
              <w:rPr>
                <w:rFonts w:ascii="宋体" w:hAnsi="宋体" w:cs="宋体"/>
                <w:kern w:val="0"/>
                <w:sz w:val="22"/>
              </w:rPr>
              <w:t>字符</w:t>
            </w:r>
            <w:r w:rsidR="00551FAD" w:rsidRPr="001A08DA">
              <w:rPr>
                <w:rFonts w:ascii="宋体" w:hAnsi="宋体" w:cs="宋体" w:hint="eastAsia"/>
                <w:kern w:val="0"/>
                <w:sz w:val="22"/>
              </w:rPr>
              <w:t>，</w:t>
            </w:r>
            <w:r w:rsidR="00551FAD" w:rsidRPr="001A08DA">
              <w:rPr>
                <w:rFonts w:ascii="宋体" w:hAnsi="宋体" w:cs="宋体"/>
                <w:kern w:val="0"/>
                <w:sz w:val="22"/>
              </w:rPr>
              <w:t>或格式不符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45304" w14:textId="00D7B005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导游</w:t>
            </w:r>
            <w:r w:rsidRPr="001A08DA">
              <w:rPr>
                <w:rFonts w:ascii="宋体" w:hAnsi="宋体" w:cs="宋体"/>
                <w:kern w:val="0"/>
                <w:sz w:val="22"/>
              </w:rPr>
              <w:t>证号</w:t>
            </w:r>
          </w:p>
        </w:tc>
      </w:tr>
      <w:tr w:rsidR="001A08DA" w:rsidRPr="001A08DA" w14:paraId="4A26F187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DCF7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联系人</w:t>
            </w:r>
          </w:p>
          <w:p w14:paraId="369CD5C9" w14:textId="6D885DAC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42C8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请输入联系人</w:t>
            </w:r>
          </w:p>
          <w:p w14:paraId="6C88C66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2048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5E8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联系人不能为空</w:t>
            </w:r>
          </w:p>
        </w:tc>
      </w:tr>
      <w:tr w:rsidR="001A08DA" w:rsidRPr="001A08DA" w14:paraId="5B7592D3" w14:textId="77777777" w:rsidTr="004F388E">
        <w:trPr>
          <w:trHeight w:val="270"/>
        </w:trPr>
        <w:tc>
          <w:tcPr>
            <w:tcW w:w="1725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vAlign w:val="center"/>
            <w:hideMark/>
          </w:tcPr>
          <w:p w14:paraId="530CA062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AF5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3B81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名称字符位数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B0F6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-30位字符</w:t>
            </w:r>
          </w:p>
        </w:tc>
      </w:tr>
      <w:tr w:rsidR="001A08DA" w:rsidRPr="001A08DA" w14:paraId="1E719686" w14:textId="77777777" w:rsidTr="004F388E">
        <w:trPr>
          <w:trHeight w:val="270"/>
        </w:trPr>
        <w:tc>
          <w:tcPr>
            <w:tcW w:w="1725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488E911A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743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B07B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包含特殊字符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34F9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-30位字符，</w:t>
            </w:r>
            <w:r w:rsidRPr="001A08DA">
              <w:rPr>
                <w:rFonts w:ascii="宋体" w:hAnsi="宋体" w:cs="宋体"/>
                <w:kern w:val="0"/>
                <w:sz w:val="22"/>
              </w:rPr>
              <w:t>不能包含符号</w:t>
            </w:r>
          </w:p>
        </w:tc>
      </w:tr>
      <w:tr w:rsidR="001A08DA" w:rsidRPr="001A08DA" w14:paraId="45BD3912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5755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座机号码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4F18" w14:textId="31278DBF" w:rsidR="003779E2" w:rsidRPr="001A08DA" w:rsidRDefault="007318EF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请输入座机号码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4FEE6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735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1D5C60A4" w14:textId="77777777" w:rsidTr="004F388E">
        <w:trPr>
          <w:trHeight w:val="270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342F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C5532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2EBC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区号不正确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DEC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674672CD" w14:textId="77777777" w:rsidTr="004F388E">
        <w:trPr>
          <w:trHeight w:val="270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434D6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BFDF6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AA8E7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包含特殊</w:t>
            </w:r>
            <w:r w:rsidRPr="001A08DA">
              <w:rPr>
                <w:rFonts w:ascii="宋体" w:hAnsi="宋体" w:cs="宋体"/>
                <w:kern w:val="0"/>
                <w:sz w:val="22"/>
              </w:rPr>
              <w:t>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53E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1DBA07D6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1C29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传真号码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03C6" w14:textId="48E21424" w:rsidR="003779E2" w:rsidRPr="001A08DA" w:rsidRDefault="00B83B79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请输入传真号码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8338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CF57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18B57DCA" w14:textId="77777777" w:rsidTr="004F388E">
        <w:trPr>
          <w:trHeight w:val="27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5E4F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DADB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A44A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区号不正确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72D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2D78C0C4" w14:textId="77777777" w:rsidTr="004F388E">
        <w:trPr>
          <w:trHeight w:val="27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7B57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5AA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7170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包含特殊</w:t>
            </w:r>
            <w:r w:rsidRPr="001A08DA">
              <w:rPr>
                <w:rFonts w:ascii="宋体" w:hAnsi="宋体" w:cs="宋体"/>
                <w:kern w:val="0"/>
                <w:sz w:val="22"/>
              </w:rPr>
              <w:t>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89D7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08534EBE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F9DF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电子邮箱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8B3F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输入正确的邮箱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FC24F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230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邮箱不能为空</w:t>
            </w:r>
          </w:p>
        </w:tc>
      </w:tr>
      <w:tr w:rsidR="001A08DA" w:rsidRPr="001A08DA" w14:paraId="018C4048" w14:textId="77777777" w:rsidTr="004F388E">
        <w:trPr>
          <w:trHeight w:val="27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7828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8C0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6E76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邮箱字符判断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8C1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请填写有效的邮箱</w:t>
            </w:r>
          </w:p>
        </w:tc>
      </w:tr>
      <w:tr w:rsidR="001A08DA" w:rsidRPr="001A08DA" w14:paraId="7C9F4282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B47D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地址</w:t>
            </w:r>
          </w:p>
          <w:p w14:paraId="703B114D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（选项框）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9FF3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F32F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省份为空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3DFA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</w:t>
            </w: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选择省</w:t>
            </w:r>
            <w:proofErr w:type="gramEnd"/>
          </w:p>
        </w:tc>
      </w:tr>
      <w:tr w:rsidR="001A08DA" w:rsidRPr="001A08DA" w14:paraId="4605D5C6" w14:textId="77777777" w:rsidTr="004F388E">
        <w:trPr>
          <w:trHeight w:val="27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77942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37F1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66D6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市区为空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D76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请选择市</w:t>
            </w:r>
          </w:p>
        </w:tc>
      </w:tr>
      <w:tr w:rsidR="001A08DA" w:rsidRPr="001A08DA" w14:paraId="0207113D" w14:textId="77777777" w:rsidTr="004F388E">
        <w:trPr>
          <w:trHeight w:val="27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E5B8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7A70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6415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县区为空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42B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请选择县</w:t>
            </w:r>
          </w:p>
        </w:tc>
      </w:tr>
      <w:tr w:rsidR="001A08DA" w:rsidRPr="001A08DA" w14:paraId="0321EDBA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0695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地址</w:t>
            </w:r>
          </w:p>
          <w:p w14:paraId="2E626F87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（输入框）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6005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请输入详细地址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485A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88C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地址不能为空</w:t>
            </w:r>
          </w:p>
        </w:tc>
      </w:tr>
      <w:tr w:rsidR="001A08DA" w:rsidRPr="001A08DA" w14:paraId="65588537" w14:textId="77777777" w:rsidTr="004F388E">
        <w:trPr>
          <w:trHeight w:val="270"/>
        </w:trPr>
        <w:tc>
          <w:tcPr>
            <w:tcW w:w="1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9B676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9A80E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1141A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地址</w:t>
            </w:r>
            <w:r w:rsidRPr="001A08DA">
              <w:rPr>
                <w:rFonts w:ascii="宋体" w:hAnsi="宋体" w:cs="宋体"/>
                <w:kern w:val="0"/>
                <w:sz w:val="22"/>
              </w:rPr>
              <w:t>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CFC50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最高</w:t>
            </w:r>
            <w:r w:rsidRPr="001A08DA">
              <w:rPr>
                <w:rFonts w:ascii="宋体" w:hAnsi="宋体" w:cs="宋体"/>
                <w:kern w:val="0"/>
                <w:sz w:val="22"/>
              </w:rPr>
              <w:t>输入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50位</w:t>
            </w:r>
            <w:r w:rsidRPr="001A08DA">
              <w:rPr>
                <w:rFonts w:ascii="宋体" w:hAnsi="宋体" w:cs="宋体"/>
                <w:kern w:val="0"/>
                <w:sz w:val="22"/>
              </w:rPr>
              <w:t>字符。</w:t>
            </w:r>
          </w:p>
        </w:tc>
      </w:tr>
      <w:tr w:rsidR="001A08DA" w:rsidRPr="001A08DA" w14:paraId="0667B362" w14:textId="77777777" w:rsidTr="004F388E">
        <w:trPr>
          <w:trHeight w:val="27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8E70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相关资质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110A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请上传资质扫描件。支持jpg，</w:t>
            </w:r>
            <w:proofErr w:type="spellStart"/>
            <w:r w:rsidRPr="001A08DA">
              <w:rPr>
                <w:rFonts w:ascii="宋体" w:hAnsi="宋体" w:cs="宋体" w:hint="eastAsia"/>
                <w:kern w:val="0"/>
                <w:sz w:val="22"/>
              </w:rPr>
              <w:t>png</w:t>
            </w:r>
            <w:proofErr w:type="spellEnd"/>
            <w:r w:rsidRPr="001A08DA">
              <w:rPr>
                <w:rFonts w:ascii="宋体" w:hAnsi="宋体" w:cs="宋体" w:hint="eastAsia"/>
                <w:kern w:val="0"/>
                <w:sz w:val="22"/>
              </w:rPr>
              <w:t>，gif 格式，单张图片大小不得超过2M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88E0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9D7E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请至少上传一张图片</w:t>
            </w:r>
          </w:p>
        </w:tc>
      </w:tr>
      <w:tr w:rsidR="001A08DA" w:rsidRPr="001A08DA" w14:paraId="73A629F1" w14:textId="77777777" w:rsidTr="004F388E">
        <w:trPr>
          <w:trHeight w:val="27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6A73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5B24B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AC07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文件过大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7F01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图片大小不得超过2M</w:t>
            </w:r>
          </w:p>
        </w:tc>
      </w:tr>
      <w:tr w:rsidR="001A08DA" w:rsidRPr="001A08DA" w14:paraId="055041BB" w14:textId="77777777" w:rsidTr="004F388E">
        <w:trPr>
          <w:trHeight w:val="401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407E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0CEDC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BDDE" w14:textId="77777777" w:rsidR="003779E2" w:rsidRPr="001A08DA" w:rsidRDefault="003779E2" w:rsidP="003779E2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图片重复上传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AF5D" w14:textId="77777777" w:rsidR="003779E2" w:rsidRPr="001A08DA" w:rsidRDefault="003779E2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该图片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已上传</w:t>
            </w:r>
          </w:p>
        </w:tc>
      </w:tr>
    </w:tbl>
    <w:p w14:paraId="57FE9073" w14:textId="77777777" w:rsidR="00D0157E" w:rsidRPr="001A08DA" w:rsidRDefault="00B30327" w:rsidP="00B30327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3D9B0AFD" w14:textId="77777777" w:rsidR="00907D6A" w:rsidRPr="001A08DA" w:rsidRDefault="00D0157E" w:rsidP="006134F0">
      <w:pPr>
        <w:pStyle w:val="aff5"/>
        <w:numPr>
          <w:ilvl w:val="0"/>
          <w:numId w:val="14"/>
        </w:numPr>
        <w:ind w:firstLineChars="0"/>
        <w:rPr>
          <w:i/>
        </w:rPr>
      </w:pPr>
      <w:r w:rsidRPr="001A08DA">
        <w:rPr>
          <w:rFonts w:hint="eastAsia"/>
          <w:i/>
        </w:rPr>
        <w:t>上述</w:t>
      </w:r>
      <w:r w:rsidRPr="001A08DA">
        <w:rPr>
          <w:i/>
        </w:rPr>
        <w:t>字段中，</w:t>
      </w:r>
      <w:proofErr w:type="gramStart"/>
      <w:r w:rsidR="00482278" w:rsidRPr="001A08DA">
        <w:rPr>
          <w:rFonts w:hint="eastAsia"/>
          <w:i/>
        </w:rPr>
        <w:t>需判重</w:t>
      </w:r>
      <w:proofErr w:type="gramEnd"/>
      <w:r w:rsidR="00482278" w:rsidRPr="001A08DA">
        <w:rPr>
          <w:i/>
        </w:rPr>
        <w:t>的</w:t>
      </w:r>
      <w:r w:rsidR="00907D6A" w:rsidRPr="001A08DA">
        <w:rPr>
          <w:rFonts w:hint="eastAsia"/>
          <w:i/>
        </w:rPr>
        <w:t>为</w:t>
      </w:r>
      <w:r w:rsidR="00482278" w:rsidRPr="001A08DA">
        <w:rPr>
          <w:i/>
        </w:rPr>
        <w:t>：</w:t>
      </w:r>
    </w:p>
    <w:p w14:paraId="00015113" w14:textId="66E3DC94" w:rsidR="00907D6A" w:rsidRPr="001A08DA" w:rsidRDefault="003779E2" w:rsidP="006134F0">
      <w:pPr>
        <w:pStyle w:val="aff5"/>
        <w:numPr>
          <w:ilvl w:val="0"/>
          <w:numId w:val="15"/>
        </w:numPr>
        <w:ind w:firstLineChars="0"/>
        <w:rPr>
          <w:i/>
        </w:rPr>
      </w:pPr>
      <w:r w:rsidRPr="001A08DA">
        <w:rPr>
          <w:rFonts w:hint="eastAsia"/>
          <w:i/>
        </w:rPr>
        <w:t>登录账号</w:t>
      </w:r>
      <w:r w:rsidR="00482278" w:rsidRPr="001A08DA">
        <w:rPr>
          <w:i/>
        </w:rPr>
        <w:t>（</w:t>
      </w:r>
      <w:r w:rsidR="00482278" w:rsidRPr="001A08DA">
        <w:rPr>
          <w:rFonts w:hint="eastAsia"/>
          <w:i/>
        </w:rPr>
        <w:t>所有</w:t>
      </w:r>
      <w:r w:rsidR="00482278" w:rsidRPr="001A08DA">
        <w:rPr>
          <w:i/>
        </w:rPr>
        <w:t>账号都需要判重）</w:t>
      </w:r>
      <w:r w:rsidRPr="001A08DA">
        <w:rPr>
          <w:rFonts w:hint="eastAsia"/>
          <w:i/>
        </w:rPr>
        <w:t>，</w:t>
      </w:r>
      <w:r w:rsidRPr="001A08DA">
        <w:rPr>
          <w:i/>
        </w:rPr>
        <w:t>但字母</w:t>
      </w:r>
      <w:r w:rsidRPr="001A08DA">
        <w:rPr>
          <w:rFonts w:hint="eastAsia"/>
          <w:i/>
        </w:rPr>
        <w:t>不</w:t>
      </w:r>
      <w:r w:rsidRPr="001A08DA">
        <w:rPr>
          <w:i/>
        </w:rPr>
        <w:t>区分大小写</w:t>
      </w:r>
      <w:r w:rsidRPr="001A08DA">
        <w:rPr>
          <w:rFonts w:hint="eastAsia"/>
          <w:i/>
        </w:rPr>
        <w:t>，</w:t>
      </w:r>
      <w:r w:rsidRPr="001A08DA">
        <w:rPr>
          <w:i/>
        </w:rPr>
        <w:t>若两个账号只有字母的大小写存在差异，则视为账号重复</w:t>
      </w:r>
      <w:r w:rsidR="00907D6A" w:rsidRPr="001A08DA">
        <w:rPr>
          <w:rFonts w:hint="eastAsia"/>
          <w:i/>
        </w:rPr>
        <w:t>；</w:t>
      </w:r>
    </w:p>
    <w:p w14:paraId="4D8FEC1E" w14:textId="3E88D4EE" w:rsidR="00907D6A" w:rsidRPr="001A08DA" w:rsidRDefault="00907D6A" w:rsidP="006134F0">
      <w:pPr>
        <w:pStyle w:val="aff5"/>
        <w:numPr>
          <w:ilvl w:val="0"/>
          <w:numId w:val="15"/>
        </w:numPr>
        <w:ind w:firstLineChars="0"/>
        <w:rPr>
          <w:i/>
        </w:rPr>
      </w:pPr>
      <w:r w:rsidRPr="001A08DA">
        <w:rPr>
          <w:rFonts w:hint="eastAsia"/>
          <w:i/>
        </w:rPr>
        <w:t>公司</w:t>
      </w:r>
      <w:r w:rsidR="00482278" w:rsidRPr="001A08DA">
        <w:rPr>
          <w:rFonts w:hint="eastAsia"/>
          <w:i/>
        </w:rPr>
        <w:t>名称（</w:t>
      </w:r>
      <w:r w:rsidRPr="001A08DA">
        <w:rPr>
          <w:rFonts w:hint="eastAsia"/>
          <w:i/>
        </w:rPr>
        <w:t>包括</w:t>
      </w:r>
      <w:r w:rsidRPr="001A08DA">
        <w:rPr>
          <w:i/>
        </w:rPr>
        <w:t>景区公司、旅行社</w:t>
      </w:r>
      <w:r w:rsidRPr="001A08DA">
        <w:rPr>
          <w:rFonts w:hint="eastAsia"/>
          <w:i/>
        </w:rPr>
        <w:t>、</w:t>
      </w:r>
      <w:r w:rsidR="00DC737B" w:rsidRPr="001A08DA">
        <w:rPr>
          <w:i/>
        </w:rPr>
        <w:t>旅行社部门</w:t>
      </w:r>
      <w:r w:rsidR="0013236C" w:rsidRPr="001A08DA">
        <w:rPr>
          <w:rFonts w:hint="eastAsia"/>
          <w:i/>
        </w:rPr>
        <w:t>（企业</w:t>
      </w:r>
      <w:r w:rsidR="0013236C" w:rsidRPr="001A08DA">
        <w:rPr>
          <w:i/>
        </w:rPr>
        <w:t>）</w:t>
      </w:r>
      <w:r w:rsidR="0013236C" w:rsidRPr="001A08DA">
        <w:rPr>
          <w:rFonts w:hint="eastAsia"/>
          <w:i/>
        </w:rPr>
        <w:t>、</w:t>
      </w:r>
      <w:r w:rsidR="0013236C" w:rsidRPr="001A08DA">
        <w:rPr>
          <w:i/>
        </w:rPr>
        <w:t>商户（</w:t>
      </w:r>
      <w:r w:rsidR="0013236C" w:rsidRPr="001A08DA">
        <w:rPr>
          <w:rFonts w:hint="eastAsia"/>
          <w:i/>
        </w:rPr>
        <w:t>企业</w:t>
      </w:r>
      <w:r w:rsidR="0013236C" w:rsidRPr="001A08DA">
        <w:rPr>
          <w:i/>
        </w:rPr>
        <w:t>）</w:t>
      </w:r>
      <w:r w:rsidR="00DC737B" w:rsidRPr="001A08DA">
        <w:rPr>
          <w:rFonts w:hint="eastAsia"/>
          <w:i/>
        </w:rPr>
        <w:t>）</w:t>
      </w:r>
      <w:r w:rsidRPr="001A08DA">
        <w:rPr>
          <w:rFonts w:hint="eastAsia"/>
          <w:i/>
        </w:rPr>
        <w:t>；</w:t>
      </w:r>
    </w:p>
    <w:p w14:paraId="256206CE" w14:textId="0AA0033E" w:rsidR="00D0157E" w:rsidRPr="001A08DA" w:rsidRDefault="00907D6A" w:rsidP="006134F0">
      <w:pPr>
        <w:pStyle w:val="aff5"/>
        <w:numPr>
          <w:ilvl w:val="0"/>
          <w:numId w:val="15"/>
        </w:numPr>
        <w:ind w:firstLineChars="0"/>
        <w:rPr>
          <w:i/>
        </w:rPr>
      </w:pPr>
      <w:r w:rsidRPr="001A08DA">
        <w:rPr>
          <w:i/>
        </w:rPr>
        <w:t>身份证号（</w:t>
      </w:r>
      <w:r w:rsidRPr="001A08DA">
        <w:rPr>
          <w:rFonts w:hint="eastAsia"/>
          <w:i/>
        </w:rPr>
        <w:t>包括旅行社</w:t>
      </w:r>
      <w:r w:rsidRPr="001A08DA">
        <w:rPr>
          <w:i/>
        </w:rPr>
        <w:t>部门</w:t>
      </w:r>
      <w:r w:rsidR="0013236C" w:rsidRPr="001A08DA">
        <w:rPr>
          <w:rFonts w:hint="eastAsia"/>
          <w:i/>
        </w:rPr>
        <w:t>（</w:t>
      </w:r>
      <w:r w:rsidRPr="001A08DA">
        <w:rPr>
          <w:i/>
        </w:rPr>
        <w:t>个人</w:t>
      </w:r>
      <w:r w:rsidR="0013236C" w:rsidRPr="001A08DA">
        <w:rPr>
          <w:rFonts w:hint="eastAsia"/>
          <w:i/>
        </w:rPr>
        <w:t>）</w:t>
      </w:r>
      <w:r w:rsidRPr="001A08DA">
        <w:rPr>
          <w:i/>
        </w:rPr>
        <w:t>、导游</w:t>
      </w:r>
      <w:r w:rsidR="00951AB6" w:rsidRPr="001A08DA">
        <w:rPr>
          <w:rFonts w:hint="eastAsia"/>
          <w:i/>
        </w:rPr>
        <w:t>、</w:t>
      </w:r>
      <w:r w:rsidR="00951AB6" w:rsidRPr="001A08DA">
        <w:rPr>
          <w:i/>
        </w:rPr>
        <w:t>商户</w:t>
      </w:r>
      <w:r w:rsidR="0013236C" w:rsidRPr="001A08DA">
        <w:rPr>
          <w:rFonts w:hint="eastAsia"/>
          <w:i/>
        </w:rPr>
        <w:t>（个人</w:t>
      </w:r>
      <w:r w:rsidR="0013236C" w:rsidRPr="001A08DA">
        <w:rPr>
          <w:i/>
        </w:rPr>
        <w:t>）</w:t>
      </w:r>
      <w:r w:rsidR="006B495F" w:rsidRPr="001A08DA">
        <w:rPr>
          <w:i/>
        </w:rPr>
        <w:t>）</w:t>
      </w:r>
      <w:r w:rsidR="00381E47" w:rsidRPr="001A08DA">
        <w:rPr>
          <w:rFonts w:hint="eastAsia"/>
          <w:i/>
        </w:rPr>
        <w:t>；</w:t>
      </w:r>
    </w:p>
    <w:p w14:paraId="37A9215D" w14:textId="40644EF4" w:rsidR="00381E47" w:rsidRPr="001A08DA" w:rsidRDefault="00381E47" w:rsidP="006134F0">
      <w:pPr>
        <w:pStyle w:val="aff5"/>
        <w:numPr>
          <w:ilvl w:val="0"/>
          <w:numId w:val="15"/>
        </w:numPr>
        <w:ind w:firstLineChars="0"/>
        <w:rPr>
          <w:i/>
        </w:rPr>
      </w:pPr>
      <w:r w:rsidRPr="001A08DA">
        <w:rPr>
          <w:rFonts w:hint="eastAsia"/>
          <w:i/>
        </w:rPr>
        <w:t>营业执照号（包括</w:t>
      </w:r>
      <w:r w:rsidRPr="001A08DA">
        <w:rPr>
          <w:i/>
        </w:rPr>
        <w:t>景区公司、旅行社</w:t>
      </w:r>
      <w:r w:rsidRPr="001A08DA">
        <w:rPr>
          <w:rFonts w:hint="eastAsia"/>
          <w:i/>
        </w:rPr>
        <w:t>、</w:t>
      </w:r>
      <w:r w:rsidRPr="001A08DA">
        <w:rPr>
          <w:i/>
        </w:rPr>
        <w:t>旅行社部门</w:t>
      </w:r>
      <w:r w:rsidRPr="001A08DA">
        <w:rPr>
          <w:rFonts w:hint="eastAsia"/>
          <w:i/>
        </w:rPr>
        <w:t>（企业</w:t>
      </w:r>
      <w:r w:rsidRPr="001A08DA">
        <w:rPr>
          <w:i/>
        </w:rPr>
        <w:t>）</w:t>
      </w:r>
      <w:r w:rsidRPr="001A08DA">
        <w:rPr>
          <w:rFonts w:hint="eastAsia"/>
          <w:i/>
        </w:rPr>
        <w:t>、</w:t>
      </w:r>
      <w:r w:rsidRPr="001A08DA">
        <w:rPr>
          <w:i/>
        </w:rPr>
        <w:t>商户（</w:t>
      </w:r>
      <w:r w:rsidRPr="001A08DA">
        <w:rPr>
          <w:rFonts w:hint="eastAsia"/>
          <w:i/>
        </w:rPr>
        <w:t>企业</w:t>
      </w:r>
      <w:r w:rsidRPr="001A08DA">
        <w:rPr>
          <w:i/>
        </w:rPr>
        <w:t>）</w:t>
      </w:r>
      <w:r w:rsidRPr="001A08DA">
        <w:rPr>
          <w:rFonts w:hint="eastAsia"/>
          <w:i/>
        </w:rPr>
        <w:t>）。</w:t>
      </w:r>
    </w:p>
    <w:p w14:paraId="35256A67" w14:textId="2EF2F6D8" w:rsidR="003779E2" w:rsidRPr="001A08DA" w:rsidRDefault="003779E2" w:rsidP="006134F0">
      <w:pPr>
        <w:pStyle w:val="aff5"/>
        <w:numPr>
          <w:ilvl w:val="0"/>
          <w:numId w:val="14"/>
        </w:numPr>
        <w:ind w:firstLineChars="0"/>
        <w:rPr>
          <w:i/>
        </w:rPr>
      </w:pPr>
      <w:r w:rsidRPr="001A08DA">
        <w:rPr>
          <w:rFonts w:hint="eastAsia"/>
          <w:i/>
        </w:rPr>
        <w:lastRenderedPageBreak/>
        <w:t>登录账号</w:t>
      </w:r>
      <w:r w:rsidR="003D0959" w:rsidRPr="001A08DA">
        <w:rPr>
          <w:i/>
        </w:rPr>
        <w:t>在</w:t>
      </w:r>
      <w:r w:rsidR="003D0959" w:rsidRPr="001A08DA">
        <w:rPr>
          <w:rFonts w:hint="eastAsia"/>
          <w:i/>
        </w:rPr>
        <w:t>已满</w:t>
      </w:r>
      <w:r w:rsidRPr="001A08DA">
        <w:rPr>
          <w:rFonts w:hint="eastAsia"/>
          <w:i/>
        </w:rPr>
        <w:t>12</w:t>
      </w:r>
      <w:r w:rsidRPr="001A08DA">
        <w:rPr>
          <w:rFonts w:hint="eastAsia"/>
          <w:i/>
        </w:rPr>
        <w:t>个</w:t>
      </w:r>
      <w:r w:rsidRPr="001A08DA">
        <w:rPr>
          <w:i/>
        </w:rPr>
        <w:t>字符后，输入无效</w:t>
      </w:r>
      <w:r w:rsidRPr="001A08DA">
        <w:rPr>
          <w:rFonts w:hint="eastAsia"/>
          <w:i/>
        </w:rPr>
        <w:t>；</w:t>
      </w:r>
    </w:p>
    <w:p w14:paraId="21B94903" w14:textId="6A528BBB" w:rsidR="00636FE6" w:rsidRPr="001A08DA" w:rsidRDefault="00636FE6" w:rsidP="006134F0">
      <w:pPr>
        <w:pStyle w:val="aff5"/>
        <w:numPr>
          <w:ilvl w:val="0"/>
          <w:numId w:val="14"/>
        </w:numPr>
        <w:ind w:firstLineChars="0"/>
        <w:rPr>
          <w:i/>
        </w:rPr>
      </w:pPr>
      <w:r w:rsidRPr="001A08DA">
        <w:rPr>
          <w:rFonts w:hint="eastAsia"/>
          <w:i/>
        </w:rPr>
        <w:t>当</w:t>
      </w:r>
      <w:r w:rsidRPr="001A08DA">
        <w:rPr>
          <w:i/>
        </w:rPr>
        <w:t>身份</w:t>
      </w:r>
      <w:r w:rsidRPr="001A08DA">
        <w:rPr>
          <w:rFonts w:hint="eastAsia"/>
          <w:i/>
        </w:rPr>
        <w:t>选择</w:t>
      </w:r>
      <w:r w:rsidRPr="001A08DA">
        <w:rPr>
          <w:i/>
        </w:rPr>
        <w:t>“</w:t>
      </w:r>
      <w:r w:rsidRPr="001A08DA">
        <w:rPr>
          <w:rFonts w:hint="eastAsia"/>
          <w:i/>
        </w:rPr>
        <w:t>旅行社</w:t>
      </w:r>
      <w:r w:rsidRPr="001A08DA">
        <w:rPr>
          <w:i/>
        </w:rPr>
        <w:t>”</w:t>
      </w:r>
      <w:r w:rsidRPr="001A08DA">
        <w:rPr>
          <w:rFonts w:hint="eastAsia"/>
          <w:i/>
        </w:rPr>
        <w:t>时</w:t>
      </w:r>
      <w:r w:rsidRPr="001A08DA">
        <w:rPr>
          <w:i/>
        </w:rPr>
        <w:t>，经营许可证号才需要判断是否为空；</w:t>
      </w:r>
    </w:p>
    <w:p w14:paraId="03C34234" w14:textId="4DDBECB6" w:rsidR="00055D0D" w:rsidRPr="001A08DA" w:rsidRDefault="00055D0D" w:rsidP="006134F0">
      <w:pPr>
        <w:pStyle w:val="aff5"/>
        <w:numPr>
          <w:ilvl w:val="0"/>
          <w:numId w:val="14"/>
        </w:numPr>
        <w:ind w:firstLineChars="0"/>
        <w:rPr>
          <w:i/>
        </w:rPr>
      </w:pPr>
      <w:r w:rsidRPr="001A08DA">
        <w:rPr>
          <w:rFonts w:hint="eastAsia"/>
          <w:i/>
        </w:rPr>
        <w:t>身份</w:t>
      </w:r>
      <w:r w:rsidRPr="001A08DA">
        <w:rPr>
          <w:i/>
        </w:rPr>
        <w:t>属性，</w:t>
      </w:r>
      <w:r w:rsidRPr="001A08DA">
        <w:rPr>
          <w:rFonts w:hint="eastAsia"/>
          <w:i/>
        </w:rPr>
        <w:t>系统</w:t>
      </w:r>
      <w:r w:rsidRPr="001A08DA">
        <w:rPr>
          <w:i/>
        </w:rPr>
        <w:t>默认初始选择</w:t>
      </w:r>
      <w:r w:rsidRPr="001A08DA">
        <w:rPr>
          <w:i/>
        </w:rPr>
        <w:t>“</w:t>
      </w:r>
      <w:r w:rsidRPr="001A08DA">
        <w:rPr>
          <w:rFonts w:hint="eastAsia"/>
          <w:i/>
        </w:rPr>
        <w:t>个人</w:t>
      </w:r>
      <w:r w:rsidRPr="001A08DA">
        <w:rPr>
          <w:i/>
        </w:rPr>
        <w:t>”</w:t>
      </w:r>
      <w:r w:rsidRPr="001A08DA">
        <w:rPr>
          <w:rFonts w:hint="eastAsia"/>
          <w:i/>
        </w:rPr>
        <w:t>；</w:t>
      </w:r>
    </w:p>
    <w:p w14:paraId="79931A61" w14:textId="268991AC" w:rsidR="004F388E" w:rsidRPr="001A08DA" w:rsidRDefault="004F388E" w:rsidP="006134F0">
      <w:pPr>
        <w:pStyle w:val="aff5"/>
        <w:numPr>
          <w:ilvl w:val="0"/>
          <w:numId w:val="14"/>
        </w:numPr>
        <w:ind w:firstLineChars="0"/>
        <w:rPr>
          <w:i/>
        </w:rPr>
      </w:pPr>
      <w:r w:rsidRPr="001A08DA">
        <w:rPr>
          <w:rFonts w:hint="eastAsia"/>
          <w:i/>
        </w:rPr>
        <w:t>为避免在</w:t>
      </w:r>
      <w:r w:rsidRPr="001A08DA">
        <w:rPr>
          <w:i/>
        </w:rPr>
        <w:t>用户获取了验证码后</w:t>
      </w:r>
      <w:r w:rsidRPr="001A08DA">
        <w:rPr>
          <w:rFonts w:hint="eastAsia"/>
          <w:i/>
        </w:rPr>
        <w:t>更改</w:t>
      </w:r>
      <w:r w:rsidRPr="001A08DA">
        <w:rPr>
          <w:i/>
        </w:rPr>
        <w:t>手机号码，</w:t>
      </w:r>
      <w:r w:rsidRPr="001A08DA">
        <w:rPr>
          <w:rFonts w:hint="eastAsia"/>
          <w:i/>
        </w:rPr>
        <w:t>需对</w:t>
      </w:r>
      <w:r w:rsidRPr="001A08DA">
        <w:rPr>
          <w:i/>
        </w:rPr>
        <w:t>手机号码和</w:t>
      </w:r>
      <w:proofErr w:type="gramStart"/>
      <w:r w:rsidRPr="001A08DA">
        <w:rPr>
          <w:i/>
        </w:rPr>
        <w:t>验证码做关联</w:t>
      </w:r>
      <w:proofErr w:type="gramEnd"/>
      <w:r w:rsidRPr="001A08DA">
        <w:rPr>
          <w:i/>
        </w:rPr>
        <w:t>判定。</w:t>
      </w:r>
    </w:p>
    <w:p w14:paraId="70828B59" w14:textId="7A36A6A0" w:rsidR="004370D2" w:rsidRPr="001A08DA" w:rsidRDefault="004370D2" w:rsidP="006134F0">
      <w:pPr>
        <w:pStyle w:val="aff5"/>
        <w:numPr>
          <w:ilvl w:val="0"/>
          <w:numId w:val="14"/>
        </w:numPr>
        <w:ind w:firstLineChars="0"/>
        <w:rPr>
          <w:i/>
        </w:rPr>
      </w:pPr>
      <w:r w:rsidRPr="001A08DA">
        <w:rPr>
          <w:rFonts w:hint="eastAsia"/>
          <w:i/>
        </w:rPr>
        <w:t>票之家</w:t>
      </w:r>
      <w:r w:rsidRPr="001A08DA">
        <w:rPr>
          <w:i/>
        </w:rPr>
        <w:t>服务条款的具体</w:t>
      </w:r>
      <w:r w:rsidRPr="001A08DA">
        <w:rPr>
          <w:rFonts w:hint="eastAsia"/>
          <w:i/>
        </w:rPr>
        <w:t>文档路径</w:t>
      </w:r>
      <w:r w:rsidRPr="001A08DA">
        <w:rPr>
          <w:i/>
        </w:rPr>
        <w:t>详见后文</w:t>
      </w:r>
      <w:r w:rsidRPr="001A08DA">
        <w:rPr>
          <w:rFonts w:hint="eastAsia"/>
          <w:i/>
        </w:rPr>
        <w:t>“</w:t>
      </w:r>
      <w:r w:rsidRPr="001A08DA">
        <w:rPr>
          <w:rFonts w:hint="eastAsia"/>
          <w:i/>
        </w:rPr>
        <w:t>5</w:t>
      </w:r>
      <w:r w:rsidRPr="001A08DA">
        <w:rPr>
          <w:rFonts w:hint="eastAsia"/>
          <w:i/>
        </w:rPr>
        <w:t>相关文档</w:t>
      </w:r>
      <w:r w:rsidRPr="001A08DA">
        <w:rPr>
          <w:i/>
        </w:rPr>
        <w:t>”</w:t>
      </w:r>
      <w:r w:rsidRPr="001A08DA">
        <w:rPr>
          <w:rFonts w:hint="eastAsia"/>
          <w:i/>
        </w:rPr>
        <w:t>说明</w:t>
      </w:r>
      <w:r w:rsidR="0013236C" w:rsidRPr="001A08DA">
        <w:rPr>
          <w:rFonts w:hint="eastAsia"/>
          <w:i/>
        </w:rPr>
        <w:t>。</w:t>
      </w:r>
    </w:p>
    <w:p w14:paraId="47815E81" w14:textId="1E07D33F" w:rsidR="00D646C7" w:rsidRPr="001A08DA" w:rsidRDefault="00722A17" w:rsidP="00D646C7">
      <w:pPr>
        <w:pStyle w:val="4"/>
        <w:rPr>
          <w:i w:val="0"/>
          <w:color w:val="auto"/>
        </w:rPr>
      </w:pPr>
      <w:r w:rsidRPr="001A08DA">
        <w:rPr>
          <w:rFonts w:hint="eastAsia"/>
          <w:i w:val="0"/>
          <w:color w:val="auto"/>
        </w:rPr>
        <w:t>供应</w:t>
      </w:r>
      <w:proofErr w:type="gramStart"/>
      <w:r w:rsidRPr="001A08DA">
        <w:rPr>
          <w:rFonts w:hint="eastAsia"/>
          <w:i w:val="0"/>
          <w:color w:val="auto"/>
        </w:rPr>
        <w:t>商</w:t>
      </w:r>
      <w:r w:rsidR="00D646C7" w:rsidRPr="001A08DA">
        <w:rPr>
          <w:i w:val="0"/>
          <w:color w:val="auto"/>
        </w:rPr>
        <w:t>注册</w:t>
      </w:r>
      <w:proofErr w:type="gramEnd"/>
      <w:r w:rsidR="00D646C7" w:rsidRPr="001A08DA">
        <w:rPr>
          <w:rFonts w:hint="eastAsia"/>
          <w:i w:val="0"/>
          <w:color w:val="auto"/>
        </w:rPr>
        <w:t>字段</w:t>
      </w:r>
    </w:p>
    <w:tbl>
      <w:tblPr>
        <w:tblW w:w="8470" w:type="dxa"/>
        <w:tblInd w:w="113" w:type="dxa"/>
        <w:tblLook w:val="04A0" w:firstRow="1" w:lastRow="0" w:firstColumn="1" w:lastColumn="0" w:noHBand="0" w:noVBand="1"/>
      </w:tblPr>
      <w:tblGrid>
        <w:gridCol w:w="1570"/>
        <w:gridCol w:w="1856"/>
        <w:gridCol w:w="2268"/>
        <w:gridCol w:w="2776"/>
      </w:tblGrid>
      <w:tr w:rsidR="001A08DA" w:rsidRPr="001A08DA" w14:paraId="04E7F14B" w14:textId="77777777" w:rsidTr="001F200B">
        <w:trPr>
          <w:trHeight w:val="270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55D0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字段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F157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默认提示内容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7C35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判定条件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E2C8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提示内容</w:t>
            </w:r>
          </w:p>
        </w:tc>
      </w:tr>
      <w:tr w:rsidR="001A08DA" w:rsidRPr="001A08DA" w14:paraId="125A07C3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</w:tcPr>
          <w:p w14:paraId="613819FE" w14:textId="68898880" w:rsidR="000F2B01" w:rsidRPr="001A08DA" w:rsidRDefault="000F2B01" w:rsidP="003779E2"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 xml:space="preserve"> 登录</w:t>
            </w:r>
            <w:r w:rsidRPr="001A08DA">
              <w:rPr>
                <w:rFonts w:ascii="宋体" w:hAnsi="宋体" w:cs="宋体"/>
                <w:kern w:val="0"/>
                <w:sz w:val="22"/>
              </w:rPr>
              <w:t>账号</w:t>
            </w:r>
          </w:p>
        </w:tc>
        <w:tc>
          <w:tcPr>
            <w:tcW w:w="1856" w:type="dxa"/>
            <w:vMerge w:val="restart"/>
            <w:tcBorders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404A0242" w14:textId="049D8E06" w:rsidR="000F2B01" w:rsidRPr="001A08DA" w:rsidRDefault="000F2B01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="003779E2" w:rsidRPr="001A08DA">
              <w:rPr>
                <w:rFonts w:ascii="宋体" w:hAnsi="宋体" w:cs="宋体"/>
                <w:kern w:val="0"/>
                <w:sz w:val="22"/>
              </w:rPr>
              <w:t>6-12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位字母</w:t>
            </w:r>
            <w:r w:rsidRPr="001A08DA">
              <w:rPr>
                <w:rFonts w:ascii="宋体" w:hAnsi="宋体" w:cs="宋体"/>
                <w:kern w:val="0"/>
                <w:sz w:val="22"/>
              </w:rPr>
              <w:t>、数字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587C6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6A30C" w14:textId="2B17AC05" w:rsidR="000F2B01" w:rsidRPr="001A08DA" w:rsidRDefault="003779E2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登录账号</w:t>
            </w:r>
            <w:r w:rsidR="000F2B01" w:rsidRPr="001A08DA">
              <w:rPr>
                <w:rFonts w:ascii="宋体" w:hAnsi="宋体" w:cs="宋体"/>
                <w:kern w:val="0"/>
                <w:sz w:val="22"/>
              </w:rPr>
              <w:t>不能为空</w:t>
            </w:r>
          </w:p>
        </w:tc>
      </w:tr>
      <w:tr w:rsidR="001A08DA" w:rsidRPr="001A08DA" w14:paraId="4E2E7B72" w14:textId="77777777" w:rsidTr="001F200B">
        <w:trPr>
          <w:trHeight w:val="270"/>
        </w:trPr>
        <w:tc>
          <w:tcPr>
            <w:tcW w:w="1570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22E875D2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4AFCB2AF" w14:textId="77777777" w:rsidR="000F2B01" w:rsidRPr="001A08DA" w:rsidRDefault="000F2B01" w:rsidP="001F200B">
            <w:pPr>
              <w:widowControl/>
              <w:ind w:firstLineChars="150" w:firstLine="330"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FC2A8" w14:textId="587044F6" w:rsidR="000F2B01" w:rsidRPr="001A08DA" w:rsidRDefault="003779E2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字符</w:t>
            </w:r>
            <w:r w:rsidR="000F2B01" w:rsidRPr="001A08DA">
              <w:rPr>
                <w:rFonts w:ascii="宋体" w:hAnsi="宋体" w:cs="宋体" w:hint="eastAsia"/>
                <w:kern w:val="0"/>
                <w:sz w:val="22"/>
              </w:rPr>
              <w:t>位数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不够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B9421" w14:textId="7928655A" w:rsidR="000F2B01" w:rsidRPr="001A08DA" w:rsidRDefault="000F2B01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="003779E2" w:rsidRPr="001A08DA">
              <w:rPr>
                <w:rFonts w:ascii="宋体" w:hAnsi="宋体" w:cs="宋体"/>
                <w:kern w:val="0"/>
                <w:sz w:val="22"/>
              </w:rPr>
              <w:t>6-12</w:t>
            </w:r>
            <w:r w:rsidR="003779E2" w:rsidRPr="001A08DA">
              <w:rPr>
                <w:rFonts w:ascii="宋体" w:hAnsi="宋体" w:cs="宋体" w:hint="eastAsia"/>
                <w:kern w:val="0"/>
                <w:sz w:val="22"/>
              </w:rPr>
              <w:t>位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字母</w:t>
            </w:r>
            <w:r w:rsidRPr="001A08DA">
              <w:rPr>
                <w:rFonts w:ascii="宋体" w:hAnsi="宋体" w:cs="宋体"/>
                <w:kern w:val="0"/>
                <w:sz w:val="22"/>
              </w:rPr>
              <w:t>、数字</w:t>
            </w:r>
          </w:p>
        </w:tc>
      </w:tr>
      <w:tr w:rsidR="001A08DA" w:rsidRPr="001A08DA" w14:paraId="1987B5B9" w14:textId="77777777" w:rsidTr="001F200B">
        <w:trPr>
          <w:trHeight w:val="270"/>
        </w:trPr>
        <w:tc>
          <w:tcPr>
            <w:tcW w:w="1570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842ACDD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60EE7C11" w14:textId="77777777" w:rsidR="000F2B01" w:rsidRPr="001A08DA" w:rsidRDefault="000F2B01" w:rsidP="001F200B">
            <w:pPr>
              <w:widowControl/>
              <w:ind w:firstLineChars="150" w:firstLine="330"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A7397" w14:textId="6E5307D2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/>
                <w:kern w:val="0"/>
                <w:sz w:val="22"/>
              </w:rPr>
              <w:t>包含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特殊符号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3268" w14:textId="098FE07D" w:rsidR="000F2B01" w:rsidRPr="001A08DA" w:rsidRDefault="000F2B01" w:rsidP="003779E2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="003779E2" w:rsidRPr="001A08DA">
              <w:rPr>
                <w:rFonts w:ascii="宋体" w:hAnsi="宋体" w:cs="宋体"/>
                <w:kern w:val="0"/>
                <w:sz w:val="22"/>
              </w:rPr>
              <w:t>6-12</w:t>
            </w:r>
            <w:r w:rsidR="003779E2" w:rsidRPr="001A08DA">
              <w:rPr>
                <w:rFonts w:ascii="宋体" w:hAnsi="宋体" w:cs="宋体" w:hint="eastAsia"/>
                <w:kern w:val="0"/>
                <w:sz w:val="22"/>
              </w:rPr>
              <w:t>位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字母</w:t>
            </w:r>
            <w:r w:rsidRPr="001A08DA">
              <w:rPr>
                <w:rFonts w:ascii="宋体" w:hAnsi="宋体" w:cs="宋体"/>
                <w:kern w:val="0"/>
                <w:sz w:val="22"/>
              </w:rPr>
              <w:t>、数字</w:t>
            </w:r>
          </w:p>
        </w:tc>
      </w:tr>
      <w:tr w:rsidR="001A08DA" w:rsidRPr="001A08DA" w14:paraId="6B93F31E" w14:textId="77777777" w:rsidTr="001F200B">
        <w:trPr>
          <w:trHeight w:val="270"/>
        </w:trPr>
        <w:tc>
          <w:tcPr>
            <w:tcW w:w="1570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65329F1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595959" w:themeColor="text1" w:themeTint="A6"/>
              <w:bottom w:val="single" w:sz="4" w:space="0" w:color="auto"/>
              <w:right w:val="single" w:sz="4" w:space="0" w:color="auto"/>
            </w:tcBorders>
            <w:vAlign w:val="center"/>
          </w:tcPr>
          <w:p w14:paraId="3F7CAAB6" w14:textId="77777777" w:rsidR="000F2B01" w:rsidRPr="001A08DA" w:rsidRDefault="000F2B01" w:rsidP="001F200B">
            <w:pPr>
              <w:widowControl/>
              <w:ind w:firstLineChars="150" w:firstLine="330"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DEFBF" w14:textId="6C1D7C9F" w:rsidR="000F2B01" w:rsidRPr="001A08DA" w:rsidRDefault="003779E2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账号</w:t>
            </w:r>
            <w:r w:rsidR="000F2B01" w:rsidRPr="001A08DA">
              <w:rPr>
                <w:rFonts w:ascii="宋体" w:hAnsi="宋体" w:cs="宋体"/>
                <w:kern w:val="0"/>
                <w:sz w:val="22"/>
              </w:rPr>
              <w:t>重复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32DE2" w14:textId="1832941A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</w:t>
            </w:r>
            <w:r w:rsidR="003779E2" w:rsidRPr="001A08DA">
              <w:rPr>
                <w:rFonts w:ascii="宋体" w:hAnsi="宋体" w:cs="宋体" w:hint="eastAsia"/>
                <w:kern w:val="0"/>
                <w:sz w:val="22"/>
              </w:rPr>
              <w:t>账号</w:t>
            </w:r>
            <w:r w:rsidRPr="001A08DA">
              <w:rPr>
                <w:rFonts w:ascii="宋体" w:hAnsi="宋体" w:cs="宋体"/>
                <w:kern w:val="0"/>
                <w:sz w:val="22"/>
              </w:rPr>
              <w:t>已存在，请重新填写。</w:t>
            </w:r>
          </w:p>
        </w:tc>
      </w:tr>
      <w:tr w:rsidR="001A08DA" w:rsidRPr="001A08DA" w14:paraId="5ED27510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9008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设置密码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6941" w14:textId="527D86F5" w:rsidR="00381E47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请输入密码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E777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5A8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密码不能为空</w:t>
            </w:r>
          </w:p>
        </w:tc>
      </w:tr>
      <w:tr w:rsidR="001A08DA" w:rsidRPr="001A08DA" w14:paraId="313C2F38" w14:textId="77777777" w:rsidTr="001F200B">
        <w:trPr>
          <w:trHeight w:val="540"/>
        </w:trPr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E1DF26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3A83B4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B747F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F964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请填写6-20位字母、</w:t>
            </w:r>
            <w:r w:rsidRPr="001A08DA">
              <w:rPr>
                <w:rFonts w:ascii="宋体" w:hAnsi="宋体" w:cs="宋体"/>
                <w:kern w:val="0"/>
                <w:sz w:val="22"/>
              </w:rPr>
              <w:t>数字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，不能包含空格和符号</w:t>
            </w:r>
          </w:p>
        </w:tc>
      </w:tr>
      <w:tr w:rsidR="001A08DA" w:rsidRPr="001A08DA" w14:paraId="3E9BA3B6" w14:textId="77777777" w:rsidTr="001F200B">
        <w:trPr>
          <w:trHeight w:val="540"/>
        </w:trPr>
        <w:tc>
          <w:tcPr>
            <w:tcW w:w="1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5287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076B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6FD0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密码包含空格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或特殊符号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22D2A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请填写6-20位字母、</w:t>
            </w:r>
            <w:r w:rsidRPr="001A08DA">
              <w:rPr>
                <w:rFonts w:ascii="宋体" w:hAnsi="宋体" w:cs="宋体"/>
                <w:kern w:val="0"/>
                <w:sz w:val="22"/>
              </w:rPr>
              <w:t>数字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，不能包含空格和符号</w:t>
            </w:r>
          </w:p>
        </w:tc>
      </w:tr>
      <w:tr w:rsidR="001A08DA" w:rsidRPr="001A08DA" w14:paraId="1110188E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55E8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确认密码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887D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再输入一次密码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E9C5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F38B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两次输入的密码不一致</w:t>
            </w:r>
          </w:p>
        </w:tc>
      </w:tr>
      <w:tr w:rsidR="001A08DA" w:rsidRPr="001A08DA" w14:paraId="6A20EB04" w14:textId="77777777" w:rsidTr="001F200B">
        <w:trPr>
          <w:trHeight w:val="54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B935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F3E1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DF78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密码包含空格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或特殊符号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EB8B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两次输入的密码不一致</w:t>
            </w:r>
          </w:p>
        </w:tc>
      </w:tr>
      <w:tr w:rsidR="001A08DA" w:rsidRPr="001A08DA" w14:paraId="4340C279" w14:textId="77777777" w:rsidTr="001F200B">
        <w:trPr>
          <w:trHeight w:val="54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E926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11179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3169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密码和原始密码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不同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7CE9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两次输入的密码不一致</w:t>
            </w:r>
          </w:p>
        </w:tc>
      </w:tr>
      <w:tr w:rsidR="001A08DA" w:rsidRPr="001A08DA" w14:paraId="275115C7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CF9C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公司</w:t>
            </w:r>
            <w:r w:rsidRPr="001A08DA">
              <w:rPr>
                <w:rFonts w:ascii="宋体" w:hAnsi="宋体" w:cs="宋体"/>
                <w:kern w:val="0"/>
                <w:sz w:val="22"/>
              </w:rPr>
              <w:t>名称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37CA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公司名称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08FD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AC21" w14:textId="754B6336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/>
                <w:kern w:val="0"/>
                <w:sz w:val="22"/>
              </w:rPr>
              <w:t>公司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名称</w:t>
            </w:r>
            <w:r w:rsidR="00381E47" w:rsidRPr="001A08DA">
              <w:rPr>
                <w:rFonts w:ascii="宋体" w:hAnsi="宋体" w:cs="宋体" w:hint="eastAsia"/>
                <w:kern w:val="0"/>
                <w:sz w:val="22"/>
              </w:rPr>
              <w:t>（</w:t>
            </w:r>
            <w:proofErr w:type="gramStart"/>
            <w:r w:rsidR="00381E47" w:rsidRPr="001A08DA">
              <w:rPr>
                <w:rFonts w:ascii="宋体" w:hAnsi="宋体" w:cs="宋体" w:hint="eastAsia"/>
                <w:kern w:val="0"/>
                <w:sz w:val="22"/>
              </w:rPr>
              <w:t>或</w:t>
            </w:r>
            <w:r w:rsidR="00381E47" w:rsidRPr="001A08DA">
              <w:rPr>
                <w:rFonts w:ascii="宋体" w:hAnsi="宋体" w:cs="宋体"/>
                <w:kern w:val="0"/>
                <w:sz w:val="22"/>
              </w:rPr>
              <w:t>门店</w:t>
            </w:r>
            <w:proofErr w:type="gramEnd"/>
            <w:r w:rsidR="00381E47" w:rsidRPr="001A08DA">
              <w:rPr>
                <w:rFonts w:ascii="宋体" w:hAnsi="宋体" w:cs="宋体"/>
                <w:kern w:val="0"/>
                <w:sz w:val="22"/>
              </w:rPr>
              <w:t>名称）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不能为空</w:t>
            </w:r>
          </w:p>
        </w:tc>
      </w:tr>
      <w:tr w:rsidR="001A08DA" w:rsidRPr="001A08DA" w14:paraId="2420BD05" w14:textId="77777777" w:rsidTr="001F200B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BD3814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D3E5E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7397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名称字符位数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40B9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-30位字符</w:t>
            </w:r>
          </w:p>
        </w:tc>
      </w:tr>
      <w:tr w:rsidR="001A08DA" w:rsidRPr="001A08DA" w14:paraId="4379105D" w14:textId="77777777" w:rsidTr="009F2AED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2B0E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8170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29F38" w14:textId="77777777" w:rsidR="000F2B01" w:rsidRPr="001A08DA" w:rsidRDefault="000F2B01" w:rsidP="001F200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名称</w:t>
            </w:r>
            <w:r w:rsidRPr="001A08DA">
              <w:rPr>
                <w:rFonts w:ascii="宋体" w:hAnsi="宋体" w:cs="宋体"/>
                <w:kern w:val="0"/>
                <w:sz w:val="22"/>
              </w:rPr>
              <w:t>重复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31929" w14:textId="77777777" w:rsidR="000F2B01" w:rsidRPr="001A08DA" w:rsidRDefault="000F2B01" w:rsidP="001F200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该名称</w:t>
            </w:r>
            <w:r w:rsidRPr="001A08DA">
              <w:rPr>
                <w:rFonts w:ascii="宋体" w:hAnsi="宋体" w:cs="宋体"/>
                <w:kern w:val="0"/>
                <w:sz w:val="22"/>
              </w:rPr>
              <w:t>已存在，请重新填写。</w:t>
            </w:r>
          </w:p>
        </w:tc>
      </w:tr>
      <w:tr w:rsidR="001A08DA" w:rsidRPr="001A08DA" w14:paraId="2EA131AC" w14:textId="77777777" w:rsidTr="009F2AED">
        <w:trPr>
          <w:trHeight w:val="270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10E8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门店</w:t>
            </w:r>
            <w:r w:rsidRPr="001A08DA">
              <w:rPr>
                <w:rFonts w:ascii="宋体" w:hAnsi="宋体" w:cs="宋体"/>
                <w:kern w:val="0"/>
                <w:sz w:val="22"/>
              </w:rPr>
              <w:t>名称</w:t>
            </w:r>
          </w:p>
          <w:p w14:paraId="10B4EEA8" w14:textId="5C08EA86" w:rsidR="009F2AED" w:rsidRPr="001A08DA" w:rsidRDefault="009F2AED" w:rsidP="00381E4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（客栈</w:t>
            </w:r>
            <w:r w:rsidRPr="001A08DA">
              <w:rPr>
                <w:rFonts w:ascii="宋体" w:hAnsi="宋体" w:cs="宋体"/>
                <w:kern w:val="0"/>
                <w:sz w:val="22"/>
              </w:rPr>
              <w:t>）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6A4B" w14:textId="4325B8A1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客栈</w:t>
            </w:r>
            <w:r w:rsidRPr="001A08DA">
              <w:rPr>
                <w:rFonts w:ascii="宋体" w:hAnsi="宋体" w:cs="宋体"/>
                <w:kern w:val="0"/>
                <w:sz w:val="22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68C1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5A614" w14:textId="64CA2D86" w:rsidR="009F2AED" w:rsidRPr="001A08DA" w:rsidRDefault="00381E47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门店</w:t>
            </w:r>
            <w:r w:rsidR="009F2AED" w:rsidRPr="001A08DA">
              <w:rPr>
                <w:rFonts w:ascii="宋体" w:hAnsi="宋体" w:cs="宋体" w:hint="eastAsia"/>
                <w:kern w:val="0"/>
                <w:sz w:val="22"/>
              </w:rPr>
              <w:t>名称不能为空</w:t>
            </w:r>
          </w:p>
        </w:tc>
      </w:tr>
      <w:tr w:rsidR="001A08DA" w:rsidRPr="001A08DA" w14:paraId="0D7EAABE" w14:textId="77777777" w:rsidTr="001F200B">
        <w:trPr>
          <w:trHeight w:val="270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B563E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882A8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943DD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名称字符位数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7783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-30位字符</w:t>
            </w:r>
          </w:p>
        </w:tc>
      </w:tr>
      <w:tr w:rsidR="001A08DA" w:rsidRPr="001A08DA" w14:paraId="3816DB70" w14:textId="77777777" w:rsidTr="004E3904">
        <w:trPr>
          <w:trHeight w:val="270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FFCF" w14:textId="77777777" w:rsidR="0053306F" w:rsidRPr="001A08DA" w:rsidRDefault="0053306F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营业执照号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784D" w14:textId="77777777" w:rsidR="0053306F" w:rsidRPr="001A08DA" w:rsidRDefault="0053306F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请输入营业执照号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DC1F" w14:textId="77777777" w:rsidR="0053306F" w:rsidRPr="001A08DA" w:rsidRDefault="0053306F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42F0" w14:textId="77777777" w:rsidR="0053306F" w:rsidRPr="001A08DA" w:rsidRDefault="0053306F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营业执照号不能为空</w:t>
            </w:r>
          </w:p>
        </w:tc>
      </w:tr>
      <w:tr w:rsidR="001A08DA" w:rsidRPr="001A08DA" w14:paraId="4A0DF9BC" w14:textId="77777777" w:rsidTr="004E3904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ED210A" w14:textId="77777777" w:rsidR="0053306F" w:rsidRPr="001A08DA" w:rsidRDefault="0053306F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19762B" w14:textId="77777777" w:rsidR="0053306F" w:rsidRPr="001A08DA" w:rsidRDefault="0053306F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71AED" w14:textId="77777777" w:rsidR="0053306F" w:rsidRPr="001A08DA" w:rsidRDefault="0053306F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营业执照号位数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BEA1" w14:textId="77777777" w:rsidR="0053306F" w:rsidRPr="001A08DA" w:rsidRDefault="0053306F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请输入有效的营业执照号</w:t>
            </w:r>
          </w:p>
        </w:tc>
      </w:tr>
      <w:tr w:rsidR="001A08DA" w:rsidRPr="001A08DA" w14:paraId="0D1A85F6" w14:textId="77777777" w:rsidTr="004E3904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10AC" w14:textId="77777777" w:rsidR="0053306F" w:rsidRPr="001A08DA" w:rsidRDefault="0053306F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58F3" w14:textId="77777777" w:rsidR="0053306F" w:rsidRPr="001A08DA" w:rsidRDefault="0053306F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1A2C" w14:textId="653B4147" w:rsidR="0053306F" w:rsidRPr="001A08DA" w:rsidRDefault="0053306F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营业执照号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F728" w14:textId="4D2F532C" w:rsidR="0053306F" w:rsidRPr="001A08DA" w:rsidRDefault="0053306F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该号码已重复</w:t>
            </w:r>
            <w:r w:rsidRPr="001A08DA">
              <w:rPr>
                <w:rFonts w:ascii="宋体" w:hAnsi="宋体" w:cs="宋体"/>
                <w:kern w:val="0"/>
                <w:sz w:val="22"/>
              </w:rPr>
              <w:t>，请重新输入。</w:t>
            </w:r>
          </w:p>
        </w:tc>
      </w:tr>
      <w:tr w:rsidR="001A08DA" w:rsidRPr="001A08DA" w14:paraId="5E80F300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7392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经营许可证号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6C73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请输入经营许可证号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4B66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56CF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经营许可证号不能为空</w:t>
            </w:r>
          </w:p>
        </w:tc>
      </w:tr>
      <w:tr w:rsidR="001A08DA" w:rsidRPr="001A08DA" w14:paraId="4AEA90C0" w14:textId="77777777" w:rsidTr="001F200B">
        <w:trPr>
          <w:trHeight w:val="27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595959" w:themeColor="text1" w:themeTint="A6"/>
              <w:right w:val="single" w:sz="4" w:space="0" w:color="auto"/>
            </w:tcBorders>
            <w:vAlign w:val="center"/>
            <w:hideMark/>
          </w:tcPr>
          <w:p w14:paraId="13F742DC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CAF11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4DB0B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经营许可证位数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13DB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请输入有效的经营许可证号</w:t>
            </w:r>
          </w:p>
        </w:tc>
      </w:tr>
      <w:tr w:rsidR="001A08DA" w:rsidRPr="001A08DA" w14:paraId="2A92A57F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3BFE793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身份证号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423B35E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身份证号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E322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A5BDB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身份证号</w:t>
            </w:r>
            <w:r w:rsidRPr="001A08DA">
              <w:rPr>
                <w:rFonts w:ascii="宋体" w:hAnsi="宋体" w:cs="宋体"/>
                <w:kern w:val="0"/>
                <w:sz w:val="22"/>
              </w:rPr>
              <w:t>不能为空</w:t>
            </w:r>
          </w:p>
        </w:tc>
      </w:tr>
      <w:tr w:rsidR="001A08DA" w:rsidRPr="001A08DA" w14:paraId="37F96269" w14:textId="77777777" w:rsidTr="001F200B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3B0CF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2CD76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12706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证件号</w:t>
            </w:r>
            <w:r w:rsidRPr="001A08DA">
              <w:rPr>
                <w:rFonts w:ascii="宋体" w:hAnsi="宋体" w:cs="宋体"/>
                <w:kern w:val="0"/>
                <w:sz w:val="22"/>
              </w:rPr>
              <w:t>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2CE19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有效身份证号</w:t>
            </w:r>
          </w:p>
        </w:tc>
      </w:tr>
      <w:tr w:rsidR="001A08DA" w:rsidRPr="001A08DA" w14:paraId="4EFC23E5" w14:textId="77777777" w:rsidTr="001F200B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11B00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5CC6E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07480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</w:t>
            </w:r>
            <w:r w:rsidRPr="001A08DA">
              <w:rPr>
                <w:rFonts w:ascii="宋体" w:hAnsi="宋体" w:cs="宋体"/>
                <w:kern w:val="0"/>
                <w:sz w:val="22"/>
              </w:rPr>
              <w:t>特殊符号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127D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有效身份证号</w:t>
            </w:r>
          </w:p>
        </w:tc>
      </w:tr>
      <w:tr w:rsidR="001A08DA" w:rsidRPr="001A08DA" w14:paraId="29FC1775" w14:textId="77777777" w:rsidTr="001F200B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bottom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39F9E3E8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FB58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46B" w14:textId="77777777" w:rsidR="009F2AED" w:rsidRPr="001A08DA" w:rsidRDefault="009F2AED" w:rsidP="009F2AED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身份证号</w:t>
            </w:r>
            <w:r w:rsidRPr="001A08DA">
              <w:rPr>
                <w:rFonts w:ascii="宋体" w:hAnsi="宋体" w:cs="宋体"/>
                <w:kern w:val="0"/>
                <w:sz w:val="22"/>
              </w:rPr>
              <w:t>重复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0BAD4" w14:textId="77777777" w:rsidR="009F2AED" w:rsidRPr="001A08DA" w:rsidRDefault="009F2AED" w:rsidP="009F2AED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</w:t>
            </w:r>
            <w:r w:rsidRPr="001A08DA">
              <w:rPr>
                <w:rFonts w:ascii="宋体" w:hAnsi="宋体" w:cs="宋体"/>
                <w:kern w:val="0"/>
                <w:sz w:val="22"/>
              </w:rPr>
              <w:t>证件号已存在，请重新输入</w:t>
            </w:r>
          </w:p>
        </w:tc>
      </w:tr>
      <w:tr w:rsidR="001A08DA" w:rsidRPr="001A08DA" w14:paraId="3970E832" w14:textId="77777777" w:rsidTr="006456E9">
        <w:trPr>
          <w:trHeight w:val="270"/>
        </w:trPr>
        <w:tc>
          <w:tcPr>
            <w:tcW w:w="15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22D16" w14:textId="3E7C7E49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导游证号</w:t>
            </w:r>
          </w:p>
        </w:tc>
        <w:tc>
          <w:tcPr>
            <w:tcW w:w="185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85F36" w14:textId="0C4CC8D1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导游证号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979A0" w14:textId="44CF60B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证件号</w:t>
            </w:r>
            <w:r w:rsidRPr="001A08DA">
              <w:rPr>
                <w:rFonts w:ascii="宋体" w:hAnsi="宋体" w:cs="宋体"/>
                <w:kern w:val="0"/>
                <w:sz w:val="22"/>
              </w:rPr>
              <w:t>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BD540" w14:textId="62BEE2B0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导游</w:t>
            </w:r>
            <w:r w:rsidRPr="001A08DA">
              <w:rPr>
                <w:rFonts w:ascii="宋体" w:hAnsi="宋体" w:cs="宋体"/>
                <w:kern w:val="0"/>
                <w:sz w:val="22"/>
              </w:rPr>
              <w:t>证号</w:t>
            </w:r>
          </w:p>
        </w:tc>
      </w:tr>
      <w:tr w:rsidR="001A08DA" w:rsidRPr="001A08DA" w14:paraId="0ED5A87C" w14:textId="77777777" w:rsidTr="006456E9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94E06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33616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D823" w14:textId="500B645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包含字母、</w:t>
            </w:r>
            <w:r w:rsidRPr="001A08DA">
              <w:rPr>
                <w:rFonts w:ascii="宋体" w:hAnsi="宋体" w:cs="宋体"/>
                <w:kern w:val="0"/>
                <w:sz w:val="22"/>
              </w:rPr>
              <w:t>数字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、</w:t>
            </w:r>
            <w:r w:rsidRPr="001A08DA">
              <w:rPr>
                <w:rFonts w:ascii="宋体" w:hAnsi="宋体" w:cs="宋体"/>
                <w:kern w:val="0"/>
                <w:sz w:val="22"/>
              </w:rPr>
              <w:t>短横杠之外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的</w:t>
            </w:r>
            <w:r w:rsidRPr="001A08DA">
              <w:rPr>
                <w:rFonts w:ascii="宋体" w:hAnsi="宋体" w:cs="宋体"/>
                <w:kern w:val="0"/>
                <w:sz w:val="22"/>
              </w:rPr>
              <w:t>字符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，</w:t>
            </w:r>
            <w:r w:rsidRPr="001A08DA">
              <w:rPr>
                <w:rFonts w:ascii="宋体" w:hAnsi="宋体" w:cs="宋体"/>
                <w:kern w:val="0"/>
                <w:sz w:val="22"/>
              </w:rPr>
              <w:t>或格式不符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9102" w14:textId="60150E62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有效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导游</w:t>
            </w:r>
            <w:r w:rsidRPr="001A08DA">
              <w:rPr>
                <w:rFonts w:ascii="宋体" w:hAnsi="宋体" w:cs="宋体"/>
                <w:kern w:val="0"/>
                <w:sz w:val="22"/>
              </w:rPr>
              <w:t>证号</w:t>
            </w:r>
          </w:p>
        </w:tc>
      </w:tr>
      <w:tr w:rsidR="001A08DA" w:rsidRPr="001A08DA" w14:paraId="646F751D" w14:textId="77777777" w:rsidTr="001F200B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bottom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208D070B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3E897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E083" w14:textId="22D5A8F5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804DE" w14:textId="4582B1B6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导游证号</w:t>
            </w:r>
          </w:p>
        </w:tc>
      </w:tr>
      <w:tr w:rsidR="001A08DA" w:rsidRPr="001A08DA" w14:paraId="00CAFABE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059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lastRenderedPageBreak/>
              <w:t>联系人</w:t>
            </w:r>
          </w:p>
          <w:p w14:paraId="4666A4A2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C3D3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请输入联系人</w:t>
            </w:r>
          </w:p>
          <w:p w14:paraId="665361D9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A6C3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5403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联系人不能为空</w:t>
            </w:r>
          </w:p>
        </w:tc>
      </w:tr>
      <w:tr w:rsidR="001A08DA" w:rsidRPr="001A08DA" w14:paraId="682D1C1C" w14:textId="77777777" w:rsidTr="001F200B">
        <w:trPr>
          <w:trHeight w:val="270"/>
        </w:trPr>
        <w:tc>
          <w:tcPr>
            <w:tcW w:w="1570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vAlign w:val="center"/>
            <w:hideMark/>
          </w:tcPr>
          <w:p w14:paraId="0602040C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1FC9B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86C8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名称字符位数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7144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-30位字符</w:t>
            </w:r>
          </w:p>
        </w:tc>
      </w:tr>
      <w:tr w:rsidR="001A08DA" w:rsidRPr="001A08DA" w14:paraId="783FA5D9" w14:textId="77777777" w:rsidTr="003779E2">
        <w:trPr>
          <w:trHeight w:val="270"/>
        </w:trPr>
        <w:tc>
          <w:tcPr>
            <w:tcW w:w="1570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259C5948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9E356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365AF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包含特殊字符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0C5C4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2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-30位字符，</w:t>
            </w:r>
            <w:r w:rsidRPr="001A08DA">
              <w:rPr>
                <w:rFonts w:ascii="宋体" w:hAnsi="宋体" w:cs="宋体"/>
                <w:kern w:val="0"/>
                <w:sz w:val="22"/>
              </w:rPr>
              <w:t>不能包含符号</w:t>
            </w:r>
          </w:p>
        </w:tc>
      </w:tr>
      <w:tr w:rsidR="001A08DA" w:rsidRPr="001A08DA" w14:paraId="1090C9F8" w14:textId="77777777" w:rsidTr="003779E2">
        <w:trPr>
          <w:trHeight w:val="270"/>
        </w:trPr>
        <w:tc>
          <w:tcPr>
            <w:tcW w:w="1570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23C871AF" w14:textId="05EA9C6B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手机号码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D4E" w14:textId="76D01021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</w:t>
            </w:r>
            <w:r w:rsidRPr="001A08DA">
              <w:rPr>
                <w:rFonts w:ascii="宋体" w:hAnsi="宋体" w:cs="宋体"/>
                <w:kern w:val="0"/>
                <w:sz w:val="22"/>
              </w:rPr>
              <w:t>手机号码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15529" w14:textId="24550E4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C7FC" w14:textId="6E10B684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手机号码不能为空</w:t>
            </w:r>
          </w:p>
        </w:tc>
      </w:tr>
      <w:tr w:rsidR="001A08DA" w:rsidRPr="001A08DA" w14:paraId="41CB0BD1" w14:textId="77777777" w:rsidTr="003779E2">
        <w:trPr>
          <w:trHeight w:val="270"/>
        </w:trPr>
        <w:tc>
          <w:tcPr>
            <w:tcW w:w="1570" w:type="dxa"/>
            <w:vMerge/>
            <w:tcBorders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6247B0A4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6B33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D8BBF" w14:textId="55F31922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字符位数</w:t>
            </w:r>
            <w:r w:rsidRPr="001A08DA">
              <w:rPr>
                <w:rFonts w:ascii="宋体" w:hAnsi="宋体" w:cs="宋体"/>
                <w:kern w:val="0"/>
                <w:sz w:val="22"/>
              </w:rPr>
              <w:t>不符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700EB" w14:textId="5DCF6DCC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请填写有效的手机号</w:t>
            </w:r>
          </w:p>
        </w:tc>
      </w:tr>
      <w:tr w:rsidR="001A08DA" w:rsidRPr="001A08DA" w14:paraId="67852CAC" w14:textId="77777777" w:rsidTr="003779E2">
        <w:trPr>
          <w:trHeight w:val="270"/>
        </w:trPr>
        <w:tc>
          <w:tcPr>
            <w:tcW w:w="1570" w:type="dxa"/>
            <w:vMerge/>
            <w:tcBorders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0B195ADB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3F20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597F9" w14:textId="250EBE3C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手机号</w:t>
            </w:r>
            <w:r w:rsidRPr="001A08DA">
              <w:rPr>
                <w:rFonts w:ascii="宋体" w:hAnsi="宋体" w:cs="宋体"/>
                <w:kern w:val="0"/>
                <w:sz w:val="22"/>
              </w:rPr>
              <w:t>前三位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41421" w14:textId="3F9ABF08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请填写有效的手机号</w:t>
            </w:r>
          </w:p>
        </w:tc>
      </w:tr>
      <w:tr w:rsidR="001A08DA" w:rsidRPr="001A08DA" w14:paraId="1CD89409" w14:textId="77777777" w:rsidTr="003779E2">
        <w:trPr>
          <w:trHeight w:val="270"/>
        </w:trPr>
        <w:tc>
          <w:tcPr>
            <w:tcW w:w="1570" w:type="dxa"/>
            <w:vMerge/>
            <w:tcBorders>
              <w:left w:val="single" w:sz="4" w:space="0" w:color="595959" w:themeColor="text1" w:themeTint="A6"/>
              <w:right w:val="single" w:sz="4" w:space="0" w:color="auto"/>
            </w:tcBorders>
            <w:vAlign w:val="center"/>
          </w:tcPr>
          <w:p w14:paraId="1DC7519F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EFE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9E155" w14:textId="3656733A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含特殊字符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65C1D" w14:textId="0A87CBF2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请填写有效的手机号</w:t>
            </w:r>
          </w:p>
        </w:tc>
      </w:tr>
      <w:tr w:rsidR="001A08DA" w:rsidRPr="001A08DA" w14:paraId="11A02995" w14:textId="77777777" w:rsidTr="003779E2">
        <w:trPr>
          <w:trHeight w:val="270"/>
        </w:trPr>
        <w:tc>
          <w:tcPr>
            <w:tcW w:w="1570" w:type="dxa"/>
            <w:vMerge w:val="restart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7822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座机号码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8565" w14:textId="1138EA1B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请输入座机号码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53C0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C158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3199922E" w14:textId="77777777" w:rsidTr="001F200B">
        <w:trPr>
          <w:trHeight w:val="270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0016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8265B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4D2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区号不正确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675A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38C3F9DC" w14:textId="77777777" w:rsidTr="001F200B">
        <w:trPr>
          <w:trHeight w:val="270"/>
        </w:trPr>
        <w:tc>
          <w:tcPr>
            <w:tcW w:w="1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9C82C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3B8B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0B3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包含特殊</w:t>
            </w:r>
            <w:r w:rsidRPr="001A08DA">
              <w:rPr>
                <w:rFonts w:ascii="宋体" w:hAnsi="宋体" w:cs="宋体"/>
                <w:kern w:val="0"/>
                <w:sz w:val="22"/>
              </w:rPr>
              <w:t>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9D3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0AAD7F71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2D49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传真号码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247B" w14:textId="6FC4EFAD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请输入传真号码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F7027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7078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6E7B1840" w14:textId="77777777" w:rsidTr="001F200B">
        <w:trPr>
          <w:trHeight w:val="27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CF58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2CC7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7E8C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区号不正确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99CC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499FE213" w14:textId="77777777" w:rsidTr="001F200B">
        <w:trPr>
          <w:trHeight w:val="27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E33BC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56BD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6747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包含特殊</w:t>
            </w:r>
            <w:r w:rsidRPr="001A08DA">
              <w:rPr>
                <w:rFonts w:ascii="宋体" w:hAnsi="宋体" w:cs="宋体"/>
                <w:kern w:val="0"/>
                <w:sz w:val="22"/>
              </w:rPr>
              <w:t>符号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E7BC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请填写有效的电话号码</w:t>
            </w:r>
          </w:p>
        </w:tc>
      </w:tr>
      <w:tr w:rsidR="001A08DA" w:rsidRPr="001A08DA" w14:paraId="6C035E36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D762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电子邮箱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945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输入正确的邮箱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E5088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281A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邮箱不能为空</w:t>
            </w:r>
          </w:p>
        </w:tc>
      </w:tr>
      <w:tr w:rsidR="001A08DA" w:rsidRPr="001A08DA" w14:paraId="4B9E48B3" w14:textId="77777777" w:rsidTr="001F200B">
        <w:trPr>
          <w:trHeight w:val="27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2259E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9FCBB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8613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邮箱字符判断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4F5B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请填写有效的邮箱</w:t>
            </w:r>
          </w:p>
        </w:tc>
      </w:tr>
      <w:tr w:rsidR="001A08DA" w:rsidRPr="001A08DA" w14:paraId="744F8EA4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D193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地址</w:t>
            </w:r>
          </w:p>
          <w:p w14:paraId="4E0FA003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（选项框）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61FD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0B0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省份为空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65B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</w:t>
            </w: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选择省</w:t>
            </w:r>
            <w:proofErr w:type="gramEnd"/>
          </w:p>
        </w:tc>
      </w:tr>
      <w:tr w:rsidR="001A08DA" w:rsidRPr="001A08DA" w14:paraId="1E0157D3" w14:textId="77777777" w:rsidTr="001F200B">
        <w:trPr>
          <w:trHeight w:val="27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02B21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36D14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54CF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市区为空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5A0C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请选择市</w:t>
            </w:r>
          </w:p>
        </w:tc>
      </w:tr>
      <w:tr w:rsidR="001A08DA" w:rsidRPr="001A08DA" w14:paraId="1D0AC1D7" w14:textId="77777777" w:rsidTr="001F200B">
        <w:trPr>
          <w:trHeight w:val="27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0ED9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6278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3B9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县区为空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A07D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请选择县</w:t>
            </w:r>
          </w:p>
        </w:tc>
      </w:tr>
      <w:tr w:rsidR="001A08DA" w:rsidRPr="001A08DA" w14:paraId="6D671859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1445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地址</w:t>
            </w:r>
          </w:p>
          <w:p w14:paraId="640579A0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（输入框）</w:t>
            </w:r>
          </w:p>
        </w:tc>
        <w:tc>
          <w:tcPr>
            <w:tcW w:w="185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D1CE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请输入详细地址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AE2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80E9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地址不能为空</w:t>
            </w:r>
          </w:p>
        </w:tc>
      </w:tr>
      <w:tr w:rsidR="001A08DA" w:rsidRPr="001A08DA" w14:paraId="748DCC1C" w14:textId="77777777" w:rsidTr="001F200B">
        <w:trPr>
          <w:trHeight w:val="270"/>
        </w:trPr>
        <w:tc>
          <w:tcPr>
            <w:tcW w:w="1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E06E5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3CB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4CA76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地址</w:t>
            </w:r>
            <w:r w:rsidRPr="001A08DA">
              <w:rPr>
                <w:rFonts w:ascii="宋体" w:hAnsi="宋体" w:cs="宋体"/>
                <w:kern w:val="0"/>
                <w:sz w:val="22"/>
              </w:rPr>
              <w:t>字符位数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8017D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最高</w:t>
            </w:r>
            <w:r w:rsidRPr="001A08DA">
              <w:rPr>
                <w:rFonts w:ascii="宋体" w:hAnsi="宋体" w:cs="宋体"/>
                <w:kern w:val="0"/>
                <w:sz w:val="22"/>
              </w:rPr>
              <w:t>输入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50位</w:t>
            </w:r>
            <w:r w:rsidRPr="001A08DA">
              <w:rPr>
                <w:rFonts w:ascii="宋体" w:hAnsi="宋体" w:cs="宋体"/>
                <w:kern w:val="0"/>
                <w:sz w:val="22"/>
              </w:rPr>
              <w:t>字符。</w:t>
            </w:r>
          </w:p>
        </w:tc>
      </w:tr>
      <w:tr w:rsidR="001A08DA" w:rsidRPr="001A08DA" w14:paraId="686BECF8" w14:textId="77777777" w:rsidTr="001F200B">
        <w:trPr>
          <w:trHeight w:val="270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34BF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相关资质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76D9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请上传资质扫描件。支持jpg，</w:t>
            </w:r>
            <w:proofErr w:type="spellStart"/>
            <w:r w:rsidRPr="001A08DA">
              <w:rPr>
                <w:rFonts w:ascii="宋体" w:hAnsi="宋体" w:cs="宋体" w:hint="eastAsia"/>
                <w:kern w:val="0"/>
                <w:sz w:val="22"/>
              </w:rPr>
              <w:t>png</w:t>
            </w:r>
            <w:proofErr w:type="spellEnd"/>
            <w:r w:rsidRPr="001A08DA">
              <w:rPr>
                <w:rFonts w:ascii="宋体" w:hAnsi="宋体" w:cs="宋体" w:hint="eastAsia"/>
                <w:kern w:val="0"/>
                <w:sz w:val="22"/>
              </w:rPr>
              <w:t>，gif 格式，单张图片大小不得超过2M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5F97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E7E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请至少上传一张图片</w:t>
            </w:r>
          </w:p>
        </w:tc>
      </w:tr>
      <w:tr w:rsidR="001A08DA" w:rsidRPr="001A08DA" w14:paraId="702301AE" w14:textId="77777777" w:rsidTr="001F200B">
        <w:trPr>
          <w:trHeight w:val="270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C974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1513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3AA4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文件过大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7D0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图片大小不得超过2M</w:t>
            </w:r>
          </w:p>
        </w:tc>
      </w:tr>
      <w:tr w:rsidR="001A08DA" w:rsidRPr="001A08DA" w14:paraId="3003B4F5" w14:textId="77777777" w:rsidTr="001F200B">
        <w:trPr>
          <w:trHeight w:val="401"/>
        </w:trPr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45A63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4A46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561E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图片重复上传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8BF3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该图片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已上传</w:t>
            </w:r>
          </w:p>
        </w:tc>
      </w:tr>
      <w:tr w:rsidR="001A08DA" w:rsidRPr="001A08DA" w14:paraId="5703F308" w14:textId="77777777" w:rsidTr="00D505EC">
        <w:trPr>
          <w:trHeight w:val="401"/>
        </w:trPr>
        <w:tc>
          <w:tcPr>
            <w:tcW w:w="15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CB7C8CB" w14:textId="11191AB4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管辖</w:t>
            </w:r>
            <w:r w:rsidRPr="001A08DA">
              <w:rPr>
                <w:rFonts w:ascii="宋体" w:hAnsi="宋体" w:cs="宋体"/>
                <w:kern w:val="0"/>
                <w:sz w:val="22"/>
              </w:rPr>
              <w:t>景区</w:t>
            </w:r>
          </w:p>
        </w:tc>
        <w:tc>
          <w:tcPr>
            <w:tcW w:w="1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19EFAC5" w14:textId="0943995E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（默认</w:t>
            </w:r>
            <w:r w:rsidRPr="001A08DA">
              <w:rPr>
                <w:rFonts w:ascii="宋体" w:hAnsi="宋体" w:cs="宋体"/>
                <w:kern w:val="0"/>
                <w:sz w:val="22"/>
              </w:rPr>
              <w:t>未选）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74E66" w14:textId="30415B1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7A28D" w14:textId="7171238C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</w:t>
            </w:r>
            <w:r w:rsidRPr="001A08DA">
              <w:rPr>
                <w:rFonts w:ascii="宋体" w:hAnsi="宋体" w:cs="宋体"/>
                <w:kern w:val="0"/>
                <w:sz w:val="22"/>
              </w:rPr>
              <w:t>选择管辖景区</w:t>
            </w:r>
          </w:p>
        </w:tc>
      </w:tr>
      <w:tr w:rsidR="001A08DA" w:rsidRPr="001A08DA" w14:paraId="602CCA8C" w14:textId="77777777" w:rsidTr="00D505EC">
        <w:trPr>
          <w:trHeight w:val="401"/>
        </w:trPr>
        <w:tc>
          <w:tcPr>
            <w:tcW w:w="1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2F66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5117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FD4EB" w14:textId="2AB11C1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景区</w:t>
            </w:r>
            <w:r w:rsidRPr="001A08DA">
              <w:rPr>
                <w:rFonts w:ascii="宋体" w:hAnsi="宋体" w:cs="宋体"/>
                <w:kern w:val="0"/>
                <w:sz w:val="22"/>
              </w:rPr>
              <w:t>已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被</w:t>
            </w:r>
            <w:r w:rsidRPr="001A08DA">
              <w:rPr>
                <w:rFonts w:ascii="宋体" w:hAnsi="宋体" w:cs="宋体"/>
                <w:kern w:val="0"/>
                <w:sz w:val="22"/>
              </w:rPr>
              <w:t>其他公司选择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81510" w14:textId="6D509864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该景区</w:t>
            </w:r>
            <w:r w:rsidRPr="001A08DA">
              <w:rPr>
                <w:rFonts w:ascii="宋体" w:hAnsi="宋体" w:cs="宋体"/>
                <w:kern w:val="0"/>
                <w:sz w:val="22"/>
              </w:rPr>
              <w:t>已占用，请重新选择</w:t>
            </w:r>
          </w:p>
        </w:tc>
      </w:tr>
      <w:tr w:rsidR="001A08DA" w:rsidRPr="001A08DA" w14:paraId="3DE09D63" w14:textId="77777777" w:rsidTr="001F200B">
        <w:trPr>
          <w:trHeight w:val="401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C8F7" w14:textId="1C982716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所属</w:t>
            </w:r>
            <w:r w:rsidRPr="001A08DA">
              <w:rPr>
                <w:rFonts w:ascii="宋体" w:hAnsi="宋体" w:cs="宋体"/>
                <w:kern w:val="0"/>
                <w:sz w:val="22"/>
              </w:rPr>
              <w:t>景区</w:t>
            </w: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0529D" w14:textId="2E4F38C3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（默认</w:t>
            </w:r>
            <w:r w:rsidRPr="001A08DA">
              <w:rPr>
                <w:rFonts w:ascii="宋体" w:hAnsi="宋体" w:cs="宋体"/>
                <w:kern w:val="0"/>
                <w:sz w:val="22"/>
              </w:rPr>
              <w:t>未选）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E5BA6" w14:textId="565081C8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EF101" w14:textId="32C4A98F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</w:t>
            </w:r>
            <w:r w:rsidRPr="001A08DA">
              <w:rPr>
                <w:rFonts w:ascii="宋体" w:hAnsi="宋体" w:cs="宋体"/>
                <w:kern w:val="0"/>
                <w:sz w:val="22"/>
              </w:rPr>
              <w:t>所属景区</w:t>
            </w:r>
          </w:p>
        </w:tc>
      </w:tr>
      <w:tr w:rsidR="001A08DA" w:rsidRPr="001A08DA" w14:paraId="52FDA47C" w14:textId="77777777" w:rsidTr="001F200B">
        <w:trPr>
          <w:trHeight w:val="401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BB819" w14:textId="4C103B35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是否</w:t>
            </w:r>
            <w:r w:rsidRPr="001A08DA">
              <w:rPr>
                <w:rFonts w:ascii="宋体" w:hAnsi="宋体" w:cs="宋体"/>
                <w:kern w:val="0"/>
                <w:sz w:val="22"/>
              </w:rPr>
              <w:t>能开发票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44DE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默认未选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8AB73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63A76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</w:t>
            </w:r>
            <w:r w:rsidRPr="001A08DA">
              <w:rPr>
                <w:rFonts w:ascii="宋体" w:hAnsi="宋体" w:cs="宋体"/>
                <w:kern w:val="0"/>
                <w:sz w:val="22"/>
              </w:rPr>
              <w:t>是否能开发票。</w:t>
            </w:r>
          </w:p>
        </w:tc>
      </w:tr>
      <w:tr w:rsidR="001A08DA" w:rsidRPr="001A08DA" w14:paraId="64345DCA" w14:textId="77777777" w:rsidTr="001F200B">
        <w:trPr>
          <w:trHeight w:val="401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D0E6B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交易</w:t>
            </w:r>
            <w:r w:rsidRPr="001A08DA">
              <w:rPr>
                <w:rFonts w:ascii="宋体" w:hAnsi="宋体" w:cs="宋体"/>
                <w:kern w:val="0"/>
                <w:sz w:val="22"/>
              </w:rPr>
              <w:t>服务费</w:t>
            </w:r>
          </w:p>
          <w:p w14:paraId="54C40DCA" w14:textId="2FB41BA8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/>
                <w:kern w:val="0"/>
                <w:sz w:val="22"/>
              </w:rPr>
              <w:t>费用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（选项</w:t>
            </w:r>
            <w:r w:rsidRPr="001A08DA">
              <w:rPr>
                <w:rFonts w:ascii="宋体" w:hAnsi="宋体" w:cs="宋体"/>
                <w:kern w:val="0"/>
                <w:sz w:val="22"/>
              </w:rPr>
              <w:t>）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EAF5" w14:textId="317B330F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默认未选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F740C" w14:textId="46D414F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3CF4C" w14:textId="4255CAB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请选择</w:t>
            </w:r>
            <w:r w:rsidRPr="001A08DA">
              <w:rPr>
                <w:rFonts w:ascii="宋体" w:hAnsi="宋体" w:cs="宋体"/>
                <w:kern w:val="0"/>
                <w:sz w:val="22"/>
              </w:rPr>
              <w:t>交易服务费费用</w:t>
            </w:r>
          </w:p>
        </w:tc>
      </w:tr>
      <w:tr w:rsidR="001A08DA" w:rsidRPr="001A08DA" w14:paraId="0F025E4B" w14:textId="77777777" w:rsidTr="00D505EC">
        <w:trPr>
          <w:trHeight w:val="401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34EC57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交易</w:t>
            </w:r>
            <w:r w:rsidRPr="001A08DA">
              <w:rPr>
                <w:rFonts w:ascii="宋体" w:hAnsi="宋体" w:cs="宋体"/>
                <w:kern w:val="0"/>
                <w:sz w:val="22"/>
              </w:rPr>
              <w:t>服务费</w:t>
            </w:r>
          </w:p>
          <w:p w14:paraId="6A36AF92" w14:textId="263D7665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/>
                <w:kern w:val="0"/>
                <w:sz w:val="22"/>
              </w:rPr>
              <w:t>费用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（</w:t>
            </w:r>
            <w:r w:rsidRPr="001A08DA">
              <w:rPr>
                <w:rFonts w:ascii="宋体" w:hAnsi="宋体" w:cs="宋体"/>
                <w:kern w:val="0"/>
                <w:sz w:val="22"/>
              </w:rPr>
              <w:t>百分比）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FA676E" w14:textId="23EAF302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请输入0</w:t>
            </w:r>
            <w:r w:rsidRPr="001A08DA">
              <w:rPr>
                <w:rFonts w:ascii="宋体" w:hAnsi="宋体" w:cs="宋体"/>
                <w:kern w:val="0"/>
                <w:sz w:val="22"/>
              </w:rPr>
              <w:t>-100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的</w:t>
            </w:r>
            <w:r w:rsidRPr="001A08DA">
              <w:rPr>
                <w:rFonts w:ascii="宋体" w:hAnsi="宋体" w:cs="宋体"/>
                <w:kern w:val="0"/>
                <w:sz w:val="22"/>
              </w:rPr>
              <w:t>数字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EB64F" w14:textId="734E89C9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4DC41" w14:textId="4EE41C02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请填写</w:t>
            </w:r>
            <w:r w:rsidRPr="001A08DA">
              <w:rPr>
                <w:rFonts w:ascii="宋体" w:hAnsi="宋体" w:cs="宋体"/>
                <w:kern w:val="0"/>
                <w:sz w:val="22"/>
              </w:rPr>
              <w:t>交易服务费费用</w:t>
            </w:r>
          </w:p>
        </w:tc>
      </w:tr>
      <w:tr w:rsidR="001A08DA" w:rsidRPr="001A08DA" w14:paraId="300E9909" w14:textId="77777777" w:rsidTr="00D505EC">
        <w:trPr>
          <w:trHeight w:val="401"/>
        </w:trPr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44BF8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5D15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6CF5C" w14:textId="1B14A256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含特殊</w:t>
            </w:r>
            <w:r w:rsidRPr="001A08DA">
              <w:rPr>
                <w:rFonts w:ascii="宋体" w:hAnsi="宋体" w:cs="宋体"/>
                <w:kern w:val="0"/>
                <w:sz w:val="22"/>
              </w:rPr>
              <w:t>字符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DE95E" w14:textId="50BEC138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请输入正确</w:t>
            </w:r>
            <w:r w:rsidRPr="001A08DA">
              <w:rPr>
                <w:rFonts w:ascii="宋体" w:hAnsi="宋体" w:cs="宋体"/>
                <w:kern w:val="0"/>
                <w:sz w:val="22"/>
              </w:rPr>
              <w:t>数值</w:t>
            </w:r>
          </w:p>
        </w:tc>
      </w:tr>
      <w:tr w:rsidR="001A08DA" w:rsidRPr="001A08DA" w14:paraId="0A3406A1" w14:textId="77777777" w:rsidTr="001F200B">
        <w:trPr>
          <w:trHeight w:val="401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B1FC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交易服务费</w:t>
            </w:r>
          </w:p>
          <w:p w14:paraId="671930C8" w14:textId="04860118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/>
                <w:kern w:val="0"/>
                <w:sz w:val="22"/>
              </w:rPr>
              <w:t>支付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56A7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默认</w:t>
            </w:r>
            <w:r w:rsidRPr="001A08DA">
              <w:rPr>
                <w:rFonts w:ascii="宋体" w:hAnsi="宋体" w:cs="宋体"/>
                <w:kern w:val="0"/>
                <w:sz w:val="22"/>
              </w:rPr>
              <w:t>未选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61105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7CA2D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</w:t>
            </w:r>
            <w:r w:rsidRPr="001A08DA">
              <w:rPr>
                <w:rFonts w:ascii="宋体" w:hAnsi="宋体" w:cs="宋体"/>
                <w:kern w:val="0"/>
                <w:sz w:val="22"/>
              </w:rPr>
              <w:t>选择服务费支付方式</w:t>
            </w:r>
          </w:p>
        </w:tc>
      </w:tr>
      <w:tr w:rsidR="001A08DA" w:rsidRPr="001A08DA" w14:paraId="38F8537B" w14:textId="77777777" w:rsidTr="001F200B">
        <w:trPr>
          <w:trHeight w:val="401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F648" w14:textId="330D1213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佣金</w:t>
            </w:r>
            <w:r w:rsidRPr="001A08DA">
              <w:rPr>
                <w:rFonts w:ascii="宋体" w:hAnsi="宋体" w:cs="宋体"/>
                <w:kern w:val="0"/>
                <w:sz w:val="22"/>
              </w:rPr>
              <w:t>支付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0A17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默认</w:t>
            </w:r>
            <w:r w:rsidRPr="001A08DA">
              <w:rPr>
                <w:rFonts w:ascii="宋体" w:hAnsi="宋体" w:cs="宋体"/>
                <w:kern w:val="0"/>
                <w:sz w:val="22"/>
              </w:rPr>
              <w:t>未选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4D758" w14:textId="77777777" w:rsidR="006456E9" w:rsidRPr="001A08DA" w:rsidRDefault="006456E9" w:rsidP="006456E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60D48" w14:textId="77777777" w:rsidR="006456E9" w:rsidRPr="001A08DA" w:rsidRDefault="006456E9" w:rsidP="006456E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请</w:t>
            </w:r>
            <w:r w:rsidRPr="001A08DA">
              <w:rPr>
                <w:rFonts w:ascii="宋体" w:hAnsi="宋体" w:cs="宋体"/>
                <w:kern w:val="0"/>
                <w:sz w:val="22"/>
              </w:rPr>
              <w:t>选择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t>佣金</w:t>
            </w:r>
            <w:r w:rsidRPr="001A08DA">
              <w:rPr>
                <w:rFonts w:ascii="宋体" w:hAnsi="宋体" w:cs="宋体"/>
                <w:kern w:val="0"/>
                <w:sz w:val="22"/>
              </w:rPr>
              <w:t>支付方式</w:t>
            </w:r>
          </w:p>
        </w:tc>
      </w:tr>
    </w:tbl>
    <w:p w14:paraId="5E5CBDE6" w14:textId="77777777" w:rsidR="0013236C" w:rsidRPr="001A08DA" w:rsidRDefault="0013236C" w:rsidP="0013236C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14581319" w14:textId="77777777" w:rsidR="0013236C" w:rsidRPr="001A08DA" w:rsidRDefault="0013236C" w:rsidP="006134F0">
      <w:pPr>
        <w:pStyle w:val="aff5"/>
        <w:numPr>
          <w:ilvl w:val="0"/>
          <w:numId w:val="39"/>
        </w:numPr>
        <w:ind w:firstLineChars="0"/>
        <w:rPr>
          <w:i/>
        </w:rPr>
      </w:pPr>
      <w:r w:rsidRPr="001A08DA">
        <w:rPr>
          <w:rFonts w:hint="eastAsia"/>
          <w:i/>
        </w:rPr>
        <w:t>上述</w:t>
      </w:r>
      <w:r w:rsidRPr="001A08DA">
        <w:rPr>
          <w:i/>
        </w:rPr>
        <w:t>字段中，</w:t>
      </w:r>
      <w:proofErr w:type="gramStart"/>
      <w:r w:rsidRPr="001A08DA">
        <w:rPr>
          <w:rFonts w:hint="eastAsia"/>
          <w:i/>
        </w:rPr>
        <w:t>需判重</w:t>
      </w:r>
      <w:proofErr w:type="gramEnd"/>
      <w:r w:rsidRPr="001A08DA">
        <w:rPr>
          <w:i/>
        </w:rPr>
        <w:t>的</w:t>
      </w:r>
      <w:r w:rsidRPr="001A08DA">
        <w:rPr>
          <w:rFonts w:hint="eastAsia"/>
          <w:i/>
        </w:rPr>
        <w:t>为</w:t>
      </w:r>
      <w:r w:rsidRPr="001A08DA">
        <w:rPr>
          <w:i/>
        </w:rPr>
        <w:t>：</w:t>
      </w:r>
    </w:p>
    <w:p w14:paraId="11E158E3" w14:textId="33719A3B" w:rsidR="0013236C" w:rsidRPr="001A08DA" w:rsidRDefault="003779E2" w:rsidP="006134F0">
      <w:pPr>
        <w:pStyle w:val="aff5"/>
        <w:numPr>
          <w:ilvl w:val="0"/>
          <w:numId w:val="40"/>
        </w:numPr>
        <w:ind w:firstLineChars="0"/>
        <w:rPr>
          <w:i/>
        </w:rPr>
      </w:pPr>
      <w:r w:rsidRPr="001A08DA">
        <w:rPr>
          <w:rFonts w:hint="eastAsia"/>
          <w:i/>
        </w:rPr>
        <w:t>登录</w:t>
      </w:r>
      <w:r w:rsidR="0013236C" w:rsidRPr="001A08DA">
        <w:rPr>
          <w:rFonts w:hint="eastAsia"/>
          <w:i/>
        </w:rPr>
        <w:t>账号</w:t>
      </w:r>
      <w:r w:rsidR="0013236C" w:rsidRPr="001A08DA">
        <w:rPr>
          <w:i/>
        </w:rPr>
        <w:t>（</w:t>
      </w:r>
      <w:r w:rsidR="0013236C" w:rsidRPr="001A08DA">
        <w:rPr>
          <w:rFonts w:hint="eastAsia"/>
          <w:i/>
        </w:rPr>
        <w:t>所有</w:t>
      </w:r>
      <w:r w:rsidR="0013236C" w:rsidRPr="001A08DA">
        <w:rPr>
          <w:i/>
        </w:rPr>
        <w:t>账号都需要判重）</w:t>
      </w:r>
      <w:r w:rsidR="00A05A44" w:rsidRPr="001A08DA">
        <w:rPr>
          <w:rFonts w:hint="eastAsia"/>
          <w:i/>
        </w:rPr>
        <w:t>，</w:t>
      </w:r>
      <w:r w:rsidR="00A05A44" w:rsidRPr="001A08DA">
        <w:rPr>
          <w:i/>
        </w:rPr>
        <w:t>但字母</w:t>
      </w:r>
      <w:r w:rsidR="00A05A44" w:rsidRPr="001A08DA">
        <w:rPr>
          <w:rFonts w:hint="eastAsia"/>
          <w:i/>
        </w:rPr>
        <w:t>不</w:t>
      </w:r>
      <w:r w:rsidR="00A05A44" w:rsidRPr="001A08DA">
        <w:rPr>
          <w:i/>
        </w:rPr>
        <w:t>区分大小写</w:t>
      </w:r>
      <w:r w:rsidR="00A05A44" w:rsidRPr="001A08DA">
        <w:rPr>
          <w:rFonts w:hint="eastAsia"/>
          <w:i/>
        </w:rPr>
        <w:t>，</w:t>
      </w:r>
      <w:r w:rsidR="00A05A44" w:rsidRPr="001A08DA">
        <w:rPr>
          <w:i/>
        </w:rPr>
        <w:t>若两个账号只有字母的大小写存在差异，则视为账号重复</w:t>
      </w:r>
      <w:r w:rsidR="0013236C" w:rsidRPr="001A08DA">
        <w:rPr>
          <w:rFonts w:hint="eastAsia"/>
          <w:i/>
        </w:rPr>
        <w:t>；</w:t>
      </w:r>
    </w:p>
    <w:p w14:paraId="0D1BB5CA" w14:textId="1041A2DF" w:rsidR="0013236C" w:rsidRPr="001A08DA" w:rsidRDefault="0013236C" w:rsidP="006134F0">
      <w:pPr>
        <w:pStyle w:val="aff5"/>
        <w:numPr>
          <w:ilvl w:val="0"/>
          <w:numId w:val="40"/>
        </w:numPr>
        <w:ind w:firstLineChars="0"/>
        <w:rPr>
          <w:i/>
        </w:rPr>
      </w:pPr>
      <w:r w:rsidRPr="001A08DA">
        <w:rPr>
          <w:rFonts w:hint="eastAsia"/>
          <w:i/>
        </w:rPr>
        <w:t>公司名称（包括</w:t>
      </w:r>
      <w:r w:rsidRPr="001A08DA">
        <w:rPr>
          <w:i/>
        </w:rPr>
        <w:t>景区</w:t>
      </w:r>
      <w:r w:rsidR="009F2AED" w:rsidRPr="001A08DA">
        <w:rPr>
          <w:rFonts w:hint="eastAsia"/>
          <w:i/>
        </w:rPr>
        <w:t>门票</w:t>
      </w:r>
      <w:r w:rsidRPr="001A08DA">
        <w:rPr>
          <w:i/>
        </w:rPr>
        <w:t>、</w:t>
      </w:r>
      <w:r w:rsidR="009F2AED" w:rsidRPr="001A08DA">
        <w:rPr>
          <w:rFonts w:hint="eastAsia"/>
          <w:i/>
        </w:rPr>
        <w:t>演艺门票</w:t>
      </w:r>
      <w:r w:rsidRPr="001A08DA">
        <w:rPr>
          <w:rFonts w:hint="eastAsia"/>
          <w:i/>
        </w:rPr>
        <w:t>、</w:t>
      </w:r>
      <w:r w:rsidR="009F2AED" w:rsidRPr="001A08DA">
        <w:rPr>
          <w:rFonts w:hint="eastAsia"/>
          <w:i/>
        </w:rPr>
        <w:t>酒店、</w:t>
      </w:r>
      <w:r w:rsidR="009F2AED" w:rsidRPr="001A08DA">
        <w:rPr>
          <w:i/>
        </w:rPr>
        <w:t>线路</w:t>
      </w:r>
      <w:r w:rsidRPr="001A08DA">
        <w:rPr>
          <w:rFonts w:hint="eastAsia"/>
          <w:i/>
        </w:rPr>
        <w:t>、</w:t>
      </w:r>
      <w:r w:rsidR="009F2AED" w:rsidRPr="001A08DA">
        <w:rPr>
          <w:rFonts w:hint="eastAsia"/>
          <w:i/>
        </w:rPr>
        <w:t>小交通</w:t>
      </w:r>
      <w:r w:rsidR="009F2AED" w:rsidRPr="001A08DA">
        <w:rPr>
          <w:i/>
        </w:rPr>
        <w:t>、特产</w:t>
      </w:r>
      <w:r w:rsidRPr="001A08DA">
        <w:rPr>
          <w:rFonts w:hint="eastAsia"/>
          <w:i/>
        </w:rPr>
        <w:t>）；</w:t>
      </w:r>
    </w:p>
    <w:p w14:paraId="7B19B822" w14:textId="129DA223" w:rsidR="0013236C" w:rsidRPr="001A08DA" w:rsidRDefault="0013236C" w:rsidP="006134F0">
      <w:pPr>
        <w:pStyle w:val="aff5"/>
        <w:numPr>
          <w:ilvl w:val="0"/>
          <w:numId w:val="40"/>
        </w:numPr>
        <w:ind w:firstLineChars="0"/>
        <w:rPr>
          <w:i/>
        </w:rPr>
      </w:pPr>
      <w:r w:rsidRPr="001A08DA">
        <w:rPr>
          <w:i/>
        </w:rPr>
        <w:t>身份证号（</w:t>
      </w:r>
      <w:r w:rsidR="009F2AED" w:rsidRPr="001A08DA">
        <w:rPr>
          <w:rFonts w:hint="eastAsia"/>
          <w:i/>
        </w:rPr>
        <w:t>仅客栈</w:t>
      </w:r>
      <w:r w:rsidRPr="001A08DA">
        <w:rPr>
          <w:i/>
        </w:rPr>
        <w:t>）</w:t>
      </w:r>
      <w:r w:rsidR="00381E47" w:rsidRPr="001A08DA">
        <w:rPr>
          <w:rFonts w:hint="eastAsia"/>
          <w:i/>
        </w:rPr>
        <w:t>；</w:t>
      </w:r>
    </w:p>
    <w:p w14:paraId="4461CDFD" w14:textId="230ACA6E" w:rsidR="00381E47" w:rsidRPr="001A08DA" w:rsidRDefault="00381E47" w:rsidP="006134F0">
      <w:pPr>
        <w:pStyle w:val="aff5"/>
        <w:numPr>
          <w:ilvl w:val="0"/>
          <w:numId w:val="40"/>
        </w:numPr>
        <w:ind w:firstLineChars="0"/>
        <w:rPr>
          <w:i/>
        </w:rPr>
      </w:pPr>
      <w:r w:rsidRPr="001A08DA">
        <w:rPr>
          <w:rFonts w:hint="eastAsia"/>
          <w:i/>
        </w:rPr>
        <w:lastRenderedPageBreak/>
        <w:t>营业执照号（包括</w:t>
      </w:r>
      <w:r w:rsidRPr="001A08DA">
        <w:rPr>
          <w:i/>
        </w:rPr>
        <w:t>景区</w:t>
      </w:r>
      <w:r w:rsidRPr="001A08DA">
        <w:rPr>
          <w:rFonts w:hint="eastAsia"/>
          <w:i/>
        </w:rPr>
        <w:t>门票</w:t>
      </w:r>
      <w:r w:rsidRPr="001A08DA">
        <w:rPr>
          <w:i/>
        </w:rPr>
        <w:t>、</w:t>
      </w:r>
      <w:r w:rsidRPr="001A08DA">
        <w:rPr>
          <w:rFonts w:hint="eastAsia"/>
          <w:i/>
        </w:rPr>
        <w:t>演艺门票、酒店、</w:t>
      </w:r>
      <w:r w:rsidRPr="001A08DA">
        <w:rPr>
          <w:i/>
        </w:rPr>
        <w:t>线路</w:t>
      </w:r>
      <w:r w:rsidRPr="001A08DA">
        <w:rPr>
          <w:rFonts w:hint="eastAsia"/>
          <w:i/>
        </w:rPr>
        <w:t>、小交通</w:t>
      </w:r>
      <w:r w:rsidRPr="001A08DA">
        <w:rPr>
          <w:i/>
        </w:rPr>
        <w:t>、特产</w:t>
      </w:r>
      <w:r w:rsidRPr="001A08DA">
        <w:rPr>
          <w:rFonts w:hint="eastAsia"/>
          <w:i/>
        </w:rPr>
        <w:t>）。</w:t>
      </w:r>
    </w:p>
    <w:p w14:paraId="5D1A0665" w14:textId="3D2197A1" w:rsidR="00381E47" w:rsidRPr="001A08DA" w:rsidRDefault="00381E47" w:rsidP="006134F0">
      <w:pPr>
        <w:pStyle w:val="aff5"/>
        <w:numPr>
          <w:ilvl w:val="0"/>
          <w:numId w:val="39"/>
        </w:numPr>
        <w:ind w:firstLineChars="0"/>
        <w:rPr>
          <w:i/>
        </w:rPr>
      </w:pPr>
      <w:r w:rsidRPr="001A08DA">
        <w:rPr>
          <w:rFonts w:hint="eastAsia"/>
          <w:i/>
        </w:rPr>
        <w:t>酒店</w:t>
      </w:r>
      <w:r w:rsidRPr="001A08DA">
        <w:rPr>
          <w:i/>
        </w:rPr>
        <w:t>的门店名称实为公司名称字段，需要判重；</w:t>
      </w:r>
      <w:r w:rsidRPr="001A08DA">
        <w:rPr>
          <w:rFonts w:hint="eastAsia"/>
          <w:i/>
        </w:rPr>
        <w:t>客栈</w:t>
      </w:r>
      <w:r w:rsidRPr="001A08DA">
        <w:rPr>
          <w:i/>
        </w:rPr>
        <w:t>的门店名称</w:t>
      </w:r>
      <w:r w:rsidRPr="001A08DA">
        <w:rPr>
          <w:rFonts w:hint="eastAsia"/>
          <w:i/>
        </w:rPr>
        <w:t>不判重</w:t>
      </w:r>
      <w:r w:rsidRPr="001A08DA">
        <w:rPr>
          <w:i/>
        </w:rPr>
        <w:t>。</w:t>
      </w:r>
    </w:p>
    <w:p w14:paraId="39F49A5B" w14:textId="6571C536" w:rsidR="003D0959" w:rsidRPr="001A08DA" w:rsidRDefault="003D0959" w:rsidP="006134F0">
      <w:pPr>
        <w:pStyle w:val="aff5"/>
        <w:numPr>
          <w:ilvl w:val="0"/>
          <w:numId w:val="39"/>
        </w:numPr>
        <w:ind w:firstLineChars="0"/>
        <w:rPr>
          <w:i/>
        </w:rPr>
      </w:pPr>
      <w:r w:rsidRPr="001A08DA">
        <w:rPr>
          <w:rFonts w:hint="eastAsia"/>
          <w:i/>
        </w:rPr>
        <w:t>住宿</w:t>
      </w:r>
      <w:r w:rsidRPr="001A08DA">
        <w:rPr>
          <w:i/>
        </w:rPr>
        <w:t>供应商的前台号码不能为空</w:t>
      </w:r>
      <w:r w:rsidRPr="001A08DA">
        <w:rPr>
          <w:rFonts w:hint="eastAsia"/>
          <w:i/>
        </w:rPr>
        <w:t>，</w:t>
      </w:r>
      <w:r w:rsidRPr="001A08DA">
        <w:rPr>
          <w:i/>
        </w:rPr>
        <w:t>需</w:t>
      </w:r>
      <w:proofErr w:type="gramStart"/>
      <w:r w:rsidRPr="001A08DA">
        <w:rPr>
          <w:i/>
        </w:rPr>
        <w:t>做为</w:t>
      </w:r>
      <w:proofErr w:type="gramEnd"/>
      <w:r w:rsidRPr="001A08DA">
        <w:rPr>
          <w:i/>
        </w:rPr>
        <w:t>空</w:t>
      </w:r>
      <w:r w:rsidRPr="001A08DA">
        <w:rPr>
          <w:rFonts w:hint="eastAsia"/>
          <w:i/>
        </w:rPr>
        <w:t>判定</w:t>
      </w:r>
      <w:r w:rsidRPr="001A08DA">
        <w:rPr>
          <w:i/>
        </w:rPr>
        <w:t>。</w:t>
      </w:r>
    </w:p>
    <w:p w14:paraId="42860B71" w14:textId="77777777" w:rsidR="00D646C7" w:rsidRPr="001A08DA" w:rsidRDefault="00D646C7" w:rsidP="00D646C7"/>
    <w:p w14:paraId="1702DC99" w14:textId="37322B11" w:rsidR="00F37B79" w:rsidRPr="001A08DA" w:rsidRDefault="00F37B79" w:rsidP="00907D6A">
      <w:pPr>
        <w:pStyle w:val="3"/>
        <w:rPr>
          <w:color w:val="auto"/>
        </w:rPr>
      </w:pPr>
      <w:bookmarkStart w:id="68" w:name="_Toc452991783"/>
      <w:bookmarkStart w:id="69" w:name="_Toc440473301"/>
      <w:proofErr w:type="gramStart"/>
      <w:r w:rsidRPr="001A08DA">
        <w:rPr>
          <w:rFonts w:hint="eastAsia"/>
          <w:color w:val="auto"/>
        </w:rPr>
        <w:t>代注册</w:t>
      </w:r>
      <w:proofErr w:type="gramEnd"/>
      <w:r w:rsidRPr="001A08DA">
        <w:rPr>
          <w:color w:val="auto"/>
        </w:rPr>
        <w:t>账号说明</w:t>
      </w:r>
      <w:bookmarkEnd w:id="68"/>
    </w:p>
    <w:p w14:paraId="1AAB0458" w14:textId="20396E4A" w:rsidR="00F37B79" w:rsidRPr="001A08DA" w:rsidRDefault="00F37B79" w:rsidP="006134F0">
      <w:pPr>
        <w:pStyle w:val="aff5"/>
        <w:numPr>
          <w:ilvl w:val="0"/>
          <w:numId w:val="41"/>
        </w:numPr>
        <w:ind w:firstLineChars="0"/>
      </w:pPr>
      <w:proofErr w:type="gramStart"/>
      <w:r w:rsidRPr="001A08DA">
        <w:rPr>
          <w:rFonts w:hint="eastAsia"/>
        </w:rPr>
        <w:t>代注册</w:t>
      </w:r>
      <w:proofErr w:type="gramEnd"/>
      <w:r w:rsidRPr="001A08DA">
        <w:t>分为</w:t>
      </w:r>
      <w:r w:rsidRPr="001A08DA">
        <w:rPr>
          <w:rFonts w:hint="eastAsia"/>
        </w:rPr>
        <w:t>两种情况：</w:t>
      </w:r>
    </w:p>
    <w:p w14:paraId="5648CE5E" w14:textId="0D19B000" w:rsidR="00F37B79" w:rsidRPr="001A08DA" w:rsidRDefault="00F37B79" w:rsidP="006134F0">
      <w:pPr>
        <w:pStyle w:val="aff5"/>
        <w:numPr>
          <w:ilvl w:val="0"/>
          <w:numId w:val="42"/>
        </w:numPr>
        <w:ind w:firstLineChars="0"/>
      </w:pPr>
      <w:r w:rsidRPr="001A08DA">
        <w:rPr>
          <w:rFonts w:hint="eastAsia"/>
        </w:rPr>
        <w:t>供应商</w:t>
      </w:r>
      <w:r w:rsidRPr="001A08DA">
        <w:t>账号添加</w:t>
      </w:r>
      <w:r w:rsidR="003D0959" w:rsidRPr="001A08DA">
        <w:rPr>
          <w:rFonts w:hint="eastAsia"/>
        </w:rPr>
        <w:t>关联</w:t>
      </w:r>
      <w:r w:rsidRPr="001A08DA">
        <w:t>账号</w:t>
      </w:r>
      <w:r w:rsidRPr="001A08DA">
        <w:rPr>
          <w:rFonts w:hint="eastAsia"/>
        </w:rPr>
        <w:t>，</w:t>
      </w:r>
      <w:r w:rsidRPr="001A08DA">
        <w:t>如景区公司添加旅行社、旅行社</w:t>
      </w:r>
      <w:r w:rsidRPr="001A08DA">
        <w:rPr>
          <w:rFonts w:hint="eastAsia"/>
        </w:rPr>
        <w:t>部门</w:t>
      </w:r>
      <w:r w:rsidRPr="001A08DA">
        <w:t>、导游</w:t>
      </w:r>
      <w:r w:rsidR="003779E2" w:rsidRPr="001A08DA">
        <w:rPr>
          <w:rFonts w:hint="eastAsia"/>
        </w:rPr>
        <w:t>、</w:t>
      </w:r>
      <w:r w:rsidR="003779E2" w:rsidRPr="001A08DA">
        <w:t>商户</w:t>
      </w:r>
      <w:r w:rsidRPr="001A08DA">
        <w:t>；</w:t>
      </w:r>
    </w:p>
    <w:p w14:paraId="6C3388B8" w14:textId="5E39B00D" w:rsidR="00F37B79" w:rsidRPr="001A08DA" w:rsidRDefault="00F37B79" w:rsidP="006134F0">
      <w:pPr>
        <w:pStyle w:val="aff5"/>
        <w:numPr>
          <w:ilvl w:val="0"/>
          <w:numId w:val="42"/>
        </w:numPr>
        <w:ind w:firstLineChars="0"/>
      </w:pPr>
      <w:r w:rsidRPr="001A08DA">
        <w:rPr>
          <w:rFonts w:hint="eastAsia"/>
        </w:rPr>
        <w:t>分销商</w:t>
      </w:r>
      <w:r w:rsidRPr="001A08DA">
        <w:t>账号添加关联账号</w:t>
      </w:r>
      <w:r w:rsidRPr="001A08DA">
        <w:rPr>
          <w:rFonts w:hint="eastAsia"/>
        </w:rPr>
        <w:t>，</w:t>
      </w:r>
      <w:r w:rsidRPr="001A08DA">
        <w:t>如旅行社添加旅行社部门、导游账号。</w:t>
      </w:r>
    </w:p>
    <w:p w14:paraId="6623C8D9" w14:textId="100FB37C" w:rsidR="00F37B79" w:rsidRPr="001A08DA" w:rsidRDefault="00F37B79" w:rsidP="006134F0">
      <w:pPr>
        <w:pStyle w:val="aff5"/>
        <w:numPr>
          <w:ilvl w:val="0"/>
          <w:numId w:val="41"/>
        </w:numPr>
        <w:ind w:firstLineChars="0"/>
      </w:pPr>
      <w:proofErr w:type="gramStart"/>
      <w:r w:rsidRPr="001A08DA">
        <w:rPr>
          <w:rFonts w:hint="eastAsia"/>
        </w:rPr>
        <w:t>代注册</w:t>
      </w:r>
      <w:proofErr w:type="gramEnd"/>
      <w:r w:rsidR="001F200B" w:rsidRPr="001A08DA">
        <w:rPr>
          <w:rFonts w:hint="eastAsia"/>
        </w:rPr>
        <w:t>流程</w:t>
      </w:r>
      <w:r w:rsidR="001F200B" w:rsidRPr="001A08DA">
        <w:t>说明</w:t>
      </w:r>
      <w:r w:rsidRPr="001A08DA">
        <w:t>：</w:t>
      </w:r>
    </w:p>
    <w:p w14:paraId="07DCBD5A" w14:textId="46168763" w:rsidR="00BF0D9F" w:rsidRPr="001A08DA" w:rsidRDefault="00BF6D84" w:rsidP="006134F0">
      <w:pPr>
        <w:pStyle w:val="aff5"/>
        <w:numPr>
          <w:ilvl w:val="0"/>
          <w:numId w:val="43"/>
        </w:numPr>
        <w:ind w:firstLineChars="0"/>
      </w:pPr>
      <w:r w:rsidRPr="001A08DA">
        <w:t>供应端</w:t>
      </w:r>
      <w:r w:rsidR="00BF0D9F" w:rsidRPr="001A08DA">
        <w:rPr>
          <w:rFonts w:hint="eastAsia"/>
        </w:rPr>
        <w:t>或</w:t>
      </w:r>
      <w:r w:rsidR="00BF0D9F" w:rsidRPr="001A08DA">
        <w:t>分销端在</w:t>
      </w:r>
      <w:r w:rsidR="00BF0D9F" w:rsidRPr="001A08DA">
        <w:rPr>
          <w:rFonts w:hint="eastAsia"/>
        </w:rPr>
        <w:t>添加用户</w:t>
      </w:r>
      <w:r w:rsidR="00BF0D9F" w:rsidRPr="001A08DA">
        <w:t>信息时</w:t>
      </w:r>
      <w:r w:rsidR="00BF0D9F" w:rsidRPr="001A08DA">
        <w:rPr>
          <w:rFonts w:hint="eastAsia"/>
        </w:rPr>
        <w:t>，不同</w:t>
      </w:r>
      <w:r w:rsidR="00BF0D9F" w:rsidRPr="001A08DA">
        <w:t>类型的用户，</w:t>
      </w:r>
      <w:r w:rsidR="000940FB" w:rsidRPr="001A08DA">
        <w:rPr>
          <w:rFonts w:hint="eastAsia"/>
        </w:rPr>
        <w:t>判断</w:t>
      </w:r>
      <w:r w:rsidR="00BF0D9F" w:rsidRPr="001A08DA">
        <w:rPr>
          <w:rFonts w:hint="eastAsia"/>
        </w:rPr>
        <w:t>逻辑</w:t>
      </w:r>
      <w:r w:rsidR="00BF0D9F" w:rsidRPr="001A08DA">
        <w:t>不同</w:t>
      </w:r>
      <w:r w:rsidR="00D505EC" w:rsidRPr="001A08DA">
        <w:rPr>
          <w:rFonts w:hint="eastAsia"/>
        </w:rPr>
        <w:t>：</w:t>
      </w:r>
    </w:p>
    <w:p w14:paraId="6BE61EC7" w14:textId="51CD0F28" w:rsidR="00BF0D9F" w:rsidRPr="001A08DA" w:rsidRDefault="00BF0D9F" w:rsidP="00AF5305">
      <w:pPr>
        <w:pStyle w:val="aff5"/>
        <w:numPr>
          <w:ilvl w:val="0"/>
          <w:numId w:val="53"/>
        </w:numPr>
        <w:ind w:firstLineChars="0"/>
      </w:pPr>
      <w:r w:rsidRPr="001A08DA">
        <w:rPr>
          <w:rFonts w:hint="eastAsia"/>
        </w:rPr>
        <w:t>若</w:t>
      </w:r>
      <w:r w:rsidRPr="001A08DA">
        <w:t>添加的</w:t>
      </w:r>
      <w:r w:rsidRPr="001A08DA">
        <w:rPr>
          <w:rFonts w:hint="eastAsia"/>
        </w:rPr>
        <w:t>用户类型</w:t>
      </w:r>
      <w:r w:rsidRPr="001A08DA">
        <w:t>为个人性质，则对身份证号进行判重</w:t>
      </w:r>
      <w:r w:rsidRPr="001A08DA">
        <w:rPr>
          <w:rFonts w:hint="eastAsia"/>
        </w:rPr>
        <w:t>；</w:t>
      </w:r>
    </w:p>
    <w:p w14:paraId="4F24B8BD" w14:textId="621B88F9" w:rsidR="00DD1366" w:rsidRPr="001A08DA" w:rsidRDefault="00DD1366" w:rsidP="00AF5305">
      <w:pPr>
        <w:pStyle w:val="aff5"/>
        <w:numPr>
          <w:ilvl w:val="0"/>
          <w:numId w:val="54"/>
        </w:numPr>
        <w:ind w:firstLineChars="0"/>
      </w:pPr>
      <w:r w:rsidRPr="001A08DA">
        <w:rPr>
          <w:rFonts w:hint="eastAsia"/>
        </w:rPr>
        <w:t>若该</w:t>
      </w:r>
      <w:r w:rsidRPr="001A08DA">
        <w:t>身份证号不存在，</w:t>
      </w:r>
      <w:r w:rsidRPr="001A08DA">
        <w:rPr>
          <w:rFonts w:hint="eastAsia"/>
        </w:rPr>
        <w:t>则</w:t>
      </w:r>
      <w:r w:rsidRPr="001A08DA">
        <w:t>直接创建</w:t>
      </w:r>
      <w:r w:rsidRPr="001A08DA">
        <w:rPr>
          <w:rFonts w:hint="eastAsia"/>
        </w:rPr>
        <w:t>新</w:t>
      </w:r>
      <w:r w:rsidRPr="001A08DA">
        <w:t>账号</w:t>
      </w:r>
      <w:r w:rsidRPr="001A08DA">
        <w:rPr>
          <w:rFonts w:hint="eastAsia"/>
        </w:rPr>
        <w:t>，</w:t>
      </w:r>
      <w:r w:rsidRPr="001A08DA">
        <w:t>并</w:t>
      </w:r>
      <w:r w:rsidR="003D0959" w:rsidRPr="001A08DA">
        <w:t>添加</w:t>
      </w:r>
      <w:r w:rsidRPr="001A08DA">
        <w:t>关联字段</w:t>
      </w:r>
      <w:r w:rsidRPr="001A08DA">
        <w:rPr>
          <w:rFonts w:hint="eastAsia"/>
        </w:rPr>
        <w:t>信息。</w:t>
      </w:r>
      <w:r w:rsidRPr="001A08DA">
        <w:t>前端提示</w:t>
      </w:r>
      <w:r w:rsidRPr="001A08DA">
        <w:t>“</w:t>
      </w:r>
      <w:r w:rsidRPr="001A08DA">
        <w:rPr>
          <w:rFonts w:hint="eastAsia"/>
        </w:rPr>
        <w:t>该用户</w:t>
      </w:r>
      <w:r w:rsidRPr="001A08DA">
        <w:t>已创建，请</w:t>
      </w:r>
      <w:r w:rsidRPr="001A08DA">
        <w:rPr>
          <w:rFonts w:hint="eastAsia"/>
        </w:rPr>
        <w:t>耐心</w:t>
      </w:r>
      <w:r w:rsidRPr="001A08DA">
        <w:t>等待审核</w:t>
      </w:r>
      <w:r w:rsidRPr="001A08DA">
        <w:t>”</w:t>
      </w:r>
      <w:r w:rsidRPr="001A08DA">
        <w:t>。</w:t>
      </w:r>
    </w:p>
    <w:p w14:paraId="3991C4FA" w14:textId="62A1A1BF" w:rsidR="003D0959" w:rsidRPr="001A08DA" w:rsidRDefault="000940FB" w:rsidP="00AF5305">
      <w:pPr>
        <w:pStyle w:val="aff5"/>
        <w:numPr>
          <w:ilvl w:val="0"/>
          <w:numId w:val="54"/>
        </w:numPr>
        <w:ind w:firstLineChars="0"/>
      </w:pPr>
      <w:r w:rsidRPr="001A08DA">
        <w:rPr>
          <w:rFonts w:hint="eastAsia"/>
        </w:rPr>
        <w:t>若该</w:t>
      </w:r>
      <w:r w:rsidRPr="001A08DA">
        <w:t>身份证号已存在，</w:t>
      </w:r>
      <w:r w:rsidR="003D0959" w:rsidRPr="001A08DA">
        <w:rPr>
          <w:rFonts w:hint="eastAsia"/>
        </w:rPr>
        <w:t>则</w:t>
      </w:r>
      <w:r w:rsidR="003D0959" w:rsidRPr="001A08DA">
        <w:t>账号创建失败</w:t>
      </w:r>
      <w:r w:rsidR="002705EF" w:rsidRPr="001A08DA">
        <w:rPr>
          <w:rFonts w:hint="eastAsia"/>
        </w:rPr>
        <w:t>，</w:t>
      </w:r>
      <w:r w:rsidR="002705EF" w:rsidRPr="001A08DA">
        <w:t>前端提示</w:t>
      </w:r>
      <w:r w:rsidR="002705EF" w:rsidRPr="001A08DA">
        <w:t>“</w:t>
      </w:r>
      <w:r w:rsidR="002705EF" w:rsidRPr="001A08DA">
        <w:rPr>
          <w:rFonts w:hint="eastAsia"/>
        </w:rPr>
        <w:t>该账号</w:t>
      </w:r>
      <w:r w:rsidR="002705EF" w:rsidRPr="001A08DA">
        <w:t>已存在，创建失败</w:t>
      </w:r>
      <w:r w:rsidR="002705EF" w:rsidRPr="001A08DA">
        <w:t>”</w:t>
      </w:r>
      <w:r w:rsidR="002705EF" w:rsidRPr="001A08DA">
        <w:rPr>
          <w:rFonts w:hint="eastAsia"/>
        </w:rPr>
        <w:t>。</w:t>
      </w:r>
    </w:p>
    <w:p w14:paraId="02F5BF61" w14:textId="0F75C176" w:rsidR="00BF0D9F" w:rsidRPr="001A08DA" w:rsidRDefault="00BF0D9F" w:rsidP="00AF5305">
      <w:pPr>
        <w:pStyle w:val="aff5"/>
        <w:numPr>
          <w:ilvl w:val="0"/>
          <w:numId w:val="53"/>
        </w:numPr>
        <w:ind w:firstLineChars="0"/>
      </w:pPr>
      <w:r w:rsidRPr="001A08DA">
        <w:rPr>
          <w:rFonts w:hint="eastAsia"/>
        </w:rPr>
        <w:t>若</w:t>
      </w:r>
      <w:r w:rsidRPr="001A08DA">
        <w:t>添加的用户类型为企业性质，则</w:t>
      </w:r>
      <w:r w:rsidRPr="001A08DA">
        <w:rPr>
          <w:rFonts w:hint="eastAsia"/>
        </w:rPr>
        <w:t>对</w:t>
      </w:r>
      <w:r w:rsidRPr="001A08DA">
        <w:t>营业</w:t>
      </w:r>
      <w:r w:rsidRPr="001A08DA">
        <w:rPr>
          <w:rFonts w:hint="eastAsia"/>
        </w:rPr>
        <w:t>执照</w:t>
      </w:r>
      <w:r w:rsidRPr="001A08DA">
        <w:t>号</w:t>
      </w:r>
      <w:r w:rsidRPr="001A08DA">
        <w:rPr>
          <w:rFonts w:hint="eastAsia"/>
        </w:rPr>
        <w:t>进行</w:t>
      </w:r>
      <w:r w:rsidRPr="001A08DA">
        <w:t>判重</w:t>
      </w:r>
      <w:r w:rsidR="000940FB" w:rsidRPr="001A08DA">
        <w:rPr>
          <w:rFonts w:hint="eastAsia"/>
        </w:rPr>
        <w:t>：</w:t>
      </w:r>
    </w:p>
    <w:p w14:paraId="772FEA78" w14:textId="0FAAB448" w:rsidR="004F5D29" w:rsidRPr="001A08DA" w:rsidRDefault="004F5D29" w:rsidP="00AF5305">
      <w:pPr>
        <w:pStyle w:val="aff5"/>
        <w:numPr>
          <w:ilvl w:val="0"/>
          <w:numId w:val="55"/>
        </w:numPr>
        <w:ind w:firstLineChars="0"/>
      </w:pPr>
      <w:r w:rsidRPr="001A08DA">
        <w:rPr>
          <w:rFonts w:hint="eastAsia"/>
        </w:rPr>
        <w:t>若</w:t>
      </w:r>
      <w:r w:rsidRPr="001A08DA">
        <w:t>营业执照号不存在，则直接创建</w:t>
      </w:r>
      <w:r w:rsidRPr="001A08DA">
        <w:rPr>
          <w:rFonts w:hint="eastAsia"/>
        </w:rPr>
        <w:t>新账号</w:t>
      </w:r>
      <w:r w:rsidRPr="001A08DA">
        <w:t>，</w:t>
      </w:r>
      <w:r w:rsidR="00363EE9" w:rsidRPr="001A08DA">
        <w:rPr>
          <w:rFonts w:hint="eastAsia"/>
        </w:rPr>
        <w:t>并</w:t>
      </w:r>
      <w:r w:rsidR="002705EF" w:rsidRPr="001A08DA">
        <w:t>添加</w:t>
      </w:r>
      <w:r w:rsidRPr="001A08DA">
        <w:t>关联字段信息，前端提示</w:t>
      </w:r>
      <w:r w:rsidRPr="001A08DA">
        <w:t>“</w:t>
      </w:r>
      <w:r w:rsidRPr="001A08DA">
        <w:rPr>
          <w:rFonts w:hint="eastAsia"/>
        </w:rPr>
        <w:t>该用户</w:t>
      </w:r>
      <w:r w:rsidRPr="001A08DA">
        <w:t>已创建，请</w:t>
      </w:r>
      <w:r w:rsidRPr="001A08DA">
        <w:rPr>
          <w:rFonts w:hint="eastAsia"/>
        </w:rPr>
        <w:t>耐心</w:t>
      </w:r>
      <w:r w:rsidRPr="001A08DA">
        <w:t>等待审核</w:t>
      </w:r>
      <w:r w:rsidRPr="001A08DA">
        <w:t>”</w:t>
      </w:r>
      <w:r w:rsidRPr="001A08DA">
        <w:rPr>
          <w:rFonts w:hint="eastAsia"/>
        </w:rPr>
        <w:t>；</w:t>
      </w:r>
    </w:p>
    <w:p w14:paraId="32631184" w14:textId="492762C5" w:rsidR="004F5D29" w:rsidRPr="001A08DA" w:rsidRDefault="004F5D29" w:rsidP="00AF5305">
      <w:pPr>
        <w:pStyle w:val="aff5"/>
        <w:numPr>
          <w:ilvl w:val="0"/>
          <w:numId w:val="55"/>
        </w:numPr>
        <w:ind w:firstLineChars="0"/>
      </w:pPr>
      <w:r w:rsidRPr="001A08DA">
        <w:rPr>
          <w:rFonts w:hint="eastAsia"/>
        </w:rPr>
        <w:t>若</w:t>
      </w:r>
      <w:r w:rsidR="00363EE9" w:rsidRPr="001A08DA">
        <w:t>营业执照号</w:t>
      </w:r>
      <w:r w:rsidRPr="001A08DA">
        <w:t>已存在，</w:t>
      </w:r>
      <w:r w:rsidR="002705EF" w:rsidRPr="001A08DA">
        <w:rPr>
          <w:rFonts w:hint="eastAsia"/>
        </w:rPr>
        <w:t>则</w:t>
      </w:r>
      <w:r w:rsidR="002705EF" w:rsidRPr="001A08DA">
        <w:t>账号创建失败</w:t>
      </w:r>
      <w:r w:rsidR="002705EF" w:rsidRPr="001A08DA">
        <w:rPr>
          <w:rFonts w:hint="eastAsia"/>
        </w:rPr>
        <w:t>，</w:t>
      </w:r>
      <w:r w:rsidR="002705EF" w:rsidRPr="001A08DA">
        <w:t>前端提示</w:t>
      </w:r>
      <w:r w:rsidR="002705EF" w:rsidRPr="001A08DA">
        <w:t>“</w:t>
      </w:r>
      <w:r w:rsidR="002705EF" w:rsidRPr="001A08DA">
        <w:rPr>
          <w:rFonts w:hint="eastAsia"/>
        </w:rPr>
        <w:t>该账号</w:t>
      </w:r>
      <w:r w:rsidR="002705EF" w:rsidRPr="001A08DA">
        <w:t>已存在，创建失败</w:t>
      </w:r>
      <w:r w:rsidR="002705EF" w:rsidRPr="001A08DA">
        <w:t>”</w:t>
      </w:r>
      <w:r w:rsidR="002705EF" w:rsidRPr="001A08DA">
        <w:rPr>
          <w:rFonts w:hint="eastAsia"/>
        </w:rPr>
        <w:t>。</w:t>
      </w:r>
    </w:p>
    <w:p w14:paraId="6C5656BC" w14:textId="035B732A" w:rsidR="002705EF" w:rsidRPr="001A08DA" w:rsidRDefault="002705EF" w:rsidP="002705EF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：有一种</w:t>
      </w:r>
      <w:r w:rsidRPr="001A08DA">
        <w:rPr>
          <w:i/>
        </w:rPr>
        <w:t>特殊情况</w:t>
      </w:r>
      <w:r w:rsidRPr="001A08DA">
        <w:rPr>
          <w:rFonts w:hint="eastAsia"/>
          <w:i/>
        </w:rPr>
        <w:t>——若为</w:t>
      </w:r>
      <w:r w:rsidRPr="001A08DA">
        <w:rPr>
          <w:i/>
        </w:rPr>
        <w:t>景区供应端</w:t>
      </w:r>
      <w:r w:rsidRPr="001A08DA">
        <w:rPr>
          <w:rFonts w:hint="eastAsia"/>
          <w:i/>
        </w:rPr>
        <w:t>发起</w:t>
      </w:r>
      <w:r w:rsidRPr="001A08DA">
        <w:rPr>
          <w:i/>
        </w:rPr>
        <w:t>代注册，</w:t>
      </w:r>
      <w:r w:rsidRPr="001A08DA">
        <w:rPr>
          <w:rFonts w:hint="eastAsia"/>
          <w:i/>
        </w:rPr>
        <w:t>且</w:t>
      </w:r>
      <w:r w:rsidRPr="001A08DA">
        <w:rPr>
          <w:i/>
        </w:rPr>
        <w:t>根据上述方式</w:t>
      </w:r>
      <w:r w:rsidRPr="001A08DA">
        <w:rPr>
          <w:rFonts w:hint="eastAsia"/>
          <w:i/>
        </w:rPr>
        <w:t>判定</w:t>
      </w:r>
      <w:r w:rsidRPr="001A08DA">
        <w:rPr>
          <w:i/>
        </w:rPr>
        <w:t>该账号已存在，则还需要判断该账号</w:t>
      </w:r>
      <w:r w:rsidRPr="001A08DA">
        <w:rPr>
          <w:rFonts w:hint="eastAsia"/>
          <w:i/>
        </w:rPr>
        <w:t>是否已</w:t>
      </w:r>
      <w:r w:rsidRPr="001A08DA">
        <w:rPr>
          <w:i/>
        </w:rPr>
        <w:t>存在关联关系</w:t>
      </w:r>
      <w:r w:rsidRPr="001A08DA">
        <w:rPr>
          <w:rFonts w:hint="eastAsia"/>
          <w:i/>
        </w:rPr>
        <w:t>、</w:t>
      </w:r>
      <w:r w:rsidRPr="001A08DA">
        <w:rPr>
          <w:i/>
        </w:rPr>
        <w:t>关联公司与本公司是否处于同一景区联盟：</w:t>
      </w:r>
    </w:p>
    <w:p w14:paraId="474A573E" w14:textId="77777777" w:rsidR="002705EF" w:rsidRPr="001A08DA" w:rsidRDefault="002705EF" w:rsidP="00AF5305">
      <w:pPr>
        <w:pStyle w:val="aff5"/>
        <w:numPr>
          <w:ilvl w:val="0"/>
          <w:numId w:val="62"/>
        </w:numPr>
        <w:ind w:firstLineChars="0"/>
        <w:rPr>
          <w:i/>
        </w:rPr>
      </w:pPr>
      <w:r w:rsidRPr="001A08DA">
        <w:rPr>
          <w:rFonts w:hint="eastAsia"/>
          <w:i/>
        </w:rPr>
        <w:t>该账号无</w:t>
      </w:r>
      <w:r w:rsidRPr="001A08DA">
        <w:rPr>
          <w:i/>
        </w:rPr>
        <w:t>关联关系：前端提示</w:t>
      </w:r>
      <w:r w:rsidRPr="001A08DA">
        <w:rPr>
          <w:i/>
        </w:rPr>
        <w:t>“</w:t>
      </w:r>
      <w:r w:rsidRPr="001A08DA">
        <w:rPr>
          <w:rFonts w:hint="eastAsia"/>
          <w:i/>
        </w:rPr>
        <w:t>该用户已存在</w:t>
      </w:r>
      <w:r w:rsidRPr="001A08DA">
        <w:rPr>
          <w:i/>
        </w:rPr>
        <w:t>，创建失败</w:t>
      </w:r>
      <w:r w:rsidRPr="001A08DA">
        <w:rPr>
          <w:i/>
        </w:rPr>
        <w:t>”</w:t>
      </w:r>
      <w:r w:rsidRPr="001A08DA">
        <w:rPr>
          <w:i/>
        </w:rPr>
        <w:t>；</w:t>
      </w:r>
      <w:r w:rsidRPr="001A08DA">
        <w:rPr>
          <w:rFonts w:hint="eastAsia"/>
          <w:i/>
        </w:rPr>
        <w:t xml:space="preserve"> </w:t>
      </w:r>
    </w:p>
    <w:p w14:paraId="0A01C390" w14:textId="671B39F8" w:rsidR="002705EF" w:rsidRPr="001A08DA" w:rsidRDefault="002705EF" w:rsidP="00AF5305">
      <w:pPr>
        <w:pStyle w:val="aff5"/>
        <w:numPr>
          <w:ilvl w:val="0"/>
          <w:numId w:val="62"/>
        </w:numPr>
        <w:ind w:firstLineChars="0"/>
        <w:rPr>
          <w:i/>
        </w:rPr>
      </w:pPr>
      <w:r w:rsidRPr="001A08DA">
        <w:rPr>
          <w:rFonts w:hint="eastAsia"/>
          <w:i/>
        </w:rPr>
        <w:t>该账号</w:t>
      </w:r>
      <w:r w:rsidRPr="001A08DA">
        <w:rPr>
          <w:i/>
        </w:rPr>
        <w:t>存在关联关系，且关联公司</w:t>
      </w:r>
      <w:r w:rsidRPr="001A08DA">
        <w:rPr>
          <w:rFonts w:hint="eastAsia"/>
          <w:i/>
        </w:rPr>
        <w:t>与</w:t>
      </w:r>
      <w:r w:rsidRPr="001A08DA">
        <w:rPr>
          <w:i/>
        </w:rPr>
        <w:t>本公司</w:t>
      </w:r>
      <w:r w:rsidRPr="001A08DA">
        <w:rPr>
          <w:rFonts w:hint="eastAsia"/>
          <w:i/>
        </w:rPr>
        <w:t>处于</w:t>
      </w:r>
      <w:r w:rsidRPr="001A08DA">
        <w:rPr>
          <w:i/>
        </w:rPr>
        <w:t>同一景区联盟：前端提示</w:t>
      </w:r>
      <w:r w:rsidRPr="001A08DA">
        <w:rPr>
          <w:i/>
        </w:rPr>
        <w:t>“</w:t>
      </w:r>
      <w:r w:rsidRPr="001A08DA">
        <w:rPr>
          <w:rFonts w:hint="eastAsia"/>
          <w:i/>
        </w:rPr>
        <w:t>该账号</w:t>
      </w:r>
      <w:r w:rsidRPr="001A08DA">
        <w:rPr>
          <w:i/>
        </w:rPr>
        <w:t>与本公司</w:t>
      </w:r>
      <w:r w:rsidRPr="001A08DA">
        <w:rPr>
          <w:rFonts w:hint="eastAsia"/>
          <w:i/>
        </w:rPr>
        <w:t>已</w:t>
      </w:r>
      <w:r w:rsidRPr="001A08DA">
        <w:rPr>
          <w:i/>
        </w:rPr>
        <w:t>存在关联，</w:t>
      </w:r>
      <w:r w:rsidR="00627574" w:rsidRPr="001A08DA">
        <w:rPr>
          <w:rFonts w:hint="eastAsia"/>
          <w:i/>
        </w:rPr>
        <w:t>请在管理列表</w:t>
      </w:r>
      <w:r w:rsidR="00627574" w:rsidRPr="001A08DA">
        <w:rPr>
          <w:i/>
        </w:rPr>
        <w:t>查看</w:t>
      </w:r>
      <w:r w:rsidRPr="001A08DA">
        <w:rPr>
          <w:i/>
        </w:rPr>
        <w:t>”</w:t>
      </w:r>
      <w:r w:rsidRPr="001A08DA">
        <w:rPr>
          <w:rFonts w:hint="eastAsia"/>
          <w:i/>
        </w:rPr>
        <w:t>；</w:t>
      </w:r>
    </w:p>
    <w:p w14:paraId="400DCBF5" w14:textId="00B81D38" w:rsidR="002705EF" w:rsidRPr="001A08DA" w:rsidRDefault="002705EF" w:rsidP="00AF5305">
      <w:pPr>
        <w:pStyle w:val="aff5"/>
        <w:numPr>
          <w:ilvl w:val="0"/>
          <w:numId w:val="62"/>
        </w:numPr>
        <w:ind w:firstLineChars="0"/>
      </w:pPr>
      <w:r w:rsidRPr="001A08DA">
        <w:rPr>
          <w:rFonts w:hint="eastAsia"/>
          <w:i/>
        </w:rPr>
        <w:t>该账号</w:t>
      </w:r>
      <w:r w:rsidRPr="001A08DA">
        <w:rPr>
          <w:i/>
        </w:rPr>
        <w:t>存在关联关系，且关联公司与本公司不处于景区联盟：前端提示</w:t>
      </w:r>
      <w:r w:rsidRPr="001A08DA">
        <w:rPr>
          <w:i/>
        </w:rPr>
        <w:t>“</w:t>
      </w:r>
      <w:r w:rsidRPr="001A08DA">
        <w:rPr>
          <w:rFonts w:hint="eastAsia"/>
          <w:i/>
        </w:rPr>
        <w:t>该账号</w:t>
      </w:r>
      <w:r w:rsidRPr="001A08DA">
        <w:rPr>
          <w:i/>
        </w:rPr>
        <w:t>已存在，创建失败</w:t>
      </w:r>
      <w:r w:rsidRPr="001A08DA">
        <w:rPr>
          <w:i/>
        </w:rPr>
        <w:t>”</w:t>
      </w:r>
      <w:r w:rsidRPr="001A08DA">
        <w:rPr>
          <w:rFonts w:hint="eastAsia"/>
          <w:i/>
        </w:rPr>
        <w:t>。</w:t>
      </w:r>
    </w:p>
    <w:p w14:paraId="478FBF88" w14:textId="683F46CC" w:rsidR="00BC39F6" w:rsidRPr="001A08DA" w:rsidRDefault="00BC39F6" w:rsidP="006134F0">
      <w:pPr>
        <w:pStyle w:val="aff5"/>
        <w:numPr>
          <w:ilvl w:val="0"/>
          <w:numId w:val="43"/>
        </w:numPr>
        <w:ind w:firstLineChars="0"/>
      </w:pPr>
      <w:r w:rsidRPr="001A08DA">
        <w:rPr>
          <w:rFonts w:hint="eastAsia"/>
        </w:rPr>
        <w:t>供应端或</w:t>
      </w:r>
      <w:r w:rsidRPr="001A08DA">
        <w:t>分销端</w:t>
      </w:r>
      <w:r w:rsidRPr="001A08DA">
        <w:rPr>
          <w:rFonts w:hint="eastAsia"/>
        </w:rPr>
        <w:t>需在添加</w:t>
      </w:r>
      <w:r w:rsidRPr="001A08DA">
        <w:t>的账号列表中，</w:t>
      </w:r>
      <w:r w:rsidRPr="001A08DA">
        <w:rPr>
          <w:rFonts w:hint="eastAsia"/>
        </w:rPr>
        <w:t>显示</w:t>
      </w:r>
      <w:r w:rsidRPr="001A08DA">
        <w:t>账号审核状态，且</w:t>
      </w:r>
      <w:r w:rsidRPr="001A08DA">
        <w:rPr>
          <w:rFonts w:hint="eastAsia"/>
        </w:rPr>
        <w:t>账号</w:t>
      </w:r>
      <w:r w:rsidRPr="001A08DA">
        <w:t>在未审核通过时</w:t>
      </w:r>
      <w:proofErr w:type="gramStart"/>
      <w:r w:rsidRPr="001A08DA">
        <w:t>需支持</w:t>
      </w:r>
      <w:proofErr w:type="gramEnd"/>
      <w:r w:rsidRPr="001A08DA">
        <w:t>查看</w:t>
      </w:r>
      <w:r w:rsidR="00D505EC" w:rsidRPr="001A08DA">
        <w:rPr>
          <w:rFonts w:hint="eastAsia"/>
        </w:rPr>
        <w:t>审核</w:t>
      </w:r>
      <w:r w:rsidRPr="001A08DA">
        <w:t>未通过的</w:t>
      </w:r>
      <w:r w:rsidRPr="001A08DA">
        <w:rPr>
          <w:rFonts w:hint="eastAsia"/>
        </w:rPr>
        <w:t>理由</w:t>
      </w:r>
      <w:r w:rsidRPr="001A08DA">
        <w:t>。</w:t>
      </w:r>
    </w:p>
    <w:p w14:paraId="05D00419" w14:textId="09DD975A" w:rsidR="00363EE9" w:rsidRPr="001A08DA" w:rsidRDefault="00D74B75" w:rsidP="00363EE9">
      <w:pPr>
        <w:pStyle w:val="aff5"/>
        <w:numPr>
          <w:ilvl w:val="0"/>
          <w:numId w:val="43"/>
        </w:numPr>
        <w:ind w:firstLineChars="0"/>
      </w:pPr>
      <w:proofErr w:type="gramStart"/>
      <w:r w:rsidRPr="001A08DA">
        <w:rPr>
          <w:rFonts w:hint="eastAsia"/>
        </w:rPr>
        <w:t>代注册</w:t>
      </w:r>
      <w:proofErr w:type="gramEnd"/>
      <w:r w:rsidRPr="001A08DA">
        <w:rPr>
          <w:rFonts w:hint="eastAsia"/>
        </w:rPr>
        <w:t>时生成用户名的规则——</w:t>
      </w:r>
      <w:r w:rsidR="00363EE9" w:rsidRPr="001A08DA">
        <w:rPr>
          <w:rFonts w:hint="eastAsia"/>
        </w:rPr>
        <w:t>导游：手机号；旅行社部门：手机号</w:t>
      </w:r>
      <w:r w:rsidR="00363EE9" w:rsidRPr="001A08DA">
        <w:rPr>
          <w:rFonts w:hint="eastAsia"/>
        </w:rPr>
        <w:t>+D</w:t>
      </w:r>
      <w:r w:rsidR="00363EE9" w:rsidRPr="001A08DA">
        <w:rPr>
          <w:rFonts w:hint="eastAsia"/>
        </w:rPr>
        <w:t>；旅行社：手机号</w:t>
      </w:r>
      <w:r w:rsidR="00363EE9" w:rsidRPr="001A08DA">
        <w:rPr>
          <w:rFonts w:hint="eastAsia"/>
        </w:rPr>
        <w:t>+L</w:t>
      </w:r>
      <w:r w:rsidR="00363EE9" w:rsidRPr="001A08DA">
        <w:rPr>
          <w:rFonts w:hint="eastAsia"/>
        </w:rPr>
        <w:t>；商户：手机号</w:t>
      </w:r>
      <w:r w:rsidR="00363EE9" w:rsidRPr="001A08DA">
        <w:rPr>
          <w:rFonts w:hint="eastAsia"/>
        </w:rPr>
        <w:t>+S</w:t>
      </w:r>
    </w:p>
    <w:p w14:paraId="2EE544D3" w14:textId="641120B5" w:rsidR="00363EE9" w:rsidRPr="001A08DA" w:rsidRDefault="00363EE9" w:rsidP="00AF5305">
      <w:pPr>
        <w:pStyle w:val="aff5"/>
        <w:numPr>
          <w:ilvl w:val="1"/>
          <w:numId w:val="56"/>
        </w:numPr>
        <w:ind w:firstLineChars="0"/>
      </w:pPr>
      <w:r w:rsidRPr="001A08DA">
        <w:rPr>
          <w:rFonts w:hint="eastAsia"/>
        </w:rPr>
        <w:t>如果按上述规则生成的用户名</w:t>
      </w:r>
      <w:r w:rsidR="00DD1366" w:rsidRPr="001A08DA">
        <w:rPr>
          <w:rFonts w:hint="eastAsia"/>
        </w:rPr>
        <w:t>会</w:t>
      </w:r>
      <w:r w:rsidR="00DD1366" w:rsidRPr="001A08DA">
        <w:t>与</w:t>
      </w:r>
      <w:r w:rsidR="00DD1366" w:rsidRPr="001A08DA">
        <w:rPr>
          <w:rFonts w:hint="eastAsia"/>
        </w:rPr>
        <w:t>已存在</w:t>
      </w:r>
      <w:r w:rsidR="00DD1366" w:rsidRPr="001A08DA">
        <w:t>的用户名发生</w:t>
      </w:r>
      <w:r w:rsidRPr="001A08DA">
        <w:rPr>
          <w:rFonts w:hint="eastAsia"/>
        </w:rPr>
        <w:t>重复，则</w:t>
      </w:r>
      <w:r w:rsidR="00D74B75" w:rsidRPr="001A08DA">
        <w:rPr>
          <w:rFonts w:hint="eastAsia"/>
        </w:rPr>
        <w:t>将</w:t>
      </w:r>
      <w:proofErr w:type="gramStart"/>
      <w:r w:rsidR="00D74B75" w:rsidRPr="001A08DA">
        <w:t>用户名</w:t>
      </w:r>
      <w:r w:rsidR="00D74B75" w:rsidRPr="001A08DA">
        <w:rPr>
          <w:rFonts w:hint="eastAsia"/>
        </w:rPr>
        <w:t>置空</w:t>
      </w:r>
      <w:proofErr w:type="gramEnd"/>
      <w:r w:rsidR="00CA71B9" w:rsidRPr="001A08DA">
        <w:t xml:space="preserve"> </w:t>
      </w:r>
      <w:r w:rsidR="00D74B75" w:rsidRPr="001A08DA">
        <w:rPr>
          <w:rFonts w:hint="eastAsia"/>
        </w:rPr>
        <w:t>，</w:t>
      </w:r>
      <w:r w:rsidR="00D74B75" w:rsidRPr="001A08DA">
        <w:t>需由运营</w:t>
      </w:r>
      <w:r w:rsidR="00D74B75" w:rsidRPr="001A08DA">
        <w:rPr>
          <w:rFonts w:hint="eastAsia"/>
        </w:rPr>
        <w:t>人员</w:t>
      </w:r>
      <w:r w:rsidR="00D74B75" w:rsidRPr="001A08DA">
        <w:t>补充</w:t>
      </w:r>
      <w:r w:rsidR="00DD1366" w:rsidRPr="001A08DA">
        <w:rPr>
          <w:rFonts w:hint="eastAsia"/>
        </w:rPr>
        <w:t>。</w:t>
      </w:r>
    </w:p>
    <w:p w14:paraId="4585806A" w14:textId="0B3B3EB8" w:rsidR="00363EE9" w:rsidRPr="001A08DA" w:rsidRDefault="00363EE9" w:rsidP="00363EE9">
      <w:pPr>
        <w:pStyle w:val="aff5"/>
        <w:numPr>
          <w:ilvl w:val="0"/>
          <w:numId w:val="43"/>
        </w:numPr>
        <w:ind w:firstLineChars="0"/>
      </w:pPr>
      <w:proofErr w:type="gramStart"/>
      <w:r w:rsidRPr="001A08DA">
        <w:rPr>
          <w:rFonts w:hint="eastAsia"/>
        </w:rPr>
        <w:t>代注册</w:t>
      </w:r>
      <w:proofErr w:type="gramEnd"/>
      <w:r w:rsidRPr="001A08DA">
        <w:rPr>
          <w:rFonts w:hint="eastAsia"/>
        </w:rPr>
        <w:t>时生成密码的规则</w:t>
      </w:r>
      <w:r w:rsidRPr="001A08DA">
        <w:rPr>
          <w:rFonts w:hint="eastAsia"/>
        </w:rPr>
        <w:t>:</w:t>
      </w:r>
    </w:p>
    <w:p w14:paraId="7AE1D4C8" w14:textId="2ADD5798" w:rsidR="00363EE9" w:rsidRPr="001A08DA" w:rsidRDefault="00363EE9" w:rsidP="00363EE9">
      <w:pPr>
        <w:pStyle w:val="aff5"/>
        <w:numPr>
          <w:ilvl w:val="1"/>
          <w:numId w:val="43"/>
        </w:numPr>
        <w:ind w:firstLineChars="0"/>
      </w:pPr>
      <w:r w:rsidRPr="001A08DA">
        <w:rPr>
          <w:rFonts w:hint="eastAsia"/>
        </w:rPr>
        <w:t>个人：</w:t>
      </w:r>
      <w:r w:rsidRPr="001A08DA">
        <w:t>身份证</w:t>
      </w:r>
      <w:r w:rsidRPr="001A08DA">
        <w:rPr>
          <w:rFonts w:hint="eastAsia"/>
        </w:rPr>
        <w:t>后</w:t>
      </w:r>
      <w:r w:rsidRPr="001A08DA">
        <w:rPr>
          <w:rFonts w:hint="eastAsia"/>
        </w:rPr>
        <w:t>6</w:t>
      </w:r>
      <w:r w:rsidRPr="001A08DA">
        <w:rPr>
          <w:rFonts w:hint="eastAsia"/>
        </w:rPr>
        <w:t>位。</w:t>
      </w:r>
    </w:p>
    <w:p w14:paraId="277FB2A3" w14:textId="1B621291" w:rsidR="00363EE9" w:rsidRPr="001A08DA" w:rsidRDefault="00363EE9" w:rsidP="00363EE9">
      <w:pPr>
        <w:pStyle w:val="aff5"/>
        <w:numPr>
          <w:ilvl w:val="1"/>
          <w:numId w:val="43"/>
        </w:numPr>
        <w:ind w:firstLineChars="0"/>
      </w:pPr>
      <w:r w:rsidRPr="001A08DA">
        <w:rPr>
          <w:rFonts w:hint="eastAsia"/>
        </w:rPr>
        <w:t>企业：营业执照号后</w:t>
      </w:r>
      <w:r w:rsidRPr="001A08DA">
        <w:rPr>
          <w:rFonts w:hint="eastAsia"/>
        </w:rPr>
        <w:t>6</w:t>
      </w:r>
      <w:r w:rsidRPr="001A08DA">
        <w:rPr>
          <w:rFonts w:hint="eastAsia"/>
        </w:rPr>
        <w:t>位。</w:t>
      </w:r>
    </w:p>
    <w:p w14:paraId="7D6928C6" w14:textId="77777777" w:rsidR="00F37B79" w:rsidRPr="001A08DA" w:rsidRDefault="00F37B79" w:rsidP="00F37B79"/>
    <w:p w14:paraId="5B28C2E0" w14:textId="0925458E" w:rsidR="00B30327" w:rsidRPr="001A08DA" w:rsidRDefault="0019574D" w:rsidP="00907D6A">
      <w:pPr>
        <w:pStyle w:val="3"/>
        <w:rPr>
          <w:color w:val="auto"/>
        </w:rPr>
      </w:pPr>
      <w:bookmarkStart w:id="70" w:name="_Toc452991784"/>
      <w:bookmarkEnd w:id="69"/>
      <w:r w:rsidRPr="001A08DA">
        <w:rPr>
          <w:rFonts w:hint="eastAsia"/>
          <w:color w:val="auto"/>
        </w:rPr>
        <w:t>短信提示</w:t>
      </w:r>
      <w:bookmarkEnd w:id="70"/>
    </w:p>
    <w:p w14:paraId="45C8FACB" w14:textId="0CB7F1E4" w:rsidR="00B30327" w:rsidRPr="001A08DA" w:rsidRDefault="00B30327" w:rsidP="0091105A">
      <w:pPr>
        <w:numPr>
          <w:ilvl w:val="0"/>
          <w:numId w:val="2"/>
        </w:numPr>
      </w:pPr>
      <w:r w:rsidRPr="001A08DA">
        <w:rPr>
          <w:rFonts w:hint="eastAsia"/>
        </w:rPr>
        <w:t>注册过程中</w:t>
      </w:r>
      <w:r w:rsidRPr="001A08DA">
        <w:t>，</w:t>
      </w:r>
      <w:r w:rsidRPr="001A08DA">
        <w:rPr>
          <w:rFonts w:hint="eastAsia"/>
        </w:rPr>
        <w:t>发送</w:t>
      </w:r>
      <w:r w:rsidRPr="001A08DA">
        <w:t>验证码</w:t>
      </w:r>
      <w:r w:rsidRPr="001A08DA">
        <w:rPr>
          <w:rFonts w:hint="eastAsia"/>
        </w:rPr>
        <w:t>的短信内容</w:t>
      </w:r>
      <w:r w:rsidRPr="001A08DA">
        <w:t>为</w:t>
      </w:r>
      <w:r w:rsidR="0091105A" w:rsidRPr="001A08DA">
        <w:rPr>
          <w:rFonts w:hint="eastAsia"/>
        </w:rPr>
        <w:t>：</w:t>
      </w:r>
      <w:r w:rsidRPr="001A08DA">
        <w:t>“</w:t>
      </w:r>
      <w:r w:rsidR="00AA30D0" w:rsidRPr="001A08DA">
        <w:rPr>
          <w:rFonts w:hint="eastAsia"/>
          <w:szCs w:val="21"/>
        </w:rPr>
        <w:t>【魔方旅游】</w:t>
      </w:r>
      <w:r w:rsidR="00AA30D0" w:rsidRPr="001A08DA">
        <w:rPr>
          <w:rFonts w:hint="eastAsia"/>
          <w:szCs w:val="21"/>
        </w:rPr>
        <w:t>XXXXXX</w:t>
      </w:r>
      <w:r w:rsidR="00AA30D0" w:rsidRPr="001A08DA">
        <w:rPr>
          <w:rFonts w:hint="eastAsia"/>
          <w:szCs w:val="21"/>
        </w:rPr>
        <w:t>（注册验证码），如非本人操作，请忽略本短信</w:t>
      </w:r>
      <w:r w:rsidR="00B06421" w:rsidRPr="001A08DA">
        <w:t>”</w:t>
      </w:r>
    </w:p>
    <w:p w14:paraId="4A4A1B68" w14:textId="77777777" w:rsidR="00B30327" w:rsidRPr="001A08DA" w:rsidRDefault="00B30327" w:rsidP="00B30327">
      <w:pPr>
        <w:ind w:left="420"/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  <w:r w:rsidRPr="001A08DA">
        <w:rPr>
          <w:rFonts w:hint="eastAsia"/>
          <w:i/>
        </w:rPr>
        <w:t>XXXXXX</w:t>
      </w:r>
      <w:r w:rsidRPr="001A08DA">
        <w:rPr>
          <w:rFonts w:hint="eastAsia"/>
          <w:i/>
        </w:rPr>
        <w:t>代表</w:t>
      </w:r>
      <w:r w:rsidRPr="001A08DA">
        <w:rPr>
          <w:rFonts w:hint="eastAsia"/>
          <w:i/>
        </w:rPr>
        <w:t>6</w:t>
      </w:r>
      <w:r w:rsidRPr="001A08DA">
        <w:rPr>
          <w:rFonts w:hint="eastAsia"/>
          <w:i/>
        </w:rPr>
        <w:t>位</w:t>
      </w:r>
      <w:r w:rsidRPr="001A08DA">
        <w:rPr>
          <w:i/>
        </w:rPr>
        <w:t>数字。</w:t>
      </w:r>
    </w:p>
    <w:p w14:paraId="5C2255C6" w14:textId="74A13120" w:rsidR="001F200B" w:rsidRPr="001A08DA" w:rsidRDefault="001F200B" w:rsidP="009C7B4D">
      <w:pPr>
        <w:numPr>
          <w:ilvl w:val="0"/>
          <w:numId w:val="2"/>
        </w:numPr>
      </w:pPr>
      <w:r w:rsidRPr="001A08DA">
        <w:rPr>
          <w:rFonts w:hint="eastAsia"/>
          <w:b/>
        </w:rPr>
        <w:t>分销商自主</w:t>
      </w:r>
      <w:r w:rsidRPr="001A08DA">
        <w:rPr>
          <w:b/>
        </w:rPr>
        <w:t>注册：</w:t>
      </w:r>
    </w:p>
    <w:p w14:paraId="5C5BE812" w14:textId="1D652AFF" w:rsidR="00B30327" w:rsidRPr="001A08DA" w:rsidRDefault="00AD5FFA" w:rsidP="00AA30D0">
      <w:pPr>
        <w:pStyle w:val="aff5"/>
        <w:numPr>
          <w:ilvl w:val="0"/>
          <w:numId w:val="44"/>
        </w:numPr>
        <w:ind w:firstLineChars="0"/>
      </w:pPr>
      <w:r w:rsidRPr="001A08DA">
        <w:rPr>
          <w:rFonts w:hint="eastAsia"/>
        </w:rPr>
        <w:lastRenderedPageBreak/>
        <w:t>通过</w:t>
      </w:r>
      <w:r w:rsidRPr="001A08DA">
        <w:t>票之家平台或</w:t>
      </w:r>
      <w:r w:rsidRPr="001A08DA">
        <w:rPr>
          <w:rFonts w:hint="eastAsia"/>
        </w:rPr>
        <w:t>APP</w:t>
      </w:r>
      <w:r w:rsidR="00B30327" w:rsidRPr="001A08DA">
        <w:rPr>
          <w:rFonts w:hint="eastAsia"/>
        </w:rPr>
        <w:t>注册</w:t>
      </w:r>
      <w:r w:rsidR="00B30327" w:rsidRPr="001A08DA">
        <w:t>成功</w:t>
      </w:r>
      <w:r w:rsidR="00B30327" w:rsidRPr="001A08DA">
        <w:rPr>
          <w:rFonts w:hint="eastAsia"/>
        </w:rPr>
        <w:t>（账号</w:t>
      </w:r>
      <w:r w:rsidR="00B30327" w:rsidRPr="001A08DA">
        <w:t>审核通过）</w:t>
      </w:r>
      <w:r w:rsidRPr="001A08DA">
        <w:rPr>
          <w:rFonts w:hint="eastAsia"/>
        </w:rPr>
        <w:t>的账号</w:t>
      </w:r>
      <w:r w:rsidR="00B30327" w:rsidRPr="001A08DA">
        <w:t>，平台会发送短信</w:t>
      </w:r>
      <w:proofErr w:type="gramStart"/>
      <w:r w:rsidR="00B30327" w:rsidRPr="001A08DA">
        <w:rPr>
          <w:rFonts w:hint="eastAsia"/>
        </w:rPr>
        <w:t>至</w:t>
      </w:r>
      <w:r w:rsidR="00B30327" w:rsidRPr="001A08DA">
        <w:t>注册</w:t>
      </w:r>
      <w:proofErr w:type="gramEnd"/>
      <w:r w:rsidR="00B30327" w:rsidRPr="001A08DA">
        <w:t>手机</w:t>
      </w:r>
      <w:r w:rsidR="00B30327" w:rsidRPr="001A08DA">
        <w:rPr>
          <w:rFonts w:hint="eastAsia"/>
        </w:rPr>
        <w:t>号，</w:t>
      </w:r>
      <w:r w:rsidR="00B30327" w:rsidRPr="001A08DA">
        <w:t>短信内容为</w:t>
      </w:r>
      <w:r w:rsidR="00BB4F1F" w:rsidRPr="001A08DA">
        <w:rPr>
          <w:rFonts w:hint="eastAsia"/>
        </w:rPr>
        <w:t>：</w:t>
      </w:r>
      <w:r w:rsidR="00B30327" w:rsidRPr="001A08DA">
        <w:t>“</w:t>
      </w:r>
      <w:r w:rsidR="00AA30D0" w:rsidRPr="001A08DA">
        <w:rPr>
          <w:rFonts w:hint="eastAsia"/>
        </w:rPr>
        <w:t>【魔方旅游】您的注册账号</w:t>
      </w:r>
      <w:r w:rsidR="00AA30D0" w:rsidRPr="001A08DA">
        <w:rPr>
          <w:rFonts w:hint="eastAsia"/>
        </w:rPr>
        <w:t>XXXXX</w:t>
      </w:r>
      <w:r w:rsidR="00AA30D0" w:rsidRPr="001A08DA">
        <w:rPr>
          <w:rFonts w:hint="eastAsia"/>
        </w:rPr>
        <w:t>已经通过审核，感谢您的支持，详</w:t>
      </w:r>
      <w:proofErr w:type="gramStart"/>
      <w:r w:rsidR="00AA30D0" w:rsidRPr="001A08DA">
        <w:rPr>
          <w:rFonts w:hint="eastAsia"/>
        </w:rPr>
        <w:t>询</w:t>
      </w:r>
      <w:proofErr w:type="gramEnd"/>
      <w:r w:rsidR="00AA30D0" w:rsidRPr="001A08DA">
        <w:rPr>
          <w:rFonts w:hint="eastAsia"/>
        </w:rPr>
        <w:t>400 880 8989</w:t>
      </w:r>
      <w:r w:rsidR="00B30327" w:rsidRPr="001A08DA">
        <w:t>”</w:t>
      </w:r>
    </w:p>
    <w:p w14:paraId="04618609" w14:textId="653D4E49" w:rsidR="00D13519" w:rsidRPr="001A08DA" w:rsidRDefault="00D13519" w:rsidP="00BB4F1F">
      <w:pPr>
        <w:pStyle w:val="aff5"/>
        <w:numPr>
          <w:ilvl w:val="0"/>
          <w:numId w:val="44"/>
        </w:numPr>
        <w:ind w:firstLineChars="0"/>
      </w:pPr>
      <w:r w:rsidRPr="001A08DA">
        <w:rPr>
          <w:rFonts w:hint="eastAsia"/>
        </w:rPr>
        <w:t>账号审核被拒绝</w:t>
      </w:r>
      <w:r w:rsidRPr="001A08DA">
        <w:t>后，平台依旧会发送短信</w:t>
      </w:r>
      <w:proofErr w:type="gramStart"/>
      <w:r w:rsidRPr="001A08DA">
        <w:t>至注册</w:t>
      </w:r>
      <w:proofErr w:type="gramEnd"/>
      <w:r w:rsidRPr="001A08DA">
        <w:t>手机号上，短信内容为</w:t>
      </w:r>
      <w:r w:rsidR="00BB4F1F" w:rsidRPr="001A08DA">
        <w:rPr>
          <w:rFonts w:hint="eastAsia"/>
        </w:rPr>
        <w:t>：</w:t>
      </w:r>
      <w:r w:rsidRPr="001A08DA">
        <w:t>“</w:t>
      </w:r>
      <w:proofErr w:type="gramStart"/>
      <w:r w:rsidR="00FE3DA1" w:rsidRPr="001A08DA">
        <w:rPr>
          <w:rFonts w:hint="eastAsia"/>
        </w:rPr>
        <w:t>【</w:t>
      </w:r>
      <w:r w:rsidR="00AA30D0" w:rsidRPr="001A08DA">
        <w:rPr>
          <w:rFonts w:hint="eastAsia"/>
        </w:rPr>
        <w:t>【</w:t>
      </w:r>
      <w:proofErr w:type="gramEnd"/>
      <w:r w:rsidR="00AA30D0" w:rsidRPr="001A08DA">
        <w:rPr>
          <w:rFonts w:hint="eastAsia"/>
        </w:rPr>
        <w:t>魔方旅游】您注册的账号未通过审核，可用注册的账号、密码，登录</w:t>
      </w:r>
      <w:r w:rsidR="00AA30D0" w:rsidRPr="001A08DA">
        <w:rPr>
          <w:rFonts w:hint="eastAsia"/>
        </w:rPr>
        <w:t>App</w:t>
      </w:r>
      <w:r w:rsidR="00AA30D0" w:rsidRPr="001A08DA">
        <w:rPr>
          <w:rFonts w:hint="eastAsia"/>
        </w:rPr>
        <w:t>或官网查看原因，并重新提交信息，</w:t>
      </w:r>
      <w:r w:rsidR="00AA30D0" w:rsidRPr="001A08DA">
        <w:t>详</w:t>
      </w:r>
      <w:proofErr w:type="gramStart"/>
      <w:r w:rsidR="00AA30D0" w:rsidRPr="001A08DA">
        <w:t>询</w:t>
      </w:r>
      <w:proofErr w:type="gramEnd"/>
      <w:r w:rsidR="00AA30D0" w:rsidRPr="001A08DA">
        <w:rPr>
          <w:rFonts w:hint="eastAsia"/>
        </w:rPr>
        <w:t>400 880 8989</w:t>
      </w:r>
      <w:r w:rsidRPr="001A08DA">
        <w:t>”</w:t>
      </w:r>
    </w:p>
    <w:p w14:paraId="36A198DA" w14:textId="6D434D9A" w:rsidR="001F200B" w:rsidRPr="001A08DA" w:rsidRDefault="00AD5FFA" w:rsidP="009C7B4D">
      <w:pPr>
        <w:numPr>
          <w:ilvl w:val="0"/>
          <w:numId w:val="2"/>
        </w:numPr>
        <w:rPr>
          <w:b/>
        </w:rPr>
      </w:pPr>
      <w:proofErr w:type="gramStart"/>
      <w:r w:rsidRPr="001A08DA">
        <w:rPr>
          <w:rFonts w:hint="eastAsia"/>
          <w:b/>
        </w:rPr>
        <w:t>代注册</w:t>
      </w:r>
      <w:proofErr w:type="gramEnd"/>
      <w:r w:rsidR="001F200B" w:rsidRPr="001A08DA">
        <w:rPr>
          <w:rFonts w:hint="eastAsia"/>
          <w:b/>
        </w:rPr>
        <w:t>账号：</w:t>
      </w:r>
    </w:p>
    <w:p w14:paraId="7650EBF0" w14:textId="7DC9C034" w:rsidR="00AD5FFA" w:rsidRPr="001A08DA" w:rsidRDefault="002409DD" w:rsidP="00B542AF">
      <w:pPr>
        <w:pStyle w:val="aff5"/>
        <w:numPr>
          <w:ilvl w:val="0"/>
          <w:numId w:val="45"/>
        </w:numPr>
        <w:ind w:firstLineChars="0"/>
        <w:rPr>
          <w:i/>
        </w:rPr>
      </w:pPr>
      <w:proofErr w:type="gramStart"/>
      <w:r w:rsidRPr="001A08DA">
        <w:rPr>
          <w:rFonts w:hint="eastAsia"/>
        </w:rPr>
        <w:t>代注册</w:t>
      </w:r>
      <w:proofErr w:type="gramEnd"/>
      <w:r w:rsidRPr="001A08DA">
        <w:t>的新</w:t>
      </w:r>
      <w:r w:rsidR="00AD5FFA" w:rsidRPr="001A08DA">
        <w:rPr>
          <w:rFonts w:hint="eastAsia"/>
        </w:rPr>
        <w:t>账号</w:t>
      </w:r>
      <w:r w:rsidR="00AD5FFA" w:rsidRPr="001A08DA">
        <w:t>审核通过后，平台会生成</w:t>
      </w:r>
      <w:r w:rsidR="00D2243E" w:rsidRPr="001A08DA">
        <w:rPr>
          <w:rFonts w:hint="eastAsia"/>
        </w:rPr>
        <w:t>初始密码</w:t>
      </w:r>
      <w:r w:rsidR="00AD5FFA" w:rsidRPr="001A08DA">
        <w:rPr>
          <w:rFonts w:hint="eastAsia"/>
        </w:rPr>
        <w:t>且</w:t>
      </w:r>
      <w:r w:rsidR="00AD5FFA" w:rsidRPr="001A08DA">
        <w:t>发至</w:t>
      </w:r>
      <w:r w:rsidR="000842B5" w:rsidRPr="001A08DA">
        <w:rPr>
          <w:rFonts w:hint="eastAsia"/>
        </w:rPr>
        <w:t>账号的</w:t>
      </w:r>
      <w:r w:rsidR="00D2243E" w:rsidRPr="001A08DA">
        <w:rPr>
          <w:rFonts w:hint="eastAsia"/>
        </w:rPr>
        <w:t>手机号码上</w:t>
      </w:r>
      <w:r w:rsidR="00AD5FFA" w:rsidRPr="001A08DA">
        <w:t>，内容为</w:t>
      </w:r>
      <w:r w:rsidR="00BB4F1F" w:rsidRPr="001A08DA">
        <w:rPr>
          <w:rFonts w:hint="eastAsia"/>
        </w:rPr>
        <w:t>：</w:t>
      </w:r>
      <w:r w:rsidR="00AD5FFA" w:rsidRPr="001A08DA">
        <w:t>“</w:t>
      </w:r>
      <w:r w:rsidR="00AA30D0" w:rsidRPr="001A08DA">
        <w:rPr>
          <w:rFonts w:hint="eastAsia"/>
        </w:rPr>
        <w:t>【魔方旅游】您好，您注册的账号</w:t>
      </w:r>
      <w:r w:rsidR="00AA30D0" w:rsidRPr="001A08DA">
        <w:rPr>
          <w:rFonts w:hint="eastAsia"/>
        </w:rPr>
        <w:t>AAAAAA</w:t>
      </w:r>
      <w:r w:rsidR="00AA30D0" w:rsidRPr="001A08DA">
        <w:rPr>
          <w:rFonts w:hint="eastAsia"/>
        </w:rPr>
        <w:t>已通过审核，初始密码为</w:t>
      </w:r>
      <w:r w:rsidR="00AA30D0" w:rsidRPr="001A08DA">
        <w:rPr>
          <w:rFonts w:hint="eastAsia"/>
        </w:rPr>
        <w:t>XXXXXX</w:t>
      </w:r>
      <w:r w:rsidR="00AA30D0" w:rsidRPr="001A08DA">
        <w:rPr>
          <w:rFonts w:hint="eastAsia"/>
        </w:rPr>
        <w:t>，请及时修改密码以确保账号安全，详</w:t>
      </w:r>
      <w:proofErr w:type="gramStart"/>
      <w:r w:rsidR="00AA30D0" w:rsidRPr="001A08DA">
        <w:rPr>
          <w:rFonts w:hint="eastAsia"/>
        </w:rPr>
        <w:t>询</w:t>
      </w:r>
      <w:proofErr w:type="gramEnd"/>
      <w:r w:rsidR="00AA30D0" w:rsidRPr="001A08DA">
        <w:rPr>
          <w:rFonts w:hint="eastAsia"/>
        </w:rPr>
        <w:t>：</w:t>
      </w:r>
      <w:r w:rsidR="00AA30D0" w:rsidRPr="001A08DA">
        <w:rPr>
          <w:rFonts w:hint="eastAsia"/>
        </w:rPr>
        <w:t>400 880 8989</w:t>
      </w:r>
      <w:r w:rsidR="00AD5FFA" w:rsidRPr="001A08DA">
        <w:t>”</w:t>
      </w:r>
      <w:r w:rsidR="00B542AF" w:rsidRPr="001A08DA">
        <w:br/>
      </w:r>
      <w:r w:rsidR="00B542AF" w:rsidRPr="001A08DA">
        <w:rPr>
          <w:rFonts w:hint="eastAsia"/>
          <w:i/>
        </w:rPr>
        <w:t>（注）：</w:t>
      </w:r>
      <w:r w:rsidR="00B542AF" w:rsidRPr="001A08DA">
        <w:rPr>
          <w:i/>
        </w:rPr>
        <w:t>AAAAAA</w:t>
      </w:r>
      <w:r w:rsidR="00B542AF" w:rsidRPr="001A08DA">
        <w:rPr>
          <w:rFonts w:hint="eastAsia"/>
          <w:i/>
        </w:rPr>
        <w:t>代表用户账号</w:t>
      </w:r>
    </w:p>
    <w:p w14:paraId="0D9268E9" w14:textId="0CE23069" w:rsidR="001F200B" w:rsidRPr="001A08DA" w:rsidRDefault="00434795" w:rsidP="00BB4F1F">
      <w:pPr>
        <w:pStyle w:val="aff5"/>
        <w:numPr>
          <w:ilvl w:val="0"/>
          <w:numId w:val="45"/>
        </w:numPr>
        <w:ind w:firstLineChars="0"/>
      </w:pPr>
      <w:proofErr w:type="gramStart"/>
      <w:r w:rsidRPr="001A08DA">
        <w:rPr>
          <w:rFonts w:hint="eastAsia"/>
        </w:rPr>
        <w:t>代注册</w:t>
      </w:r>
      <w:proofErr w:type="gramEnd"/>
      <w:r w:rsidR="002409DD" w:rsidRPr="001A08DA">
        <w:rPr>
          <w:rFonts w:hint="eastAsia"/>
        </w:rPr>
        <w:t>的</w:t>
      </w:r>
      <w:r w:rsidR="002409DD" w:rsidRPr="001A08DA">
        <w:t>新</w:t>
      </w:r>
      <w:r w:rsidR="001F200B" w:rsidRPr="001A08DA">
        <w:rPr>
          <w:rFonts w:hint="eastAsia"/>
        </w:rPr>
        <w:t>账号</w:t>
      </w:r>
      <w:r w:rsidR="001F200B" w:rsidRPr="001A08DA">
        <w:t>审核</w:t>
      </w:r>
      <w:r w:rsidR="001F200B" w:rsidRPr="001A08DA">
        <w:rPr>
          <w:rFonts w:hint="eastAsia"/>
        </w:rPr>
        <w:t>未</w:t>
      </w:r>
      <w:r w:rsidR="001F200B" w:rsidRPr="001A08DA">
        <w:t>通过</w:t>
      </w:r>
      <w:r w:rsidR="001F200B" w:rsidRPr="001A08DA">
        <w:rPr>
          <w:rFonts w:hint="eastAsia"/>
        </w:rPr>
        <w:t>时</w:t>
      </w:r>
      <w:r w:rsidR="001F200B" w:rsidRPr="001A08DA">
        <w:t>，</w:t>
      </w:r>
      <w:r w:rsidR="00BC39F6" w:rsidRPr="001A08DA">
        <w:rPr>
          <w:rFonts w:hint="eastAsia"/>
        </w:rPr>
        <w:t>平台</w:t>
      </w:r>
      <w:r w:rsidR="001F200B" w:rsidRPr="001A08DA">
        <w:t>会</w:t>
      </w:r>
      <w:r w:rsidR="00BC39F6" w:rsidRPr="001A08DA">
        <w:rPr>
          <w:rFonts w:hint="eastAsia"/>
        </w:rPr>
        <w:t>向</w:t>
      </w:r>
      <w:r w:rsidR="001F200B" w:rsidRPr="001A08DA">
        <w:t>该</w:t>
      </w:r>
      <w:r w:rsidR="001F200B" w:rsidRPr="001A08DA">
        <w:rPr>
          <w:rFonts w:hint="eastAsia"/>
        </w:rPr>
        <w:t>账号</w:t>
      </w:r>
      <w:r w:rsidR="001F200B" w:rsidRPr="001A08DA">
        <w:t>的手机号上发送短信</w:t>
      </w:r>
      <w:r w:rsidR="00BC39F6" w:rsidRPr="001A08DA">
        <w:rPr>
          <w:rFonts w:hint="eastAsia"/>
        </w:rPr>
        <w:t>：</w:t>
      </w:r>
      <w:r w:rsidR="001F200B" w:rsidRPr="001A08DA">
        <w:t>“</w:t>
      </w:r>
      <w:r w:rsidR="00AA30D0" w:rsidRPr="001A08DA">
        <w:rPr>
          <w:rFonts w:hint="eastAsia"/>
        </w:rPr>
        <w:t>【魔方旅游</w:t>
      </w:r>
      <w:r w:rsidR="00AA30D0" w:rsidRPr="001A08DA">
        <w:t>】</w:t>
      </w:r>
      <w:r w:rsidR="00AA30D0" w:rsidRPr="001A08DA">
        <w:rPr>
          <w:rFonts w:hint="eastAsia"/>
        </w:rPr>
        <w:t>您好，您注册的账号未通过审核，请您联系</w:t>
      </w:r>
      <w:r w:rsidR="00AA30D0" w:rsidRPr="001A08DA">
        <w:t>BBBBBB</w:t>
      </w:r>
      <w:r w:rsidR="00AA30D0" w:rsidRPr="001A08DA">
        <w:rPr>
          <w:rFonts w:hint="eastAsia"/>
        </w:rPr>
        <w:t>重新提交账号信息，</w:t>
      </w:r>
      <w:r w:rsidR="00AA30D0" w:rsidRPr="001A08DA">
        <w:t>详</w:t>
      </w:r>
      <w:proofErr w:type="gramStart"/>
      <w:r w:rsidR="00AA30D0" w:rsidRPr="001A08DA">
        <w:rPr>
          <w:rFonts w:hint="eastAsia"/>
        </w:rPr>
        <w:t>询</w:t>
      </w:r>
      <w:proofErr w:type="gramEnd"/>
      <w:r w:rsidR="00AA30D0" w:rsidRPr="001A08DA">
        <w:rPr>
          <w:rFonts w:hint="eastAsia"/>
        </w:rPr>
        <w:t>：</w:t>
      </w:r>
      <w:r w:rsidR="00AA30D0" w:rsidRPr="001A08DA">
        <w:rPr>
          <w:rFonts w:hint="eastAsia"/>
        </w:rPr>
        <w:t>400 880 8989</w:t>
      </w:r>
      <w:r w:rsidR="001F200B" w:rsidRPr="001A08DA">
        <w:t>”</w:t>
      </w:r>
    </w:p>
    <w:p w14:paraId="25932303" w14:textId="3760EA9F" w:rsidR="001F200B" w:rsidRPr="001A08DA" w:rsidRDefault="001F200B" w:rsidP="00B542AF">
      <w:pPr>
        <w:pStyle w:val="aff5"/>
        <w:ind w:left="420" w:firstLineChars="0" w:firstLine="288"/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  <w:r w:rsidR="00BB4F1F" w:rsidRPr="001A08DA">
        <w:rPr>
          <w:i/>
        </w:rPr>
        <w:t>BBBBBB</w:t>
      </w:r>
      <w:r w:rsidR="00BB4F1F" w:rsidRPr="001A08DA">
        <w:rPr>
          <w:rFonts w:hint="eastAsia"/>
          <w:i/>
        </w:rPr>
        <w:t>代表发起</w:t>
      </w:r>
      <w:proofErr w:type="gramStart"/>
      <w:r w:rsidR="00BB4F1F" w:rsidRPr="001A08DA">
        <w:rPr>
          <w:rFonts w:hint="eastAsia"/>
          <w:i/>
        </w:rPr>
        <w:t>代注册</w:t>
      </w:r>
      <w:proofErr w:type="gramEnd"/>
      <w:r w:rsidR="00BB4F1F" w:rsidRPr="001A08DA">
        <w:rPr>
          <w:rFonts w:hint="eastAsia"/>
          <w:i/>
        </w:rPr>
        <w:t>动作的公司名称</w:t>
      </w:r>
    </w:p>
    <w:p w14:paraId="61EFC1BB" w14:textId="30573F59" w:rsidR="00627574" w:rsidRPr="001A08DA" w:rsidRDefault="00627574" w:rsidP="00627574">
      <w:pPr>
        <w:pStyle w:val="3"/>
        <w:rPr>
          <w:color w:val="auto"/>
        </w:rPr>
      </w:pPr>
      <w:bookmarkStart w:id="71" w:name="_Toc452991785"/>
      <w:r w:rsidRPr="001A08DA">
        <w:rPr>
          <w:rFonts w:hint="eastAsia"/>
          <w:color w:val="auto"/>
        </w:rPr>
        <w:t>补充</w:t>
      </w:r>
      <w:r w:rsidRPr="001A08DA">
        <w:rPr>
          <w:color w:val="auto"/>
        </w:rPr>
        <w:t>说明</w:t>
      </w:r>
      <w:bookmarkEnd w:id="71"/>
    </w:p>
    <w:p w14:paraId="056E29B1" w14:textId="65CA1F9F" w:rsidR="00627574" w:rsidRPr="001A08DA" w:rsidRDefault="00627574" w:rsidP="00AF5305">
      <w:pPr>
        <w:pStyle w:val="aff5"/>
        <w:numPr>
          <w:ilvl w:val="0"/>
          <w:numId w:val="64"/>
        </w:numPr>
        <w:ind w:firstLineChars="0"/>
      </w:pPr>
      <w:r w:rsidRPr="001A08DA">
        <w:rPr>
          <w:rFonts w:hint="eastAsia"/>
        </w:rPr>
        <w:t>存在关联关系时，</w:t>
      </w:r>
      <w:proofErr w:type="gramStart"/>
      <w:r w:rsidRPr="001A08DA">
        <w:rPr>
          <w:rFonts w:hint="eastAsia"/>
        </w:rPr>
        <w:t>代注册</w:t>
      </w:r>
      <w:proofErr w:type="gramEnd"/>
      <w:r w:rsidRPr="001A08DA">
        <w:rPr>
          <w:rFonts w:hint="eastAsia"/>
        </w:rPr>
        <w:t>人可以在各自的系统中对这个分销商的信息进行修改（除公司名、营业执照、经营许可证、身份证、资质图片外），修改后支撑平台不用审核；</w:t>
      </w:r>
    </w:p>
    <w:p w14:paraId="0525F048" w14:textId="1D3F9A66" w:rsidR="00627574" w:rsidRPr="001A08DA" w:rsidRDefault="00627574" w:rsidP="00AF5305">
      <w:pPr>
        <w:pStyle w:val="aff5"/>
        <w:numPr>
          <w:ilvl w:val="0"/>
          <w:numId w:val="64"/>
        </w:numPr>
        <w:ind w:firstLineChars="0"/>
      </w:pPr>
      <w:r w:rsidRPr="001A08DA">
        <w:rPr>
          <w:rFonts w:hint="eastAsia"/>
        </w:rPr>
        <w:t>“景区联盟”的</w:t>
      </w:r>
      <w:r w:rsidRPr="001A08DA">
        <w:t>概念</w:t>
      </w:r>
      <w:r w:rsidRPr="001A08DA">
        <w:rPr>
          <w:rFonts w:hint="eastAsia"/>
        </w:rPr>
        <w:t>：技术上，景区</w:t>
      </w:r>
      <w:r w:rsidRPr="001A08DA">
        <w:t>供应端</w:t>
      </w:r>
      <w:r w:rsidRPr="001A08DA">
        <w:rPr>
          <w:rFonts w:hint="eastAsia"/>
        </w:rPr>
        <w:t>在后台维护一个景区联盟表，字段包含景区联盟名称和各个景区公司</w:t>
      </w:r>
      <w:r w:rsidRPr="001A08DA">
        <w:rPr>
          <w:rFonts w:hint="eastAsia"/>
        </w:rPr>
        <w:t>ID</w:t>
      </w:r>
      <w:r w:rsidRPr="001A08DA">
        <w:rPr>
          <w:rFonts w:hint="eastAsia"/>
        </w:rPr>
        <w:t>（供应商</w:t>
      </w:r>
      <w:r w:rsidRPr="001A08DA">
        <w:rPr>
          <w:rFonts w:hint="eastAsia"/>
        </w:rPr>
        <w:t>ID</w:t>
      </w:r>
      <w:r w:rsidRPr="001A08DA">
        <w:rPr>
          <w:rFonts w:hint="eastAsia"/>
        </w:rPr>
        <w:t>）。一旦一个分销商被景区联盟中的一个景区公司</w:t>
      </w:r>
      <w:proofErr w:type="gramStart"/>
      <w:r w:rsidRPr="001A08DA">
        <w:rPr>
          <w:rFonts w:hint="eastAsia"/>
        </w:rPr>
        <w:t>代注册</w:t>
      </w:r>
      <w:proofErr w:type="gramEnd"/>
      <w:r w:rsidRPr="001A08DA">
        <w:rPr>
          <w:rFonts w:hint="eastAsia"/>
        </w:rPr>
        <w:t>后，景区联盟中的其它景区公司都与</w:t>
      </w:r>
      <w:r w:rsidRPr="001A08DA">
        <w:t>此分销</w:t>
      </w:r>
      <w:proofErr w:type="gramStart"/>
      <w:r w:rsidRPr="001A08DA">
        <w:t>商成立</w:t>
      </w:r>
      <w:proofErr w:type="gramEnd"/>
      <w:r w:rsidRPr="001A08DA">
        <w:t>关联关系，且</w:t>
      </w:r>
      <w:r w:rsidRPr="001A08DA">
        <w:rPr>
          <w:rFonts w:hint="eastAsia"/>
        </w:rPr>
        <w:t>能修改这个分销商的信息（信息只有一份），并能同时把它放到</w:t>
      </w:r>
      <w:proofErr w:type="gramStart"/>
      <w:r w:rsidRPr="001A08DA">
        <w:rPr>
          <w:rFonts w:hint="eastAsia"/>
        </w:rPr>
        <w:t>各自直签和</w:t>
      </w:r>
      <w:proofErr w:type="gramEnd"/>
      <w:r w:rsidRPr="001A08DA">
        <w:rPr>
          <w:rFonts w:hint="eastAsia"/>
        </w:rPr>
        <w:t>直销渠道中。</w:t>
      </w:r>
    </w:p>
    <w:p w14:paraId="162C1312" w14:textId="426D316D" w:rsidR="00627574" w:rsidRPr="001A08DA" w:rsidRDefault="00627574" w:rsidP="00627574"/>
    <w:p w14:paraId="1799471A" w14:textId="77777777" w:rsidR="00B06421" w:rsidRPr="001A08DA" w:rsidRDefault="00B06421" w:rsidP="00B06421">
      <w:pPr>
        <w:pStyle w:val="2"/>
        <w:rPr>
          <w:color w:val="auto"/>
        </w:rPr>
      </w:pPr>
      <w:bookmarkStart w:id="72" w:name="_Toc452991786"/>
      <w:r w:rsidRPr="001A08DA">
        <w:rPr>
          <w:rFonts w:hint="eastAsia"/>
          <w:color w:val="auto"/>
        </w:rPr>
        <w:t>账号状态</w:t>
      </w:r>
      <w:bookmarkEnd w:id="72"/>
    </w:p>
    <w:p w14:paraId="6E497DC5" w14:textId="77777777" w:rsidR="00705DB9" w:rsidRPr="001A08DA" w:rsidRDefault="00705DB9" w:rsidP="006134F0">
      <w:pPr>
        <w:pStyle w:val="aff5"/>
        <w:numPr>
          <w:ilvl w:val="0"/>
          <w:numId w:val="19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状态说明</w:t>
      </w:r>
      <w:r w:rsidRPr="001A08DA">
        <w:rPr>
          <w:lang w:val="x-none"/>
        </w:rPr>
        <w:t>如下：</w:t>
      </w:r>
    </w:p>
    <w:p w14:paraId="146AD9CB" w14:textId="77777777" w:rsidR="00705DB9" w:rsidRPr="001A08DA" w:rsidRDefault="00705DB9" w:rsidP="006134F0">
      <w:pPr>
        <w:pStyle w:val="aff5"/>
        <w:numPr>
          <w:ilvl w:val="0"/>
          <w:numId w:val="20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待审核</w:t>
      </w:r>
      <w:r w:rsidRPr="001A08DA">
        <w:rPr>
          <w:lang w:val="x-none"/>
        </w:rPr>
        <w:t>账号：</w:t>
      </w:r>
      <w:r w:rsidRPr="001A08DA">
        <w:rPr>
          <w:rFonts w:hint="eastAsia"/>
          <w:lang w:val="x-none"/>
        </w:rPr>
        <w:t>已经</w:t>
      </w:r>
      <w:r w:rsidRPr="001A08DA">
        <w:rPr>
          <w:lang w:val="x-none"/>
        </w:rPr>
        <w:t>提交注册信息，等待审核的账号</w:t>
      </w:r>
      <w:r w:rsidRPr="001A08DA">
        <w:rPr>
          <w:rFonts w:hint="eastAsia"/>
          <w:lang w:val="x-none"/>
        </w:rPr>
        <w:t>；</w:t>
      </w:r>
    </w:p>
    <w:p w14:paraId="65E39E9D" w14:textId="62ED897C" w:rsidR="00D74CF4" w:rsidRPr="001A08DA" w:rsidRDefault="00D74CF4" w:rsidP="00D74CF4">
      <w:pPr>
        <w:pStyle w:val="aff5"/>
        <w:ind w:left="840" w:firstLineChars="0" w:firstLine="0"/>
        <w:rPr>
          <w:lang w:val="x-none"/>
        </w:rPr>
      </w:pPr>
      <w:r w:rsidRPr="001A08DA">
        <w:rPr>
          <w:rFonts w:hint="eastAsia"/>
          <w:lang w:val="x-none"/>
        </w:rPr>
        <w:t>（注</w:t>
      </w:r>
      <w:r w:rsidRPr="001A08DA">
        <w:rPr>
          <w:lang w:val="x-none"/>
        </w:rPr>
        <w:t>）</w:t>
      </w:r>
      <w:r w:rsidRPr="001A08DA">
        <w:rPr>
          <w:rFonts w:hint="eastAsia"/>
          <w:lang w:val="x-none"/>
        </w:rPr>
        <w:t>：</w:t>
      </w:r>
      <w:r w:rsidRPr="001A08DA">
        <w:rPr>
          <w:lang w:val="x-none"/>
        </w:rPr>
        <w:t>待审核状态细分为以下两种</w:t>
      </w:r>
    </w:p>
    <w:p w14:paraId="4DC04232" w14:textId="16D51192" w:rsidR="00D74CF4" w:rsidRPr="001A08DA" w:rsidRDefault="00D74CF4" w:rsidP="00AF5305">
      <w:pPr>
        <w:pStyle w:val="aff5"/>
        <w:numPr>
          <w:ilvl w:val="0"/>
          <w:numId w:val="50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未分配渠道</w:t>
      </w:r>
      <w:r w:rsidRPr="001A08DA">
        <w:rPr>
          <w:lang w:val="x-none"/>
        </w:rPr>
        <w:t>；</w:t>
      </w:r>
    </w:p>
    <w:p w14:paraId="1B2AE6EB" w14:textId="070FC5B7" w:rsidR="00D74CF4" w:rsidRPr="001A08DA" w:rsidRDefault="00D74CF4" w:rsidP="00AF5305">
      <w:pPr>
        <w:pStyle w:val="aff5"/>
        <w:numPr>
          <w:ilvl w:val="0"/>
          <w:numId w:val="50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已分配渠道。</w:t>
      </w:r>
    </w:p>
    <w:p w14:paraId="6231F186" w14:textId="77777777" w:rsidR="00705DB9" w:rsidRPr="001A08DA" w:rsidRDefault="00705DB9" w:rsidP="006134F0">
      <w:pPr>
        <w:pStyle w:val="aff5"/>
        <w:numPr>
          <w:ilvl w:val="0"/>
          <w:numId w:val="20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未通过</w:t>
      </w:r>
      <w:r w:rsidRPr="001A08DA">
        <w:rPr>
          <w:lang w:val="x-none"/>
        </w:rPr>
        <w:t>账号：已经提交注册信息，</w:t>
      </w:r>
      <w:r w:rsidRPr="001A08DA">
        <w:rPr>
          <w:rFonts w:hint="eastAsia"/>
          <w:lang w:val="x-none"/>
        </w:rPr>
        <w:t>支撑平台</w:t>
      </w:r>
      <w:r w:rsidRPr="001A08DA">
        <w:rPr>
          <w:lang w:val="x-none"/>
        </w:rPr>
        <w:t>拒绝审核的账号；</w:t>
      </w:r>
    </w:p>
    <w:p w14:paraId="310B8509" w14:textId="6939F64C" w:rsidR="00705DB9" w:rsidRPr="001A08DA" w:rsidRDefault="00705DB9" w:rsidP="006134F0">
      <w:pPr>
        <w:pStyle w:val="aff5"/>
        <w:numPr>
          <w:ilvl w:val="0"/>
          <w:numId w:val="20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审核</w:t>
      </w:r>
      <w:r w:rsidR="00986052" w:rsidRPr="001A08DA">
        <w:rPr>
          <w:lang w:val="x-none"/>
        </w:rPr>
        <w:t>通过账号：支撑平台通过审核的账号</w:t>
      </w:r>
      <w:r w:rsidR="00986052" w:rsidRPr="001A08DA">
        <w:rPr>
          <w:rFonts w:hint="eastAsia"/>
          <w:lang w:val="x-none"/>
        </w:rPr>
        <w:t>；</w:t>
      </w:r>
    </w:p>
    <w:p w14:paraId="6FAAA75C" w14:textId="0A9EBC04" w:rsidR="00986052" w:rsidRPr="001A08DA" w:rsidRDefault="00986052" w:rsidP="006134F0">
      <w:pPr>
        <w:pStyle w:val="aff5"/>
        <w:numPr>
          <w:ilvl w:val="0"/>
          <w:numId w:val="20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未注册</w:t>
      </w:r>
      <w:r w:rsidRPr="001A08DA">
        <w:rPr>
          <w:lang w:val="x-none"/>
        </w:rPr>
        <w:t>完成账号：</w:t>
      </w:r>
      <w:r w:rsidRPr="001A08DA">
        <w:rPr>
          <w:rFonts w:hint="eastAsia"/>
          <w:lang w:val="x-none"/>
        </w:rPr>
        <w:t>注册中断</w:t>
      </w:r>
      <w:r w:rsidRPr="001A08DA">
        <w:rPr>
          <w:lang w:val="x-none"/>
        </w:rPr>
        <w:t>、未完善注册资料的账号。</w:t>
      </w:r>
    </w:p>
    <w:p w14:paraId="1064BE93" w14:textId="77777777" w:rsidR="00986052" w:rsidRPr="001A08DA" w:rsidRDefault="00986052" w:rsidP="00986052">
      <w:pPr>
        <w:ind w:left="420"/>
        <w:rPr>
          <w:lang w:val="x-none"/>
        </w:rPr>
      </w:pPr>
    </w:p>
    <w:p w14:paraId="21FB7E91" w14:textId="77777777" w:rsidR="004A3EF8" w:rsidRPr="001A08DA" w:rsidRDefault="00B06421" w:rsidP="006134F0">
      <w:pPr>
        <w:pStyle w:val="aff5"/>
        <w:numPr>
          <w:ilvl w:val="0"/>
          <w:numId w:val="19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以下</w:t>
      </w:r>
      <w:r w:rsidRPr="001A08DA">
        <w:rPr>
          <w:lang w:val="x-none"/>
        </w:rPr>
        <w:t>为</w:t>
      </w:r>
      <w:r w:rsidRPr="001A08DA">
        <w:rPr>
          <w:rFonts w:hint="eastAsia"/>
          <w:lang w:val="x-none"/>
        </w:rPr>
        <w:t>账号</w:t>
      </w:r>
      <w:r w:rsidRPr="001A08DA">
        <w:rPr>
          <w:lang w:val="x-none"/>
        </w:rPr>
        <w:t>状态</w:t>
      </w:r>
      <w:r w:rsidRPr="001A08DA">
        <w:rPr>
          <w:rFonts w:hint="eastAsia"/>
          <w:lang w:val="x-none"/>
        </w:rPr>
        <w:t>间</w:t>
      </w:r>
      <w:r w:rsidR="00E32FFC" w:rsidRPr="001A08DA">
        <w:rPr>
          <w:rFonts w:hint="eastAsia"/>
          <w:lang w:val="x-none"/>
        </w:rPr>
        <w:t>的</w:t>
      </w:r>
      <w:r w:rsidRPr="001A08DA">
        <w:rPr>
          <w:lang w:val="x-none"/>
        </w:rPr>
        <w:t>转换关系：</w:t>
      </w:r>
    </w:p>
    <w:p w14:paraId="4833416A" w14:textId="662E724C" w:rsidR="00705DB9" w:rsidRPr="001A08DA" w:rsidRDefault="00A12F50" w:rsidP="00B06421">
      <w:r w:rsidRPr="001A08DA">
        <w:rPr>
          <w:noProof/>
        </w:rPr>
        <w:lastRenderedPageBreak/>
        <w:drawing>
          <wp:inline distT="0" distB="0" distL="0" distR="0" wp14:anchorId="1EE3CCC4" wp14:editId="45523E58">
            <wp:extent cx="5274310" cy="1656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56F2" w14:textId="77777777" w:rsidR="00705DB9" w:rsidRPr="001A08DA" w:rsidRDefault="00705DB9" w:rsidP="00B06421">
      <w:r w:rsidRPr="001A08DA">
        <w:rPr>
          <w:rFonts w:hint="eastAsia"/>
        </w:rPr>
        <w:t>上述</w:t>
      </w:r>
      <w:r w:rsidRPr="001A08DA">
        <w:t>状态转换图中，</w:t>
      </w:r>
      <w:r w:rsidRPr="001A08DA">
        <w:rPr>
          <w:rFonts w:hint="eastAsia"/>
        </w:rPr>
        <w:t>序号</w:t>
      </w:r>
      <w:r w:rsidRPr="001A08DA">
        <w:t>代表不同</w:t>
      </w:r>
      <w:r w:rsidRPr="001A08DA">
        <w:rPr>
          <w:rFonts w:hint="eastAsia"/>
        </w:rPr>
        <w:t>切换</w:t>
      </w:r>
      <w:r w:rsidRPr="001A08DA">
        <w:t>状态的操作：</w:t>
      </w:r>
    </w:p>
    <w:p w14:paraId="3AF03276" w14:textId="77777777" w:rsidR="006A5E95" w:rsidRPr="001A08DA" w:rsidRDefault="006A5E95" w:rsidP="006134F0">
      <w:pPr>
        <w:pStyle w:val="aff5"/>
        <w:numPr>
          <w:ilvl w:val="0"/>
          <w:numId w:val="46"/>
        </w:numPr>
        <w:ind w:firstLineChars="0"/>
        <w:rPr>
          <w:rFonts w:ascii="宋体" w:eastAsiaTheme="minorEastAsia" w:hAnsi="宋体" w:cs="宋体"/>
        </w:rPr>
      </w:pPr>
      <w:r w:rsidRPr="001A08DA">
        <w:rPr>
          <w:rFonts w:ascii="宋体" w:eastAsiaTheme="minorEastAsia" w:hAnsi="宋体" w:cs="宋体" w:hint="eastAsia"/>
        </w:rPr>
        <w:t>包括</w:t>
      </w:r>
      <w:r w:rsidRPr="001A08DA">
        <w:rPr>
          <w:rFonts w:ascii="宋体" w:eastAsiaTheme="minorEastAsia" w:hAnsi="宋体" w:cs="宋体"/>
        </w:rPr>
        <w:t>两种</w:t>
      </w:r>
      <w:r w:rsidRPr="001A08DA">
        <w:rPr>
          <w:rFonts w:ascii="宋体" w:eastAsiaTheme="minorEastAsia" w:hAnsi="宋体" w:cs="宋体" w:hint="eastAsia"/>
        </w:rPr>
        <w:t>情况</w:t>
      </w:r>
      <w:r w:rsidRPr="001A08DA">
        <w:rPr>
          <w:rFonts w:ascii="宋体" w:eastAsiaTheme="minorEastAsia" w:hAnsi="宋体" w:cs="宋体"/>
        </w:rPr>
        <w:t>：</w:t>
      </w:r>
    </w:p>
    <w:p w14:paraId="3E518125" w14:textId="65B469A6" w:rsidR="00705DB9" w:rsidRPr="001A08DA" w:rsidRDefault="00690166" w:rsidP="006134F0">
      <w:pPr>
        <w:pStyle w:val="aff5"/>
        <w:numPr>
          <w:ilvl w:val="0"/>
          <w:numId w:val="47"/>
        </w:numPr>
        <w:ind w:firstLineChars="0"/>
        <w:rPr>
          <w:rFonts w:ascii="宋体" w:eastAsiaTheme="minorEastAsia" w:hAnsi="宋体" w:cs="宋体"/>
        </w:rPr>
      </w:pPr>
      <w:r w:rsidRPr="001A08DA">
        <w:rPr>
          <w:rFonts w:ascii="宋体" w:eastAsiaTheme="minorEastAsia" w:hAnsi="宋体" w:cs="宋体" w:hint="eastAsia"/>
        </w:rPr>
        <w:t>支撑平台</w:t>
      </w:r>
      <w:r w:rsidR="00705DB9" w:rsidRPr="001A08DA">
        <w:rPr>
          <w:rFonts w:ascii="宋体" w:eastAsiaTheme="minorEastAsia" w:hAnsi="宋体" w:cs="宋体" w:hint="eastAsia"/>
        </w:rPr>
        <w:t xml:space="preserve"> </w:t>
      </w:r>
      <w:r w:rsidR="00705DB9" w:rsidRPr="001A08DA">
        <w:rPr>
          <w:rFonts w:ascii="宋体" w:eastAsiaTheme="minorEastAsia" w:hAnsi="宋体" w:cs="宋体"/>
        </w:rPr>
        <w:t xml:space="preserve">-&gt; </w:t>
      </w:r>
      <w:r w:rsidR="00705DB9" w:rsidRPr="001A08DA">
        <w:rPr>
          <w:rFonts w:ascii="宋体" w:eastAsiaTheme="minorEastAsia" w:hAnsi="宋体" w:cs="宋体" w:hint="eastAsia"/>
        </w:rPr>
        <w:t xml:space="preserve">用户审核 </w:t>
      </w:r>
      <w:r w:rsidR="00705DB9" w:rsidRPr="001A08DA">
        <w:rPr>
          <w:rFonts w:ascii="宋体" w:eastAsiaTheme="minorEastAsia" w:hAnsi="宋体" w:cs="宋体"/>
        </w:rPr>
        <w:t xml:space="preserve">-&gt; </w:t>
      </w:r>
      <w:r w:rsidR="00705DB9" w:rsidRPr="001A08DA">
        <w:rPr>
          <w:rFonts w:ascii="宋体" w:eastAsiaTheme="minorEastAsia" w:hAnsi="宋体" w:cs="宋体" w:hint="eastAsia"/>
        </w:rPr>
        <w:t>拒绝</w:t>
      </w:r>
      <w:r w:rsidR="006A5E95" w:rsidRPr="001A08DA">
        <w:rPr>
          <w:rFonts w:ascii="宋体" w:eastAsiaTheme="minorEastAsia" w:hAnsi="宋体" w:cs="宋体" w:hint="eastAsia"/>
        </w:rPr>
        <w:t>；</w:t>
      </w:r>
    </w:p>
    <w:p w14:paraId="5545FE03" w14:textId="066C9758" w:rsidR="006A5E95" w:rsidRPr="001A08DA" w:rsidRDefault="006A5E95" w:rsidP="006134F0">
      <w:pPr>
        <w:pStyle w:val="aff5"/>
        <w:numPr>
          <w:ilvl w:val="0"/>
          <w:numId w:val="47"/>
        </w:numPr>
        <w:ind w:firstLineChars="0"/>
        <w:rPr>
          <w:rFonts w:ascii="宋体" w:eastAsiaTheme="minorEastAsia" w:hAnsi="宋体" w:cs="宋体"/>
        </w:rPr>
      </w:pPr>
      <w:r w:rsidRPr="001A08DA">
        <w:rPr>
          <w:rFonts w:ascii="宋体" w:eastAsiaTheme="minorEastAsia" w:hAnsi="宋体" w:cs="宋体" w:hint="eastAsia"/>
        </w:rPr>
        <w:t>支撑平台 -&gt; 用户</w:t>
      </w:r>
      <w:r w:rsidRPr="001A08DA">
        <w:rPr>
          <w:rFonts w:ascii="宋体" w:eastAsiaTheme="minorEastAsia" w:hAnsi="宋体" w:cs="宋体"/>
        </w:rPr>
        <w:t>审核</w:t>
      </w:r>
      <w:r w:rsidRPr="001A08DA">
        <w:rPr>
          <w:rFonts w:ascii="宋体" w:eastAsiaTheme="minorEastAsia" w:hAnsi="宋体" w:cs="宋体" w:hint="eastAsia"/>
        </w:rPr>
        <w:t xml:space="preserve"> -&gt; 分销权限</w:t>
      </w:r>
      <w:r w:rsidR="00A12F50" w:rsidRPr="001A08DA">
        <w:rPr>
          <w:rFonts w:ascii="宋体" w:eastAsiaTheme="minorEastAsia" w:hAnsi="宋体" w:cs="宋体" w:hint="eastAsia"/>
        </w:rPr>
        <w:t>（分配</w:t>
      </w:r>
      <w:r w:rsidR="00A12F50" w:rsidRPr="001A08DA">
        <w:rPr>
          <w:rFonts w:ascii="宋体" w:eastAsiaTheme="minorEastAsia" w:hAnsi="宋体" w:cs="宋体"/>
        </w:rPr>
        <w:t>渠道）</w:t>
      </w:r>
      <w:r w:rsidRPr="001A08DA">
        <w:rPr>
          <w:rFonts w:ascii="宋体" w:eastAsiaTheme="minorEastAsia" w:hAnsi="宋体" w:cs="宋体" w:hint="eastAsia"/>
        </w:rPr>
        <w:t xml:space="preserve"> -&gt;拒绝</w:t>
      </w:r>
      <w:r w:rsidRPr="001A08DA">
        <w:rPr>
          <w:rFonts w:ascii="宋体" w:eastAsiaTheme="minorEastAsia" w:hAnsi="宋体" w:cs="宋体"/>
        </w:rPr>
        <w:t>；</w:t>
      </w:r>
    </w:p>
    <w:p w14:paraId="57D42C66" w14:textId="684736BB" w:rsidR="00705DB9" w:rsidRPr="001A08DA" w:rsidRDefault="00690166" w:rsidP="006134F0">
      <w:pPr>
        <w:pStyle w:val="aff5"/>
        <w:numPr>
          <w:ilvl w:val="0"/>
          <w:numId w:val="46"/>
        </w:numPr>
        <w:ind w:firstLineChars="0"/>
        <w:rPr>
          <w:rFonts w:ascii="宋体" w:eastAsiaTheme="minorEastAsia" w:hAnsi="宋体" w:cs="宋体"/>
        </w:rPr>
      </w:pPr>
      <w:r w:rsidRPr="001A08DA">
        <w:rPr>
          <w:rFonts w:ascii="宋体" w:eastAsiaTheme="minorEastAsia" w:hAnsi="宋体" w:cs="宋体" w:hint="eastAsia"/>
        </w:rPr>
        <w:t>支撑平台</w:t>
      </w:r>
      <w:r w:rsidR="00705DB9" w:rsidRPr="001A08DA">
        <w:rPr>
          <w:rFonts w:ascii="宋体" w:eastAsiaTheme="minorEastAsia" w:hAnsi="宋体" w:cs="宋体" w:hint="eastAsia"/>
        </w:rPr>
        <w:t xml:space="preserve"> </w:t>
      </w:r>
      <w:r w:rsidR="00705DB9" w:rsidRPr="001A08DA">
        <w:rPr>
          <w:rFonts w:ascii="宋体" w:eastAsiaTheme="minorEastAsia" w:hAnsi="宋体" w:cs="宋体"/>
        </w:rPr>
        <w:t xml:space="preserve">-&gt; </w:t>
      </w:r>
      <w:r w:rsidR="00705DB9" w:rsidRPr="001A08DA">
        <w:rPr>
          <w:rFonts w:ascii="宋体" w:eastAsiaTheme="minorEastAsia" w:hAnsi="宋体" w:cs="宋体" w:hint="eastAsia"/>
        </w:rPr>
        <w:t xml:space="preserve">用户审核 </w:t>
      </w:r>
      <w:r w:rsidR="00705DB9" w:rsidRPr="001A08DA">
        <w:rPr>
          <w:rFonts w:ascii="宋体" w:eastAsiaTheme="minorEastAsia" w:hAnsi="宋体" w:cs="宋体"/>
        </w:rPr>
        <w:t xml:space="preserve">-&gt; </w:t>
      </w:r>
      <w:r w:rsidR="006A5E95" w:rsidRPr="001A08DA">
        <w:rPr>
          <w:rFonts w:ascii="宋体" w:eastAsiaTheme="minorEastAsia" w:hAnsi="宋体" w:cs="宋体" w:hint="eastAsia"/>
        </w:rPr>
        <w:t>分销权限</w:t>
      </w:r>
      <w:r w:rsidR="00A12F50" w:rsidRPr="001A08DA">
        <w:rPr>
          <w:rFonts w:ascii="宋体" w:eastAsiaTheme="minorEastAsia" w:hAnsi="宋体" w:cs="宋体" w:hint="eastAsia"/>
        </w:rPr>
        <w:t>（分配</w:t>
      </w:r>
      <w:r w:rsidR="00A12F50" w:rsidRPr="001A08DA">
        <w:rPr>
          <w:rFonts w:ascii="宋体" w:eastAsiaTheme="minorEastAsia" w:hAnsi="宋体" w:cs="宋体"/>
        </w:rPr>
        <w:t>渠道）</w:t>
      </w:r>
    </w:p>
    <w:p w14:paraId="180618C9" w14:textId="3A9C1AD4" w:rsidR="006A5E95" w:rsidRPr="001A08DA" w:rsidRDefault="006A5E95" w:rsidP="006134F0">
      <w:pPr>
        <w:pStyle w:val="aff5"/>
        <w:numPr>
          <w:ilvl w:val="0"/>
          <w:numId w:val="46"/>
        </w:numPr>
        <w:ind w:firstLineChars="0"/>
        <w:rPr>
          <w:rFonts w:ascii="宋体" w:eastAsiaTheme="minorEastAsia" w:hAnsi="宋体" w:cs="宋体"/>
        </w:rPr>
      </w:pPr>
      <w:r w:rsidRPr="001A08DA">
        <w:rPr>
          <w:rFonts w:ascii="宋体" w:eastAsiaTheme="minorEastAsia" w:hAnsi="宋体" w:cs="宋体" w:hint="eastAsia"/>
        </w:rPr>
        <w:t>支撑平台 -&gt; 用户</w:t>
      </w:r>
      <w:r w:rsidRPr="001A08DA">
        <w:rPr>
          <w:rFonts w:ascii="宋体" w:eastAsiaTheme="minorEastAsia" w:hAnsi="宋体" w:cs="宋体"/>
        </w:rPr>
        <w:t>审核</w:t>
      </w:r>
      <w:r w:rsidRPr="001A08DA">
        <w:rPr>
          <w:rFonts w:ascii="宋体" w:eastAsiaTheme="minorEastAsia" w:hAnsi="宋体" w:cs="宋体" w:hint="eastAsia"/>
        </w:rPr>
        <w:t xml:space="preserve"> -&gt; 分销权限</w:t>
      </w:r>
      <w:r w:rsidR="00A12F50" w:rsidRPr="001A08DA">
        <w:rPr>
          <w:rFonts w:ascii="宋体" w:eastAsiaTheme="minorEastAsia" w:hAnsi="宋体" w:cs="宋体" w:hint="eastAsia"/>
        </w:rPr>
        <w:t>（分配</w:t>
      </w:r>
      <w:r w:rsidR="00A12F50" w:rsidRPr="001A08DA">
        <w:rPr>
          <w:rFonts w:ascii="宋体" w:eastAsiaTheme="minorEastAsia" w:hAnsi="宋体" w:cs="宋体"/>
        </w:rPr>
        <w:t>渠道）</w:t>
      </w:r>
      <w:r w:rsidRPr="001A08DA">
        <w:rPr>
          <w:rFonts w:ascii="宋体" w:eastAsiaTheme="minorEastAsia" w:hAnsi="宋体" w:cs="宋体" w:hint="eastAsia"/>
        </w:rPr>
        <w:t xml:space="preserve"> -&gt;通过</w:t>
      </w:r>
    </w:p>
    <w:p w14:paraId="01B83B98" w14:textId="78F2AFF1" w:rsidR="00705DB9" w:rsidRPr="001A08DA" w:rsidRDefault="00DC737B" w:rsidP="006134F0">
      <w:pPr>
        <w:pStyle w:val="aff5"/>
        <w:numPr>
          <w:ilvl w:val="0"/>
          <w:numId w:val="46"/>
        </w:numPr>
        <w:ind w:firstLineChars="0"/>
        <w:rPr>
          <w:rFonts w:ascii="宋体" w:eastAsiaTheme="minorEastAsia" w:hAnsi="宋体" w:cs="宋体"/>
        </w:rPr>
      </w:pPr>
      <w:r w:rsidRPr="001A08DA">
        <w:rPr>
          <w:rFonts w:ascii="宋体" w:eastAsiaTheme="minorEastAsia" w:hAnsi="宋体" w:cs="宋体"/>
        </w:rPr>
        <w:t>平台</w:t>
      </w:r>
      <w:r w:rsidRPr="001A08DA">
        <w:rPr>
          <w:rFonts w:ascii="宋体" w:eastAsiaTheme="minorEastAsia" w:hAnsi="宋体" w:cs="宋体" w:hint="eastAsia"/>
        </w:rPr>
        <w:t>登录</w:t>
      </w:r>
      <w:r w:rsidR="00705DB9" w:rsidRPr="001A08DA">
        <w:rPr>
          <w:rFonts w:ascii="宋体" w:eastAsiaTheme="minorEastAsia" w:hAnsi="宋体" w:cs="宋体"/>
        </w:rPr>
        <w:t>入口 -&gt;</w:t>
      </w:r>
      <w:r w:rsidR="00986052" w:rsidRPr="001A08DA">
        <w:rPr>
          <w:rFonts w:ascii="宋体" w:eastAsiaTheme="minorEastAsia" w:hAnsi="宋体" w:cs="宋体" w:hint="eastAsia"/>
        </w:rPr>
        <w:t>注册</w:t>
      </w:r>
      <w:r w:rsidR="00986052" w:rsidRPr="001A08DA">
        <w:rPr>
          <w:rFonts w:ascii="宋体" w:eastAsiaTheme="minorEastAsia" w:hAnsi="宋体" w:cs="宋体"/>
        </w:rPr>
        <w:t>第二步：</w:t>
      </w:r>
      <w:r w:rsidR="00986052" w:rsidRPr="001A08DA">
        <w:rPr>
          <w:rFonts w:ascii="宋体" w:eastAsiaTheme="minorEastAsia" w:hAnsi="宋体" w:cs="宋体" w:hint="eastAsia"/>
        </w:rPr>
        <w:t>修改</w:t>
      </w:r>
      <w:r w:rsidR="00705DB9" w:rsidRPr="001A08DA">
        <w:rPr>
          <w:rFonts w:ascii="宋体" w:eastAsiaTheme="minorEastAsia" w:hAnsi="宋体" w:cs="宋体" w:hint="eastAsia"/>
        </w:rPr>
        <w:t>注册</w:t>
      </w:r>
      <w:r w:rsidR="00705DB9" w:rsidRPr="001A08DA">
        <w:rPr>
          <w:rFonts w:ascii="宋体" w:eastAsiaTheme="minorEastAsia" w:hAnsi="宋体" w:cs="宋体"/>
        </w:rPr>
        <w:t>资料</w:t>
      </w:r>
      <w:r w:rsidR="00705DB9" w:rsidRPr="001A08DA">
        <w:rPr>
          <w:rFonts w:ascii="宋体" w:eastAsiaTheme="minorEastAsia" w:hAnsi="宋体" w:cs="宋体" w:hint="eastAsia"/>
        </w:rPr>
        <w:t xml:space="preserve"> </w:t>
      </w:r>
      <w:r w:rsidR="00705DB9" w:rsidRPr="001A08DA">
        <w:rPr>
          <w:rFonts w:ascii="宋体" w:eastAsiaTheme="minorEastAsia" w:hAnsi="宋体" w:cs="宋体"/>
        </w:rPr>
        <w:t>-&gt;</w:t>
      </w:r>
      <w:r w:rsidR="00705DB9" w:rsidRPr="001A08DA">
        <w:rPr>
          <w:rFonts w:ascii="宋体" w:eastAsiaTheme="minorEastAsia" w:hAnsi="宋体" w:cs="宋体" w:hint="eastAsia"/>
        </w:rPr>
        <w:t>重新提交</w:t>
      </w:r>
      <w:r w:rsidR="00705DB9" w:rsidRPr="001A08DA">
        <w:rPr>
          <w:rFonts w:ascii="宋体" w:eastAsiaTheme="minorEastAsia" w:hAnsi="宋体" w:cs="宋体"/>
        </w:rPr>
        <w:t>注册</w:t>
      </w:r>
    </w:p>
    <w:p w14:paraId="292CEF1D" w14:textId="4725B097" w:rsidR="00986052" w:rsidRPr="001A08DA" w:rsidRDefault="00986052" w:rsidP="006134F0">
      <w:pPr>
        <w:pStyle w:val="aff5"/>
        <w:numPr>
          <w:ilvl w:val="0"/>
          <w:numId w:val="46"/>
        </w:numPr>
        <w:ind w:firstLineChars="0"/>
        <w:rPr>
          <w:rFonts w:ascii="宋体" w:eastAsiaTheme="minorEastAsia" w:hAnsi="宋体" w:cs="宋体"/>
        </w:rPr>
      </w:pPr>
      <w:r w:rsidRPr="001A08DA">
        <w:rPr>
          <w:rFonts w:ascii="宋体" w:eastAsiaTheme="minorEastAsia" w:hAnsi="宋体" w:cs="宋体" w:hint="eastAsia"/>
        </w:rPr>
        <w:t>平台</w:t>
      </w:r>
      <w:r w:rsidRPr="001A08DA">
        <w:rPr>
          <w:rFonts w:ascii="宋体" w:eastAsiaTheme="minorEastAsia" w:hAnsi="宋体" w:cs="宋体"/>
        </w:rPr>
        <w:t>登录入口</w:t>
      </w:r>
      <w:r w:rsidRPr="001A08DA">
        <w:rPr>
          <w:rFonts w:ascii="宋体" w:eastAsiaTheme="minorEastAsia" w:hAnsi="宋体" w:cs="宋体" w:hint="eastAsia"/>
        </w:rPr>
        <w:t xml:space="preserve"> -&gt;注册</w:t>
      </w:r>
      <w:r w:rsidRPr="001A08DA">
        <w:rPr>
          <w:rFonts w:ascii="宋体" w:eastAsiaTheme="minorEastAsia" w:hAnsi="宋体" w:cs="宋体"/>
        </w:rPr>
        <w:t>第二步：</w:t>
      </w:r>
      <w:r w:rsidRPr="001A08DA">
        <w:rPr>
          <w:rFonts w:ascii="宋体" w:eastAsiaTheme="minorEastAsia" w:hAnsi="宋体" w:cs="宋体" w:hint="eastAsia"/>
        </w:rPr>
        <w:t>重新</w:t>
      </w:r>
      <w:r w:rsidRPr="001A08DA">
        <w:rPr>
          <w:rFonts w:ascii="宋体" w:eastAsiaTheme="minorEastAsia" w:hAnsi="宋体" w:cs="宋体"/>
        </w:rPr>
        <w:t>填写注册资料</w:t>
      </w:r>
      <w:r w:rsidRPr="001A08DA">
        <w:rPr>
          <w:rFonts w:ascii="宋体" w:eastAsiaTheme="minorEastAsia" w:hAnsi="宋体" w:cs="宋体" w:hint="eastAsia"/>
        </w:rPr>
        <w:t xml:space="preserve"> -&gt;提交</w:t>
      </w:r>
      <w:r w:rsidRPr="001A08DA">
        <w:rPr>
          <w:rFonts w:ascii="宋体" w:eastAsiaTheme="minorEastAsia" w:hAnsi="宋体" w:cs="宋体"/>
        </w:rPr>
        <w:t>注册</w:t>
      </w:r>
    </w:p>
    <w:p w14:paraId="4F889E45" w14:textId="72687EAD" w:rsidR="00127596" w:rsidRPr="001A08DA" w:rsidRDefault="00127596" w:rsidP="00127596">
      <w:pPr>
        <w:rPr>
          <w:rFonts w:ascii="宋体" w:eastAsiaTheme="minorEastAsia" w:hAnsi="宋体" w:cs="宋体"/>
          <w:i/>
        </w:rPr>
      </w:pPr>
      <w:r w:rsidRPr="001A08DA">
        <w:rPr>
          <w:rFonts w:ascii="宋体" w:eastAsiaTheme="minorEastAsia" w:hAnsi="宋体" w:cs="宋体" w:hint="eastAsia"/>
          <w:i/>
        </w:rPr>
        <w:t>（注</w:t>
      </w:r>
      <w:r w:rsidRPr="001A08DA">
        <w:rPr>
          <w:rFonts w:ascii="宋体" w:eastAsiaTheme="minorEastAsia" w:hAnsi="宋体" w:cs="宋体"/>
          <w:i/>
        </w:rPr>
        <w:t>）</w:t>
      </w:r>
      <w:r w:rsidRPr="001A08DA">
        <w:rPr>
          <w:rFonts w:ascii="宋体" w:eastAsiaTheme="minorEastAsia" w:hAnsi="宋体" w:cs="宋体" w:hint="eastAsia"/>
          <w:i/>
        </w:rPr>
        <w:t>：</w:t>
      </w:r>
      <w:r w:rsidRPr="001A08DA">
        <w:rPr>
          <w:rFonts w:ascii="宋体" w:eastAsiaTheme="minorEastAsia" w:hAnsi="宋体" w:cs="宋体"/>
          <w:i/>
        </w:rPr>
        <w:t>账号注册后，默认为“</w:t>
      </w:r>
      <w:r w:rsidRPr="001A08DA">
        <w:rPr>
          <w:rFonts w:ascii="宋体" w:eastAsiaTheme="minorEastAsia" w:hAnsi="宋体" w:cs="宋体" w:hint="eastAsia"/>
          <w:i/>
        </w:rPr>
        <w:t>待审核（无权限</w:t>
      </w:r>
      <w:r w:rsidRPr="001A08DA">
        <w:rPr>
          <w:rFonts w:ascii="宋体" w:eastAsiaTheme="minorEastAsia" w:hAnsi="宋体" w:cs="宋体"/>
          <w:i/>
        </w:rPr>
        <w:t>）”</w:t>
      </w:r>
      <w:r w:rsidRPr="001A08DA">
        <w:rPr>
          <w:rFonts w:ascii="宋体" w:eastAsiaTheme="minorEastAsia" w:hAnsi="宋体" w:cs="宋体" w:hint="eastAsia"/>
          <w:i/>
        </w:rPr>
        <w:t>状态。</w:t>
      </w:r>
    </w:p>
    <w:p w14:paraId="13D2F756" w14:textId="77777777" w:rsidR="00E32FFC" w:rsidRPr="001A08DA" w:rsidRDefault="00E32FFC" w:rsidP="00042626">
      <w:pPr>
        <w:pStyle w:val="2"/>
        <w:rPr>
          <w:color w:val="auto"/>
        </w:rPr>
      </w:pPr>
      <w:bookmarkStart w:id="73" w:name="_Toc452991787"/>
      <w:r w:rsidRPr="001A08DA">
        <w:rPr>
          <w:rFonts w:hint="eastAsia"/>
          <w:color w:val="auto"/>
        </w:rPr>
        <w:t>权限</w:t>
      </w:r>
      <w:bookmarkEnd w:id="73"/>
    </w:p>
    <w:p w14:paraId="1F674BCE" w14:textId="45C6D52F" w:rsidR="00E32FFC" w:rsidRPr="001A08DA" w:rsidRDefault="00E32FFC" w:rsidP="005B6534">
      <w:pPr>
        <w:pStyle w:val="3"/>
        <w:rPr>
          <w:color w:val="auto"/>
        </w:rPr>
      </w:pPr>
      <w:bookmarkStart w:id="74" w:name="_Toc452991788"/>
      <w:r w:rsidRPr="001A08DA">
        <w:rPr>
          <w:color w:val="auto"/>
        </w:rPr>
        <w:t>平台权限</w:t>
      </w:r>
      <w:bookmarkEnd w:id="74"/>
    </w:p>
    <w:p w14:paraId="58D3D2BC" w14:textId="77777777" w:rsidR="005B6534" w:rsidRPr="001A08DA" w:rsidRDefault="005B6534" w:rsidP="006134F0">
      <w:pPr>
        <w:pStyle w:val="aff5"/>
        <w:numPr>
          <w:ilvl w:val="0"/>
          <w:numId w:val="16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平台</w:t>
      </w:r>
      <w:r w:rsidRPr="001A08DA">
        <w:rPr>
          <w:lang w:val="x-none"/>
        </w:rPr>
        <w:t>权限如下：</w:t>
      </w:r>
    </w:p>
    <w:p w14:paraId="51485947" w14:textId="03DD087B" w:rsidR="00E32FFC" w:rsidRPr="001A08DA" w:rsidRDefault="00E32FFC" w:rsidP="006134F0">
      <w:pPr>
        <w:pStyle w:val="aff5"/>
        <w:numPr>
          <w:ilvl w:val="0"/>
          <w:numId w:val="17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权限：景区门票、</w:t>
      </w:r>
      <w:r w:rsidRPr="001A08DA">
        <w:rPr>
          <w:rFonts w:hint="eastAsia"/>
          <w:lang w:val="x-none"/>
        </w:rPr>
        <w:t>演艺</w:t>
      </w:r>
      <w:r w:rsidRPr="001A08DA">
        <w:rPr>
          <w:lang w:val="x-none"/>
        </w:rPr>
        <w:t>门票、</w:t>
      </w:r>
      <w:r w:rsidR="00A330A2" w:rsidRPr="001A08DA">
        <w:rPr>
          <w:rFonts w:hint="eastAsia"/>
          <w:lang w:val="x-none"/>
        </w:rPr>
        <w:t>住宿</w:t>
      </w:r>
      <w:r w:rsidR="00A330A2" w:rsidRPr="001A08DA">
        <w:rPr>
          <w:lang w:val="x-none"/>
        </w:rPr>
        <w:t>（</w:t>
      </w:r>
      <w:r w:rsidR="00F00C15" w:rsidRPr="001A08DA">
        <w:rPr>
          <w:rFonts w:hint="eastAsia"/>
          <w:lang w:val="x-none"/>
        </w:rPr>
        <w:t>本地</w:t>
      </w:r>
      <w:r w:rsidR="00F00C15" w:rsidRPr="001A08DA">
        <w:rPr>
          <w:lang w:val="x-none"/>
        </w:rPr>
        <w:t>管理</w:t>
      </w:r>
      <w:r w:rsidR="00F00C15" w:rsidRPr="001A08DA">
        <w:rPr>
          <w:lang w:val="x-none"/>
        </w:rPr>
        <w:t>+e-booking</w:t>
      </w:r>
      <w:r w:rsidR="00D4117B" w:rsidRPr="001A08DA">
        <w:rPr>
          <w:rFonts w:hint="eastAsia"/>
          <w:lang w:val="x-none"/>
        </w:rPr>
        <w:t>）</w:t>
      </w:r>
      <w:r w:rsidR="00F00C15" w:rsidRPr="001A08DA">
        <w:rPr>
          <w:lang w:val="x-none"/>
        </w:rPr>
        <w:t>、</w:t>
      </w:r>
      <w:r w:rsidR="00D4117B" w:rsidRPr="001A08DA">
        <w:rPr>
          <w:rFonts w:hint="eastAsia"/>
          <w:lang w:val="x-none"/>
        </w:rPr>
        <w:t>住宿</w:t>
      </w:r>
      <w:r w:rsidR="00D4117B" w:rsidRPr="001A08DA">
        <w:rPr>
          <w:lang w:val="x-none"/>
        </w:rPr>
        <w:t>（</w:t>
      </w:r>
      <w:r w:rsidR="00F00C15" w:rsidRPr="001A08DA">
        <w:rPr>
          <w:lang w:val="x-none"/>
        </w:rPr>
        <w:t>e-booking</w:t>
      </w:r>
      <w:r w:rsidR="00D4117B" w:rsidRPr="001A08DA">
        <w:rPr>
          <w:rFonts w:hint="eastAsia"/>
          <w:lang w:val="x-none"/>
        </w:rPr>
        <w:t>）</w:t>
      </w:r>
      <w:r w:rsidR="00951AB6" w:rsidRPr="001A08DA">
        <w:rPr>
          <w:lang w:val="x-none"/>
        </w:rPr>
        <w:t>、</w:t>
      </w:r>
      <w:r w:rsidRPr="001A08DA">
        <w:rPr>
          <w:lang w:val="x-none"/>
        </w:rPr>
        <w:t>线路、小交通、特产</w:t>
      </w:r>
      <w:r w:rsidR="003E5C2A" w:rsidRPr="001A08DA">
        <w:rPr>
          <w:rFonts w:hint="eastAsia"/>
          <w:lang w:val="x-none"/>
        </w:rPr>
        <w:t>、</w:t>
      </w:r>
      <w:r w:rsidR="003E5C2A" w:rsidRPr="001A08DA">
        <w:rPr>
          <w:lang w:val="x-none"/>
        </w:rPr>
        <w:t>导游、特色餐饮</w:t>
      </w:r>
      <w:r w:rsidRPr="001A08DA">
        <w:rPr>
          <w:lang w:val="x-none"/>
        </w:rPr>
        <w:t>；</w:t>
      </w:r>
    </w:p>
    <w:p w14:paraId="5F95D09B" w14:textId="64274313" w:rsidR="00E32FFC" w:rsidRPr="001A08DA" w:rsidRDefault="00E32FFC" w:rsidP="006134F0">
      <w:pPr>
        <w:pStyle w:val="aff5"/>
        <w:numPr>
          <w:ilvl w:val="0"/>
          <w:numId w:val="17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分销商</w:t>
      </w:r>
      <w:r w:rsidRPr="001A08DA">
        <w:rPr>
          <w:lang w:val="x-none"/>
        </w:rPr>
        <w:t>权限：分销商</w:t>
      </w:r>
      <w:r w:rsidRPr="001A08DA">
        <w:rPr>
          <w:lang w:val="x-none"/>
        </w:rPr>
        <w:t>-</w:t>
      </w:r>
      <w:proofErr w:type="spellStart"/>
      <w:r w:rsidRPr="001A08DA">
        <w:rPr>
          <w:lang w:val="x-none"/>
        </w:rPr>
        <w:t>旅行社、分销商</w:t>
      </w:r>
      <w:proofErr w:type="spellEnd"/>
      <w:r w:rsidRPr="001A08DA">
        <w:rPr>
          <w:lang w:val="x-none"/>
        </w:rPr>
        <w:t>-</w:t>
      </w:r>
      <w:proofErr w:type="spellStart"/>
      <w:r w:rsidRPr="001A08DA">
        <w:rPr>
          <w:lang w:val="x-none"/>
        </w:rPr>
        <w:t>旅行社部门、分销商</w:t>
      </w:r>
      <w:proofErr w:type="spellEnd"/>
      <w:r w:rsidRPr="001A08DA">
        <w:rPr>
          <w:lang w:val="x-none"/>
        </w:rPr>
        <w:t>-</w:t>
      </w:r>
      <w:proofErr w:type="spellStart"/>
      <w:r w:rsidRPr="001A08DA">
        <w:rPr>
          <w:lang w:val="x-none"/>
        </w:rPr>
        <w:t>商户、分销商</w:t>
      </w:r>
      <w:proofErr w:type="spellEnd"/>
      <w:r w:rsidRPr="001A08DA">
        <w:rPr>
          <w:lang w:val="x-none"/>
        </w:rPr>
        <w:t>-</w:t>
      </w:r>
      <w:proofErr w:type="spellStart"/>
      <w:r w:rsidRPr="001A08DA">
        <w:rPr>
          <w:lang w:val="x-none"/>
        </w:rPr>
        <w:t>导游</w:t>
      </w:r>
      <w:r w:rsidR="00A330A2" w:rsidRPr="001A08DA">
        <w:rPr>
          <w:rFonts w:hint="eastAsia"/>
          <w:lang w:val="x-none"/>
        </w:rPr>
        <w:t>、</w:t>
      </w:r>
      <w:r w:rsidR="00A330A2" w:rsidRPr="001A08DA">
        <w:rPr>
          <w:lang w:val="x-none"/>
        </w:rPr>
        <w:t>分销商</w:t>
      </w:r>
      <w:proofErr w:type="spellEnd"/>
      <w:r w:rsidR="00A330A2" w:rsidRPr="001A08DA">
        <w:rPr>
          <w:lang w:val="x-none"/>
        </w:rPr>
        <w:t>-</w:t>
      </w:r>
      <w:proofErr w:type="spellStart"/>
      <w:r w:rsidR="00A330A2" w:rsidRPr="001A08DA">
        <w:rPr>
          <w:lang w:val="x-none"/>
        </w:rPr>
        <w:t>中小</w:t>
      </w:r>
      <w:proofErr w:type="spellEnd"/>
      <w:r w:rsidR="00A330A2" w:rsidRPr="001A08DA">
        <w:rPr>
          <w:lang w:val="x-none"/>
        </w:rPr>
        <w:t>OTA</w:t>
      </w:r>
      <w:r w:rsidR="00A330A2" w:rsidRPr="001A08DA">
        <w:rPr>
          <w:rFonts w:hint="eastAsia"/>
          <w:lang w:val="x-none"/>
        </w:rPr>
        <w:t>；</w:t>
      </w:r>
    </w:p>
    <w:p w14:paraId="1170C605" w14:textId="77777777" w:rsidR="00E32FFC" w:rsidRPr="001A08DA" w:rsidRDefault="00E32FFC" w:rsidP="008619C7">
      <w:pPr>
        <w:ind w:firstLineChars="150" w:firstLine="315"/>
        <w:rPr>
          <w:i/>
          <w:lang w:val="x-none"/>
        </w:rPr>
      </w:pPr>
      <w:r w:rsidRPr="001A08DA">
        <w:rPr>
          <w:rFonts w:hint="eastAsia"/>
          <w:i/>
          <w:lang w:val="x-none"/>
        </w:rPr>
        <w:t>（注</w:t>
      </w:r>
      <w:r w:rsidRPr="001A08DA">
        <w:rPr>
          <w:i/>
          <w:lang w:val="x-none"/>
        </w:rPr>
        <w:t>）</w:t>
      </w:r>
      <w:r w:rsidRPr="001A08DA">
        <w:rPr>
          <w:rFonts w:hint="eastAsia"/>
          <w:i/>
          <w:lang w:val="x-none"/>
        </w:rPr>
        <w:t>：</w:t>
      </w:r>
      <w:r w:rsidRPr="001A08DA">
        <w:rPr>
          <w:i/>
          <w:lang w:val="x-none"/>
        </w:rPr>
        <w:t>子账号</w:t>
      </w:r>
      <w:r w:rsidRPr="001A08DA">
        <w:rPr>
          <w:rFonts w:hint="eastAsia"/>
          <w:i/>
          <w:lang w:val="x-none"/>
        </w:rPr>
        <w:t>（即员工账号</w:t>
      </w:r>
      <w:r w:rsidRPr="001A08DA">
        <w:rPr>
          <w:i/>
          <w:lang w:val="x-none"/>
        </w:rPr>
        <w:t>等）</w:t>
      </w:r>
      <w:r w:rsidRPr="001A08DA">
        <w:rPr>
          <w:rFonts w:hint="eastAsia"/>
          <w:i/>
          <w:lang w:val="x-none"/>
        </w:rPr>
        <w:t>的</w:t>
      </w:r>
      <w:r w:rsidRPr="001A08DA">
        <w:rPr>
          <w:i/>
          <w:lang w:val="x-none"/>
        </w:rPr>
        <w:t>权限不在本文档中进行阐述。</w:t>
      </w:r>
    </w:p>
    <w:p w14:paraId="2E695D06" w14:textId="77777777" w:rsidR="005B6534" w:rsidRPr="001A08DA" w:rsidRDefault="005B6534" w:rsidP="00B06421">
      <w:pPr>
        <w:rPr>
          <w:i/>
          <w:lang w:val="x-none"/>
        </w:rPr>
      </w:pPr>
    </w:p>
    <w:p w14:paraId="1B22734B" w14:textId="37208820" w:rsidR="005B6534" w:rsidRPr="001A08DA" w:rsidRDefault="008619C7" w:rsidP="006134F0">
      <w:pPr>
        <w:pStyle w:val="aff5"/>
        <w:numPr>
          <w:ilvl w:val="0"/>
          <w:numId w:val="16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单个</w:t>
      </w:r>
      <w:r w:rsidR="005B6534" w:rsidRPr="001A08DA">
        <w:rPr>
          <w:rFonts w:hint="eastAsia"/>
          <w:lang w:val="x-none"/>
        </w:rPr>
        <w:t>权限与</w:t>
      </w:r>
      <w:r w:rsidR="00B05EC1" w:rsidRPr="001A08DA">
        <w:rPr>
          <w:lang w:val="x-none"/>
        </w:rPr>
        <w:t>可登</w:t>
      </w:r>
      <w:r w:rsidR="00B05EC1" w:rsidRPr="001A08DA">
        <w:rPr>
          <w:rFonts w:hint="eastAsia"/>
          <w:lang w:val="x-none"/>
        </w:rPr>
        <w:t>入</w:t>
      </w:r>
      <w:r w:rsidR="005B6534" w:rsidRPr="001A08DA">
        <w:rPr>
          <w:lang w:val="x-none"/>
        </w:rPr>
        <w:t>平台</w:t>
      </w:r>
      <w:r w:rsidR="005B6534" w:rsidRPr="001A08DA">
        <w:rPr>
          <w:rFonts w:hint="eastAsia"/>
          <w:lang w:val="x-none"/>
        </w:rPr>
        <w:t>的</w:t>
      </w:r>
      <w:r w:rsidR="005B6534" w:rsidRPr="001A08DA">
        <w:rPr>
          <w:lang w:val="x-none"/>
        </w:rPr>
        <w:t>对应关系如下：</w:t>
      </w:r>
    </w:p>
    <w:p w14:paraId="13ADBBFF" w14:textId="77777777" w:rsidR="005B6534" w:rsidRPr="001A08DA" w:rsidRDefault="005B6534" w:rsidP="006134F0">
      <w:pPr>
        <w:pStyle w:val="aff5"/>
        <w:numPr>
          <w:ilvl w:val="0"/>
          <w:numId w:val="18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景区门票</w:t>
      </w:r>
      <w:r w:rsidRPr="001A08DA">
        <w:rPr>
          <w:lang w:val="x-none"/>
        </w:rPr>
        <w:t>供应商：景区</w:t>
      </w:r>
      <w:proofErr w:type="spellStart"/>
      <w:r w:rsidRPr="001A08DA">
        <w:rPr>
          <w:rFonts w:hint="eastAsia"/>
          <w:lang w:val="x-none"/>
        </w:rPr>
        <w:t>PC</w:t>
      </w:r>
      <w:r w:rsidRPr="001A08DA">
        <w:rPr>
          <w:rFonts w:hint="eastAsia"/>
          <w:lang w:val="x-none"/>
        </w:rPr>
        <w:t>端</w:t>
      </w:r>
      <w:proofErr w:type="spellEnd"/>
      <w:r w:rsidRPr="001A08DA">
        <w:rPr>
          <w:rFonts w:hint="eastAsia"/>
          <w:lang w:val="x-none"/>
        </w:rPr>
        <w:t>（有</w:t>
      </w:r>
      <w:r w:rsidRPr="001A08DA">
        <w:rPr>
          <w:lang w:val="x-none"/>
        </w:rPr>
        <w:t>景区门票模块）；</w:t>
      </w:r>
    </w:p>
    <w:p w14:paraId="0B11DE83" w14:textId="77777777" w:rsidR="005B6534" w:rsidRPr="001A08DA" w:rsidRDefault="005B6534" w:rsidP="006134F0">
      <w:pPr>
        <w:pStyle w:val="aff5"/>
        <w:numPr>
          <w:ilvl w:val="0"/>
          <w:numId w:val="18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演艺门票</w:t>
      </w:r>
      <w:r w:rsidRPr="001A08DA">
        <w:rPr>
          <w:lang w:val="x-none"/>
        </w:rPr>
        <w:t>供应商：景区</w:t>
      </w:r>
      <w:proofErr w:type="spellStart"/>
      <w:r w:rsidRPr="001A08DA">
        <w:rPr>
          <w:rFonts w:hint="eastAsia"/>
          <w:lang w:val="x-none"/>
        </w:rPr>
        <w:t>PC</w:t>
      </w:r>
      <w:proofErr w:type="spellEnd"/>
      <w:r w:rsidRPr="001A08DA">
        <w:rPr>
          <w:rFonts w:hint="eastAsia"/>
          <w:lang w:val="x-none"/>
        </w:rPr>
        <w:t>端（有</w:t>
      </w:r>
      <w:r w:rsidRPr="001A08DA">
        <w:rPr>
          <w:lang w:val="x-none"/>
        </w:rPr>
        <w:t>演艺门票模块）</w:t>
      </w:r>
      <w:r w:rsidRPr="001A08DA">
        <w:rPr>
          <w:rFonts w:hint="eastAsia"/>
          <w:lang w:val="x-none"/>
        </w:rPr>
        <w:t>；</w:t>
      </w:r>
    </w:p>
    <w:p w14:paraId="4791F5E5" w14:textId="13E44C29" w:rsidR="005B6534" w:rsidRPr="001A08DA" w:rsidRDefault="00A330A2" w:rsidP="006134F0">
      <w:pPr>
        <w:pStyle w:val="aff5"/>
        <w:numPr>
          <w:ilvl w:val="0"/>
          <w:numId w:val="18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住宿</w:t>
      </w:r>
      <w:r w:rsidRPr="001A08DA">
        <w:rPr>
          <w:lang w:val="x-none"/>
        </w:rPr>
        <w:t>供应商</w:t>
      </w:r>
      <w:r w:rsidR="003E5C2A" w:rsidRPr="001A08DA">
        <w:rPr>
          <w:rFonts w:hint="eastAsia"/>
          <w:lang w:val="x-none"/>
        </w:rPr>
        <w:t>、线路</w:t>
      </w:r>
      <w:r w:rsidR="003E5C2A" w:rsidRPr="001A08DA">
        <w:rPr>
          <w:lang w:val="x-none"/>
        </w:rPr>
        <w:t>供应商、小交通供应商、特产供应商、导游供应商、特色餐饮供应商</w:t>
      </w:r>
      <w:r w:rsidRPr="001A08DA">
        <w:rPr>
          <w:lang w:val="x-none"/>
        </w:rPr>
        <w:t>：</w:t>
      </w:r>
      <w:r w:rsidR="003E5C2A" w:rsidRPr="001A08DA">
        <w:rPr>
          <w:rFonts w:hint="eastAsia"/>
          <w:lang w:val="x-none"/>
        </w:rPr>
        <w:t>通用供应端</w:t>
      </w:r>
      <w:r w:rsidR="005B6534" w:rsidRPr="001A08DA">
        <w:rPr>
          <w:rFonts w:hint="eastAsia"/>
          <w:lang w:val="x-none"/>
        </w:rPr>
        <w:t>；</w:t>
      </w:r>
    </w:p>
    <w:p w14:paraId="46DFD733" w14:textId="5A6F37D0" w:rsidR="005B6534" w:rsidRPr="001A08DA" w:rsidRDefault="005B6534" w:rsidP="006134F0">
      <w:pPr>
        <w:pStyle w:val="aff5"/>
        <w:numPr>
          <w:ilvl w:val="0"/>
          <w:numId w:val="18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分销商</w:t>
      </w:r>
      <w:r w:rsidRPr="001A08DA">
        <w:rPr>
          <w:lang w:val="x-none"/>
        </w:rPr>
        <w:t>-</w:t>
      </w:r>
      <w:proofErr w:type="spellStart"/>
      <w:r w:rsidRPr="001A08DA">
        <w:rPr>
          <w:lang w:val="x-none"/>
        </w:rPr>
        <w:t>旅行社</w:t>
      </w:r>
      <w:r w:rsidR="003E5C2A" w:rsidRPr="001A08DA">
        <w:rPr>
          <w:rFonts w:hint="eastAsia"/>
          <w:lang w:val="x-none"/>
        </w:rPr>
        <w:t>、</w:t>
      </w:r>
      <w:r w:rsidR="003E5C2A" w:rsidRPr="001A08DA">
        <w:rPr>
          <w:lang w:val="x-none"/>
        </w:rPr>
        <w:t>分销商</w:t>
      </w:r>
      <w:proofErr w:type="spellEnd"/>
      <w:r w:rsidR="003E5C2A" w:rsidRPr="001A08DA">
        <w:rPr>
          <w:lang w:val="x-none"/>
        </w:rPr>
        <w:t>-</w:t>
      </w:r>
      <w:proofErr w:type="spellStart"/>
      <w:r w:rsidR="003E5C2A" w:rsidRPr="001A08DA">
        <w:rPr>
          <w:lang w:val="x-none"/>
        </w:rPr>
        <w:t>旅行社部门</w:t>
      </w:r>
      <w:r w:rsidR="003E5C2A" w:rsidRPr="001A08DA">
        <w:rPr>
          <w:rFonts w:hint="eastAsia"/>
          <w:lang w:val="x-none"/>
        </w:rPr>
        <w:t>、分销商</w:t>
      </w:r>
      <w:proofErr w:type="spellEnd"/>
      <w:r w:rsidR="003E5C2A" w:rsidRPr="001A08DA">
        <w:rPr>
          <w:lang w:val="x-none"/>
        </w:rPr>
        <w:t>-</w:t>
      </w:r>
      <w:proofErr w:type="spellStart"/>
      <w:r w:rsidR="003E5C2A" w:rsidRPr="001A08DA">
        <w:rPr>
          <w:lang w:val="x-none"/>
        </w:rPr>
        <w:t>中小</w:t>
      </w:r>
      <w:r w:rsidR="003E5C2A" w:rsidRPr="001A08DA">
        <w:rPr>
          <w:rFonts w:hint="eastAsia"/>
          <w:lang w:val="x-none"/>
        </w:rPr>
        <w:t>OTA</w:t>
      </w:r>
      <w:r w:rsidRPr="001A08DA">
        <w:rPr>
          <w:lang w:val="x-none"/>
        </w:rPr>
        <w:t>：</w:t>
      </w:r>
      <w:r w:rsidR="003E5C2A" w:rsidRPr="001A08DA">
        <w:rPr>
          <w:rFonts w:hint="eastAsia"/>
          <w:lang w:val="x-none"/>
        </w:rPr>
        <w:t>通用分销端</w:t>
      </w:r>
      <w:proofErr w:type="spellEnd"/>
      <w:r w:rsidRPr="001A08DA">
        <w:rPr>
          <w:lang w:val="x-none"/>
        </w:rPr>
        <w:t>；</w:t>
      </w:r>
    </w:p>
    <w:p w14:paraId="4BAA691B" w14:textId="77777777" w:rsidR="005B6534" w:rsidRPr="001A08DA" w:rsidRDefault="005B6534" w:rsidP="006134F0">
      <w:pPr>
        <w:pStyle w:val="aff5"/>
        <w:numPr>
          <w:ilvl w:val="0"/>
          <w:numId w:val="18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分销商</w:t>
      </w:r>
      <w:r w:rsidRPr="001A08DA">
        <w:rPr>
          <w:lang w:val="x-none"/>
        </w:rPr>
        <w:t>-</w:t>
      </w:r>
      <w:proofErr w:type="spellStart"/>
      <w:r w:rsidRPr="001A08DA">
        <w:rPr>
          <w:lang w:val="x-none"/>
        </w:rPr>
        <w:t>商户：</w:t>
      </w:r>
      <w:proofErr w:type="gramStart"/>
      <w:r w:rsidRPr="001A08DA">
        <w:rPr>
          <w:lang w:val="x-none"/>
        </w:rPr>
        <w:t>卖游翁</w:t>
      </w:r>
      <w:proofErr w:type="spellEnd"/>
      <w:proofErr w:type="gramEnd"/>
      <w:r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；</w:t>
      </w:r>
    </w:p>
    <w:p w14:paraId="638F1210" w14:textId="785D9527" w:rsidR="005B6534" w:rsidRPr="001A08DA" w:rsidRDefault="005B6534" w:rsidP="006134F0">
      <w:pPr>
        <w:pStyle w:val="aff5"/>
        <w:numPr>
          <w:ilvl w:val="0"/>
          <w:numId w:val="18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分销商</w:t>
      </w:r>
      <w:r w:rsidRPr="001A08DA">
        <w:rPr>
          <w:rFonts w:hint="eastAsia"/>
          <w:lang w:val="x-none"/>
        </w:rPr>
        <w:t>-</w:t>
      </w:r>
      <w:proofErr w:type="spellStart"/>
      <w:r w:rsidRPr="001A08DA">
        <w:rPr>
          <w:lang w:val="x-none"/>
        </w:rPr>
        <w:t>导游：导游魔方</w:t>
      </w:r>
      <w:proofErr w:type="spellEnd"/>
      <w:r w:rsidRPr="001A08DA">
        <w:rPr>
          <w:rFonts w:hint="eastAsia"/>
          <w:lang w:val="x-none"/>
        </w:rPr>
        <w:t>APP</w:t>
      </w:r>
      <w:r w:rsidR="00A73974" w:rsidRPr="001A08DA">
        <w:rPr>
          <w:rFonts w:hint="eastAsia"/>
          <w:lang w:val="x-none"/>
        </w:rPr>
        <w:t>；</w:t>
      </w:r>
    </w:p>
    <w:p w14:paraId="527BE2DC" w14:textId="77777777" w:rsidR="00986052" w:rsidRPr="001A08DA" w:rsidRDefault="008619C7" w:rsidP="008619C7">
      <w:pPr>
        <w:ind w:firstLineChars="150" w:firstLine="315"/>
        <w:rPr>
          <w:i/>
          <w:lang w:val="x-none"/>
        </w:rPr>
      </w:pPr>
      <w:r w:rsidRPr="001A08DA">
        <w:rPr>
          <w:rFonts w:hint="eastAsia"/>
          <w:i/>
          <w:lang w:val="x-none"/>
        </w:rPr>
        <w:t>（注）：</w:t>
      </w:r>
    </w:p>
    <w:p w14:paraId="02B4E72D" w14:textId="4ECB3F90" w:rsidR="008619C7" w:rsidRPr="001A08DA" w:rsidRDefault="00986052" w:rsidP="006134F0">
      <w:pPr>
        <w:pStyle w:val="aff5"/>
        <w:numPr>
          <w:ilvl w:val="0"/>
          <w:numId w:val="32"/>
        </w:numPr>
        <w:ind w:firstLineChars="0"/>
        <w:rPr>
          <w:i/>
          <w:lang w:val="x-none"/>
        </w:rPr>
      </w:pPr>
      <w:r w:rsidRPr="001A08DA">
        <w:rPr>
          <w:i/>
          <w:lang w:val="x-none"/>
        </w:rPr>
        <w:t>账号仅有单个权限时，只能登入上述对应系统</w:t>
      </w:r>
      <w:r w:rsidR="008C1797" w:rsidRPr="001A08DA">
        <w:rPr>
          <w:rFonts w:hint="eastAsia"/>
          <w:i/>
          <w:lang w:val="x-none"/>
        </w:rPr>
        <w:t>。</w:t>
      </w:r>
    </w:p>
    <w:p w14:paraId="66525B31" w14:textId="77777777" w:rsidR="008C1797" w:rsidRPr="001A08DA" w:rsidRDefault="008C1797" w:rsidP="008C1797">
      <w:pPr>
        <w:pStyle w:val="aff5"/>
        <w:ind w:left="735" w:firstLineChars="0" w:firstLine="0"/>
        <w:rPr>
          <w:i/>
          <w:lang w:val="x-none"/>
        </w:rPr>
      </w:pPr>
    </w:p>
    <w:p w14:paraId="71156A62" w14:textId="3E81679D" w:rsidR="005B6534" w:rsidRPr="001A08DA" w:rsidRDefault="005B6534" w:rsidP="005B6534">
      <w:pPr>
        <w:pStyle w:val="3"/>
        <w:rPr>
          <w:color w:val="auto"/>
        </w:rPr>
      </w:pPr>
      <w:bookmarkStart w:id="75" w:name="_Toc452991789"/>
      <w:r w:rsidRPr="001A08DA">
        <w:rPr>
          <w:color w:val="auto"/>
        </w:rPr>
        <w:lastRenderedPageBreak/>
        <w:t>权限</w:t>
      </w:r>
      <w:r w:rsidRPr="001A08DA">
        <w:rPr>
          <w:rFonts w:hint="eastAsia"/>
          <w:color w:val="auto"/>
        </w:rPr>
        <w:t>组合及</w:t>
      </w:r>
      <w:r w:rsidR="008619C7" w:rsidRPr="001A08DA">
        <w:rPr>
          <w:rFonts w:hint="eastAsia"/>
          <w:color w:val="auto"/>
        </w:rPr>
        <w:t>登录</w:t>
      </w:r>
      <w:r w:rsidRPr="001A08DA">
        <w:rPr>
          <w:rFonts w:hint="eastAsia"/>
          <w:color w:val="auto"/>
        </w:rPr>
        <w:t>说明</w:t>
      </w:r>
      <w:r w:rsidR="00A84F5B" w:rsidRPr="001A08DA">
        <w:rPr>
          <w:rFonts w:hint="eastAsia"/>
          <w:color w:val="auto"/>
        </w:rPr>
        <w:t>（本期</w:t>
      </w:r>
      <w:r w:rsidR="00A84F5B" w:rsidRPr="001A08DA">
        <w:rPr>
          <w:color w:val="auto"/>
        </w:rPr>
        <w:t>只</w:t>
      </w:r>
      <w:r w:rsidR="00A84F5B" w:rsidRPr="001A08DA">
        <w:rPr>
          <w:rFonts w:hint="eastAsia"/>
          <w:color w:val="auto"/>
        </w:rPr>
        <w:t>实现</w:t>
      </w:r>
      <w:r w:rsidR="00A84F5B" w:rsidRPr="001A08DA">
        <w:rPr>
          <w:color w:val="auto"/>
        </w:rPr>
        <w:t>单供应权限和</w:t>
      </w:r>
      <w:r w:rsidR="00A84F5B" w:rsidRPr="001A08DA">
        <w:rPr>
          <w:rFonts w:hint="eastAsia"/>
          <w:color w:val="auto"/>
        </w:rPr>
        <w:t>单</w:t>
      </w:r>
      <w:r w:rsidR="00A84F5B" w:rsidRPr="001A08DA">
        <w:rPr>
          <w:color w:val="auto"/>
        </w:rPr>
        <w:t>分销权限组合</w:t>
      </w:r>
      <w:r w:rsidR="00A84F5B" w:rsidRPr="001A08DA">
        <w:rPr>
          <w:rFonts w:hint="eastAsia"/>
          <w:color w:val="auto"/>
        </w:rPr>
        <w:t>，</w:t>
      </w:r>
      <w:r w:rsidR="00A84F5B" w:rsidRPr="001A08DA">
        <w:rPr>
          <w:color w:val="auto"/>
        </w:rPr>
        <w:t>多供应权限组合的情况暂不考虑</w:t>
      </w:r>
      <w:r w:rsidR="00A84F5B" w:rsidRPr="001A08DA">
        <w:rPr>
          <w:rFonts w:hint="eastAsia"/>
          <w:color w:val="auto"/>
        </w:rPr>
        <w:t>）</w:t>
      </w:r>
      <w:r w:rsidR="002705EF" w:rsidRPr="001A08DA">
        <w:rPr>
          <w:rFonts w:hint="eastAsia"/>
          <w:color w:val="auto"/>
        </w:rPr>
        <w:t>：</w:t>
      </w:r>
      <w:bookmarkEnd w:id="75"/>
    </w:p>
    <w:p w14:paraId="5D9F24EB" w14:textId="77777777" w:rsidR="00E32FFC" w:rsidRPr="001A08DA" w:rsidRDefault="005B6534" w:rsidP="006134F0">
      <w:pPr>
        <w:pStyle w:val="aff5"/>
        <w:numPr>
          <w:ilvl w:val="0"/>
          <w:numId w:val="21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上述</w:t>
      </w:r>
      <w:r w:rsidRPr="001A08DA">
        <w:rPr>
          <w:lang w:val="x-none"/>
        </w:rPr>
        <w:t>平台权限存在</w:t>
      </w:r>
      <w:r w:rsidRPr="001A08DA">
        <w:rPr>
          <w:rFonts w:hint="eastAsia"/>
          <w:lang w:val="x-none"/>
        </w:rPr>
        <w:t>多权限</w:t>
      </w:r>
      <w:r w:rsidRPr="001A08DA">
        <w:rPr>
          <w:lang w:val="x-none"/>
        </w:rPr>
        <w:t>组合的情况</w:t>
      </w:r>
      <w:r w:rsidR="00705DB9" w:rsidRPr="001A08DA">
        <w:rPr>
          <w:rFonts w:hint="eastAsia"/>
          <w:lang w:val="x-none"/>
        </w:rPr>
        <w:t>，组合主要有</w:t>
      </w:r>
      <w:r w:rsidR="00705DB9" w:rsidRPr="001A08DA">
        <w:rPr>
          <w:lang w:val="x-none"/>
        </w:rPr>
        <w:t>如下分类：</w:t>
      </w:r>
    </w:p>
    <w:p w14:paraId="3D582AC1" w14:textId="77777777" w:rsidR="00705DB9" w:rsidRPr="001A08DA" w:rsidRDefault="00705DB9" w:rsidP="006134F0">
      <w:pPr>
        <w:pStyle w:val="aff5"/>
        <w:numPr>
          <w:ilvl w:val="0"/>
          <w:numId w:val="22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+</w:t>
      </w:r>
      <w:proofErr w:type="spellStart"/>
      <w:r w:rsidRPr="001A08DA">
        <w:rPr>
          <w:lang w:val="x-none"/>
        </w:rPr>
        <w:t>供应商</w:t>
      </w:r>
      <w:proofErr w:type="spellEnd"/>
      <w:r w:rsidR="008619C7" w:rsidRPr="001A08DA">
        <w:rPr>
          <w:rFonts w:hint="eastAsia"/>
          <w:lang w:val="x-none"/>
        </w:rPr>
        <w:t>+</w:t>
      </w:r>
      <w:r w:rsidR="008619C7" w:rsidRPr="001A08DA">
        <w:rPr>
          <w:lang w:val="x-none"/>
        </w:rPr>
        <w:t>…</w:t>
      </w:r>
      <w:r w:rsidRPr="001A08DA">
        <w:rPr>
          <w:rFonts w:hint="eastAsia"/>
          <w:lang w:val="x-none"/>
        </w:rPr>
        <w:t>；</w:t>
      </w:r>
    </w:p>
    <w:p w14:paraId="7A6D10B7" w14:textId="77777777" w:rsidR="00705DB9" w:rsidRPr="001A08DA" w:rsidRDefault="00705DB9" w:rsidP="006134F0">
      <w:pPr>
        <w:pStyle w:val="aff5"/>
        <w:numPr>
          <w:ilvl w:val="0"/>
          <w:numId w:val="22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+</w:t>
      </w:r>
      <w:r w:rsidR="008619C7" w:rsidRPr="001A08DA">
        <w:rPr>
          <w:lang w:val="x-none"/>
        </w:rPr>
        <w:t>…+</w:t>
      </w:r>
      <w:r w:rsidRPr="001A08DA">
        <w:rPr>
          <w:lang w:val="x-none"/>
        </w:rPr>
        <w:t>分销商</w:t>
      </w:r>
      <w:r w:rsidRPr="001A08DA">
        <w:rPr>
          <w:rFonts w:hint="eastAsia"/>
          <w:lang w:val="x-none"/>
        </w:rPr>
        <w:t>。</w:t>
      </w:r>
    </w:p>
    <w:p w14:paraId="45273E2E" w14:textId="77777777" w:rsidR="008619C7" w:rsidRPr="001A08DA" w:rsidRDefault="008619C7" w:rsidP="00705DB9">
      <w:pPr>
        <w:pStyle w:val="aff5"/>
        <w:ind w:left="420" w:firstLineChars="0" w:firstLine="0"/>
        <w:rPr>
          <w:i/>
          <w:lang w:val="x-none"/>
        </w:rPr>
      </w:pPr>
      <w:r w:rsidRPr="001A08DA">
        <w:rPr>
          <w:rFonts w:hint="eastAsia"/>
          <w:i/>
          <w:lang w:val="x-none"/>
        </w:rPr>
        <w:t>（注</w:t>
      </w:r>
      <w:r w:rsidRPr="001A08DA">
        <w:rPr>
          <w:i/>
          <w:lang w:val="x-none"/>
        </w:rPr>
        <w:t>）</w:t>
      </w:r>
      <w:r w:rsidRPr="001A08DA">
        <w:rPr>
          <w:rFonts w:hint="eastAsia"/>
          <w:i/>
          <w:lang w:val="x-none"/>
        </w:rPr>
        <w:t>：</w:t>
      </w:r>
    </w:p>
    <w:p w14:paraId="0D8954BD" w14:textId="77777777" w:rsidR="008619C7" w:rsidRPr="001A08DA" w:rsidRDefault="008619C7" w:rsidP="006134F0">
      <w:pPr>
        <w:pStyle w:val="aff5"/>
        <w:numPr>
          <w:ilvl w:val="0"/>
          <w:numId w:val="23"/>
        </w:numPr>
        <w:ind w:firstLineChars="0"/>
        <w:rPr>
          <w:i/>
          <w:lang w:val="x-none"/>
        </w:rPr>
      </w:pPr>
      <w:r w:rsidRPr="001A08DA">
        <w:rPr>
          <w:rFonts w:hint="eastAsia"/>
          <w:i/>
          <w:lang w:val="x-none"/>
        </w:rPr>
        <w:t>上述</w:t>
      </w:r>
      <w:r w:rsidRPr="001A08DA">
        <w:rPr>
          <w:i/>
          <w:lang w:val="x-none"/>
        </w:rPr>
        <w:t>省略号</w:t>
      </w:r>
      <w:r w:rsidRPr="001A08DA">
        <w:rPr>
          <w:i/>
          <w:lang w:val="x-none"/>
        </w:rPr>
        <w:t>“…”</w:t>
      </w:r>
      <w:proofErr w:type="spellStart"/>
      <w:r w:rsidRPr="001A08DA">
        <w:rPr>
          <w:rFonts w:hint="eastAsia"/>
          <w:i/>
          <w:lang w:val="x-none"/>
        </w:rPr>
        <w:t>代表</w:t>
      </w:r>
      <w:r w:rsidRPr="001A08DA">
        <w:rPr>
          <w:i/>
          <w:lang w:val="x-none"/>
        </w:rPr>
        <w:t>供应商权限</w:t>
      </w:r>
      <w:proofErr w:type="spellEnd"/>
      <w:r w:rsidRPr="001A08DA">
        <w:rPr>
          <w:rFonts w:hint="eastAsia"/>
          <w:i/>
          <w:lang w:val="x-none"/>
        </w:rPr>
        <w:t>；</w:t>
      </w:r>
    </w:p>
    <w:p w14:paraId="68848AF5" w14:textId="77777777" w:rsidR="008619C7" w:rsidRPr="001A08DA" w:rsidRDefault="008619C7" w:rsidP="006134F0">
      <w:pPr>
        <w:pStyle w:val="aff5"/>
        <w:numPr>
          <w:ilvl w:val="0"/>
          <w:numId w:val="23"/>
        </w:numPr>
        <w:ind w:firstLineChars="0"/>
        <w:rPr>
          <w:i/>
          <w:lang w:val="x-none"/>
        </w:rPr>
      </w:pPr>
      <w:r w:rsidRPr="001A08DA">
        <w:rPr>
          <w:i/>
          <w:lang w:val="x-none"/>
        </w:rPr>
        <w:t>分销商</w:t>
      </w:r>
      <w:r w:rsidRPr="001A08DA">
        <w:rPr>
          <w:rFonts w:hint="eastAsia"/>
          <w:i/>
          <w:lang w:val="x-none"/>
        </w:rPr>
        <w:t>权限只能</w:t>
      </w:r>
      <w:r w:rsidRPr="001A08DA">
        <w:rPr>
          <w:i/>
          <w:lang w:val="x-none"/>
        </w:rPr>
        <w:t>选其一，所以不会出现两两分销商</w:t>
      </w:r>
      <w:r w:rsidRPr="001A08DA">
        <w:rPr>
          <w:rFonts w:hint="eastAsia"/>
          <w:i/>
          <w:lang w:val="x-none"/>
        </w:rPr>
        <w:t>权限</w:t>
      </w:r>
      <w:r w:rsidRPr="001A08DA">
        <w:rPr>
          <w:i/>
          <w:lang w:val="x-none"/>
        </w:rPr>
        <w:t>组合的情况。</w:t>
      </w:r>
    </w:p>
    <w:p w14:paraId="3099F202" w14:textId="49A115AB" w:rsidR="002039B6" w:rsidRPr="001A08DA" w:rsidRDefault="002039B6" w:rsidP="006134F0">
      <w:pPr>
        <w:pStyle w:val="aff5"/>
        <w:numPr>
          <w:ilvl w:val="0"/>
          <w:numId w:val="21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多权限</w:t>
      </w:r>
      <w:r w:rsidRPr="001A08DA">
        <w:rPr>
          <w:lang w:val="x-none"/>
        </w:rPr>
        <w:t>组合的</w:t>
      </w:r>
      <w:r w:rsidRPr="001A08DA">
        <w:rPr>
          <w:rFonts w:hint="eastAsia"/>
          <w:lang w:val="x-none"/>
        </w:rPr>
        <w:t>情况</w:t>
      </w:r>
      <w:r w:rsidRPr="001A08DA">
        <w:rPr>
          <w:lang w:val="x-none"/>
        </w:rPr>
        <w:t>下，</w:t>
      </w:r>
      <w:r w:rsidRPr="001A08DA">
        <w:rPr>
          <w:rFonts w:hint="eastAsia"/>
          <w:lang w:val="x-none"/>
        </w:rPr>
        <w:t>账号</w:t>
      </w:r>
      <w:r w:rsidRPr="001A08DA">
        <w:rPr>
          <w:lang w:val="x-none"/>
        </w:rPr>
        <w:t>第一次登录</w:t>
      </w:r>
      <w:r w:rsidR="00551866" w:rsidRPr="001A08DA">
        <w:rPr>
          <w:rFonts w:hint="eastAsia"/>
          <w:lang w:val="x-none"/>
        </w:rPr>
        <w:t>或</w:t>
      </w:r>
      <w:r w:rsidR="00551866" w:rsidRPr="001A08DA">
        <w:rPr>
          <w:lang w:val="x-none"/>
        </w:rPr>
        <w:t>在系统内切换时</w:t>
      </w:r>
      <w:r w:rsidRPr="001A08DA">
        <w:rPr>
          <w:lang w:val="x-none"/>
        </w:rPr>
        <w:t>，</w:t>
      </w:r>
      <w:r w:rsidR="00551866" w:rsidRPr="001A08DA">
        <w:rPr>
          <w:rFonts w:hint="eastAsia"/>
          <w:lang w:val="x-none"/>
        </w:rPr>
        <w:t>都</w:t>
      </w:r>
      <w:r w:rsidRPr="001A08DA">
        <w:rPr>
          <w:lang w:val="x-none"/>
        </w:rPr>
        <w:t>由用户选择本次跳转系统</w:t>
      </w:r>
      <w:r w:rsidR="00551866" w:rsidRPr="001A08DA">
        <w:rPr>
          <w:rFonts w:hint="eastAsia"/>
          <w:lang w:val="x-none"/>
        </w:rPr>
        <w:t>，</w:t>
      </w:r>
      <w:r w:rsidR="00551866" w:rsidRPr="001A08DA">
        <w:rPr>
          <w:lang w:val="x-none"/>
        </w:rPr>
        <w:t>同时在此页面还可设置</w:t>
      </w:r>
      <w:r w:rsidRPr="001A08DA">
        <w:rPr>
          <w:lang w:val="x-none"/>
        </w:rPr>
        <w:t>默认的登录系统，详见原型效果。</w:t>
      </w:r>
    </w:p>
    <w:p w14:paraId="59A98B11" w14:textId="77777777" w:rsidR="004F538F" w:rsidRPr="001A08DA" w:rsidRDefault="004F538F" w:rsidP="004F538F">
      <w:pPr>
        <w:pStyle w:val="aff5"/>
        <w:ind w:left="420" w:firstLineChars="0" w:firstLine="0"/>
        <w:rPr>
          <w:lang w:val="x-none"/>
        </w:rPr>
      </w:pPr>
    </w:p>
    <w:p w14:paraId="480D6FFF" w14:textId="6E7658D7" w:rsidR="008619C7" w:rsidRPr="001A08DA" w:rsidRDefault="006669A6" w:rsidP="006134F0">
      <w:pPr>
        <w:pStyle w:val="aff5"/>
        <w:numPr>
          <w:ilvl w:val="0"/>
          <w:numId w:val="21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不同</w:t>
      </w:r>
      <w:r w:rsidRPr="001A08DA">
        <w:rPr>
          <w:lang w:val="x-none"/>
        </w:rPr>
        <w:t>权限组合</w:t>
      </w:r>
      <w:r w:rsidR="003D707A" w:rsidRPr="001A08DA">
        <w:rPr>
          <w:rFonts w:hint="eastAsia"/>
          <w:lang w:val="x-none"/>
        </w:rPr>
        <w:t>在</w:t>
      </w:r>
      <w:r w:rsidR="003D707A" w:rsidRPr="001A08DA">
        <w:rPr>
          <w:lang w:val="x-none"/>
        </w:rPr>
        <w:t>不同平台</w:t>
      </w:r>
      <w:r w:rsidR="003D707A" w:rsidRPr="001A08DA">
        <w:rPr>
          <w:rFonts w:hint="eastAsia"/>
          <w:lang w:val="x-none"/>
        </w:rPr>
        <w:t>的</w:t>
      </w:r>
      <w:r w:rsidR="008619C7" w:rsidRPr="001A08DA">
        <w:rPr>
          <w:lang w:val="x-none"/>
        </w:rPr>
        <w:t>登录</w:t>
      </w:r>
      <w:r w:rsidR="008619C7" w:rsidRPr="001A08DA">
        <w:rPr>
          <w:rFonts w:hint="eastAsia"/>
          <w:lang w:val="x-none"/>
        </w:rPr>
        <w:t>阐述如下</w:t>
      </w:r>
      <w:r w:rsidR="008619C7" w:rsidRPr="001A08DA">
        <w:rPr>
          <w:lang w:val="x-none"/>
        </w:rPr>
        <w:t>：</w:t>
      </w:r>
    </w:p>
    <w:p w14:paraId="468E778E" w14:textId="77777777" w:rsidR="008619C7" w:rsidRPr="001A08DA" w:rsidRDefault="008619C7" w:rsidP="006134F0">
      <w:pPr>
        <w:pStyle w:val="aff5"/>
        <w:numPr>
          <w:ilvl w:val="0"/>
          <w:numId w:val="24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+</w:t>
      </w:r>
      <w:proofErr w:type="spellStart"/>
      <w:r w:rsidRPr="001A08DA">
        <w:rPr>
          <w:lang w:val="x-none"/>
        </w:rPr>
        <w:t>供应商</w:t>
      </w:r>
      <w:proofErr w:type="spellEnd"/>
      <w:r w:rsidRPr="001A08DA">
        <w:rPr>
          <w:rFonts w:hint="eastAsia"/>
          <w:lang w:val="x-none"/>
        </w:rPr>
        <w:t>+</w:t>
      </w:r>
      <w:r w:rsidRPr="001A08DA">
        <w:rPr>
          <w:lang w:val="x-none"/>
        </w:rPr>
        <w:t>…</w:t>
      </w:r>
      <w:r w:rsidRPr="001A08DA">
        <w:rPr>
          <w:rFonts w:hint="eastAsia"/>
          <w:lang w:val="x-none"/>
        </w:rPr>
        <w:t>：</w:t>
      </w:r>
    </w:p>
    <w:p w14:paraId="628D6E55" w14:textId="70F8BF42" w:rsidR="008619C7" w:rsidRPr="001A08DA" w:rsidRDefault="006669A6" w:rsidP="006134F0">
      <w:pPr>
        <w:pStyle w:val="aff5"/>
        <w:numPr>
          <w:ilvl w:val="0"/>
          <w:numId w:val="25"/>
        </w:numPr>
        <w:ind w:firstLineChars="0"/>
        <w:rPr>
          <w:lang w:val="x-none"/>
        </w:rPr>
      </w:pPr>
      <w:proofErr w:type="spellStart"/>
      <w:r w:rsidRPr="001A08DA">
        <w:rPr>
          <w:rFonts w:hint="eastAsia"/>
          <w:lang w:val="x-none"/>
        </w:rPr>
        <w:t>PC</w:t>
      </w:r>
      <w:proofErr w:type="gramStart"/>
      <w:r w:rsidRPr="001A08DA">
        <w:rPr>
          <w:rFonts w:hint="eastAsia"/>
          <w:lang w:val="x-none"/>
        </w:rPr>
        <w:t>端</w:t>
      </w:r>
      <w:r w:rsidR="007C00A0" w:rsidRPr="001A08DA">
        <w:rPr>
          <w:rFonts w:hint="eastAsia"/>
          <w:lang w:val="x-none"/>
        </w:rPr>
        <w:t>可登录</w:t>
      </w:r>
      <w:proofErr w:type="spellEnd"/>
      <w:proofErr w:type="gramEnd"/>
      <w:r w:rsidR="008619C7" w:rsidRPr="001A08DA">
        <w:rPr>
          <w:rFonts w:hint="eastAsia"/>
          <w:lang w:val="x-none"/>
        </w:rPr>
        <w:t>；</w:t>
      </w:r>
    </w:p>
    <w:p w14:paraId="66CE945C" w14:textId="77777777" w:rsidR="006669A6" w:rsidRPr="001A08DA" w:rsidRDefault="006669A6" w:rsidP="006134F0">
      <w:pPr>
        <w:pStyle w:val="aff5"/>
        <w:numPr>
          <w:ilvl w:val="0"/>
          <w:numId w:val="25"/>
        </w:numPr>
        <w:ind w:firstLineChars="0"/>
        <w:rPr>
          <w:lang w:val="x-none"/>
        </w:rPr>
      </w:pPr>
      <w:proofErr w:type="spellStart"/>
      <w:r w:rsidRPr="001A08DA">
        <w:rPr>
          <w:lang w:val="x-none"/>
        </w:rPr>
        <w:t>APP</w:t>
      </w:r>
      <w:proofErr w:type="gramStart"/>
      <w:r w:rsidRPr="001A08DA">
        <w:rPr>
          <w:rFonts w:hint="eastAsia"/>
          <w:lang w:val="x-none"/>
        </w:rPr>
        <w:t>端</w:t>
      </w:r>
      <w:r w:rsidRPr="001A08DA">
        <w:rPr>
          <w:lang w:val="x-none"/>
        </w:rPr>
        <w:t>不可</w:t>
      </w:r>
      <w:proofErr w:type="gramEnd"/>
      <w:r w:rsidRPr="001A08DA">
        <w:rPr>
          <w:lang w:val="x-none"/>
        </w:rPr>
        <w:t>登录</w:t>
      </w:r>
      <w:proofErr w:type="spellEnd"/>
      <w:r w:rsidRPr="001A08DA">
        <w:rPr>
          <w:lang w:val="x-none"/>
        </w:rPr>
        <w:t>。</w:t>
      </w:r>
    </w:p>
    <w:p w14:paraId="1E1E7354" w14:textId="77777777" w:rsidR="006669A6" w:rsidRPr="001A08DA" w:rsidRDefault="008619C7" w:rsidP="006134F0">
      <w:pPr>
        <w:pStyle w:val="aff5"/>
        <w:numPr>
          <w:ilvl w:val="0"/>
          <w:numId w:val="24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+…+</w:t>
      </w:r>
      <w:r w:rsidRPr="001A08DA">
        <w:rPr>
          <w:rFonts w:hint="eastAsia"/>
          <w:lang w:val="x-none"/>
        </w:rPr>
        <w:t>分销商</w:t>
      </w:r>
      <w:r w:rsidRPr="001A08DA">
        <w:rPr>
          <w:lang w:val="x-none"/>
        </w:rPr>
        <w:t>（</w:t>
      </w:r>
      <w:r w:rsidRPr="001A08DA">
        <w:rPr>
          <w:rFonts w:hint="eastAsia"/>
          <w:lang w:val="x-none"/>
        </w:rPr>
        <w:t>旅行社</w:t>
      </w:r>
      <w:r w:rsidRPr="001A08DA">
        <w:rPr>
          <w:lang w:val="x-none"/>
        </w:rPr>
        <w:t>）</w:t>
      </w:r>
      <w:r w:rsidRPr="001A08DA">
        <w:rPr>
          <w:rFonts w:hint="eastAsia"/>
          <w:lang w:val="x-none"/>
        </w:rPr>
        <w:t>：</w:t>
      </w:r>
    </w:p>
    <w:p w14:paraId="113B1232" w14:textId="508A0BAC" w:rsidR="008619C7" w:rsidRPr="001A08DA" w:rsidRDefault="006669A6" w:rsidP="006134F0">
      <w:pPr>
        <w:pStyle w:val="aff5"/>
        <w:numPr>
          <w:ilvl w:val="0"/>
          <w:numId w:val="26"/>
        </w:numPr>
        <w:ind w:firstLineChars="0"/>
        <w:rPr>
          <w:lang w:val="x-none"/>
        </w:rPr>
      </w:pPr>
      <w:proofErr w:type="spellStart"/>
      <w:r w:rsidRPr="001A08DA">
        <w:rPr>
          <w:rFonts w:hint="eastAsia"/>
          <w:lang w:val="x-none"/>
        </w:rPr>
        <w:t>PC</w:t>
      </w:r>
      <w:proofErr w:type="gramStart"/>
      <w:r w:rsidRPr="001A08DA">
        <w:rPr>
          <w:rFonts w:hint="eastAsia"/>
          <w:lang w:val="x-none"/>
        </w:rPr>
        <w:t>端</w:t>
      </w:r>
      <w:r w:rsidR="007C00A0" w:rsidRPr="001A08DA">
        <w:rPr>
          <w:rFonts w:hint="eastAsia"/>
          <w:lang w:val="x-none"/>
        </w:rPr>
        <w:t>可登录</w:t>
      </w:r>
      <w:proofErr w:type="gramEnd"/>
      <w:r w:rsidR="000474A3" w:rsidRPr="001A08DA">
        <w:rPr>
          <w:lang w:val="x-none"/>
        </w:rPr>
        <w:t>，</w:t>
      </w:r>
      <w:r w:rsidR="000474A3" w:rsidRPr="001A08DA">
        <w:rPr>
          <w:rFonts w:hint="eastAsia"/>
          <w:lang w:val="x-none"/>
        </w:rPr>
        <w:t>跳转到</w:t>
      </w:r>
      <w:r w:rsidR="000474A3" w:rsidRPr="001A08DA">
        <w:rPr>
          <w:lang w:val="x-none"/>
        </w:rPr>
        <w:t>多权限引导页，选择本次登录系统</w:t>
      </w:r>
      <w:proofErr w:type="spellEnd"/>
      <w:r w:rsidRPr="001A08DA">
        <w:rPr>
          <w:lang w:val="x-none"/>
        </w:rPr>
        <w:t>；</w:t>
      </w:r>
    </w:p>
    <w:p w14:paraId="2235AFE1" w14:textId="77777777" w:rsidR="006669A6" w:rsidRPr="001A08DA" w:rsidRDefault="006669A6" w:rsidP="006134F0">
      <w:pPr>
        <w:pStyle w:val="aff5"/>
        <w:numPr>
          <w:ilvl w:val="0"/>
          <w:numId w:val="26"/>
        </w:numPr>
        <w:ind w:firstLineChars="0"/>
        <w:rPr>
          <w:lang w:val="x-none"/>
        </w:rPr>
      </w:pPr>
      <w:proofErr w:type="spellStart"/>
      <w:r w:rsidRPr="001A08DA">
        <w:rPr>
          <w:rFonts w:hint="eastAsia"/>
          <w:lang w:val="x-none"/>
        </w:rPr>
        <w:t>APP</w:t>
      </w:r>
      <w:proofErr w:type="gramStart"/>
      <w:r w:rsidRPr="001A08DA">
        <w:rPr>
          <w:rFonts w:hint="eastAsia"/>
          <w:lang w:val="x-none"/>
        </w:rPr>
        <w:t>端</w:t>
      </w:r>
      <w:r w:rsidRPr="001A08DA">
        <w:rPr>
          <w:lang w:val="x-none"/>
        </w:rPr>
        <w:t>不可</w:t>
      </w:r>
      <w:proofErr w:type="gramEnd"/>
      <w:r w:rsidRPr="001A08DA">
        <w:rPr>
          <w:lang w:val="x-none"/>
        </w:rPr>
        <w:t>登录</w:t>
      </w:r>
      <w:proofErr w:type="spellEnd"/>
      <w:r w:rsidRPr="001A08DA">
        <w:rPr>
          <w:lang w:val="x-none"/>
        </w:rPr>
        <w:t>。</w:t>
      </w:r>
    </w:p>
    <w:p w14:paraId="00A9088F" w14:textId="77777777" w:rsidR="006669A6" w:rsidRPr="001A08DA" w:rsidRDefault="006669A6" w:rsidP="006134F0">
      <w:pPr>
        <w:pStyle w:val="aff5"/>
        <w:numPr>
          <w:ilvl w:val="0"/>
          <w:numId w:val="24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+…+</w:t>
      </w:r>
      <w:r w:rsidRPr="001A08DA">
        <w:rPr>
          <w:lang w:val="x-none"/>
        </w:rPr>
        <w:t>分销商（</w:t>
      </w:r>
      <w:r w:rsidRPr="001A08DA">
        <w:rPr>
          <w:rFonts w:hint="eastAsia"/>
          <w:lang w:val="x-none"/>
        </w:rPr>
        <w:t>旅行社</w:t>
      </w:r>
      <w:r w:rsidRPr="001A08DA">
        <w:rPr>
          <w:lang w:val="x-none"/>
        </w:rPr>
        <w:t>部门）</w:t>
      </w:r>
      <w:r w:rsidRPr="001A08DA">
        <w:rPr>
          <w:rFonts w:hint="eastAsia"/>
          <w:lang w:val="x-none"/>
        </w:rPr>
        <w:t>：</w:t>
      </w:r>
    </w:p>
    <w:p w14:paraId="6FBA03CE" w14:textId="5AEEB401" w:rsidR="006669A6" w:rsidRPr="001A08DA" w:rsidRDefault="006669A6" w:rsidP="006134F0">
      <w:pPr>
        <w:pStyle w:val="aff5"/>
        <w:numPr>
          <w:ilvl w:val="0"/>
          <w:numId w:val="27"/>
        </w:numPr>
        <w:ind w:firstLineChars="0"/>
        <w:rPr>
          <w:lang w:val="x-none"/>
        </w:rPr>
      </w:pPr>
      <w:proofErr w:type="spellStart"/>
      <w:r w:rsidRPr="001A08DA">
        <w:rPr>
          <w:rFonts w:hint="eastAsia"/>
          <w:lang w:val="x-none"/>
        </w:rPr>
        <w:t>PC</w:t>
      </w:r>
      <w:proofErr w:type="gramStart"/>
      <w:r w:rsidRPr="001A08DA">
        <w:rPr>
          <w:rFonts w:hint="eastAsia"/>
          <w:lang w:val="x-none"/>
        </w:rPr>
        <w:t>端</w:t>
      </w:r>
      <w:r w:rsidR="007C00A0" w:rsidRPr="001A08DA">
        <w:rPr>
          <w:rFonts w:hint="eastAsia"/>
          <w:lang w:val="x-none"/>
        </w:rPr>
        <w:t>可登录</w:t>
      </w:r>
      <w:proofErr w:type="gramEnd"/>
      <w:r w:rsidR="000474A3" w:rsidRPr="001A08DA">
        <w:rPr>
          <w:lang w:val="x-none"/>
        </w:rPr>
        <w:t>，</w:t>
      </w:r>
      <w:r w:rsidR="000474A3" w:rsidRPr="001A08DA">
        <w:rPr>
          <w:rFonts w:hint="eastAsia"/>
          <w:lang w:val="x-none"/>
        </w:rPr>
        <w:t>跳转到</w:t>
      </w:r>
      <w:r w:rsidR="000474A3" w:rsidRPr="001A08DA">
        <w:rPr>
          <w:lang w:val="x-none"/>
        </w:rPr>
        <w:t>多权限引导页，选择本次登录系统</w:t>
      </w:r>
      <w:proofErr w:type="spellEnd"/>
      <w:r w:rsidRPr="001A08DA">
        <w:rPr>
          <w:lang w:val="x-none"/>
        </w:rPr>
        <w:t>；</w:t>
      </w:r>
    </w:p>
    <w:p w14:paraId="4E30D5F8" w14:textId="77777777" w:rsidR="006669A6" w:rsidRPr="001A08DA" w:rsidRDefault="006669A6" w:rsidP="006134F0">
      <w:pPr>
        <w:pStyle w:val="aff5"/>
        <w:numPr>
          <w:ilvl w:val="0"/>
          <w:numId w:val="27"/>
        </w:numPr>
        <w:ind w:firstLineChars="0"/>
        <w:rPr>
          <w:lang w:val="x-none"/>
        </w:rPr>
      </w:pPr>
      <w:proofErr w:type="spellStart"/>
      <w:r w:rsidRPr="001A08DA">
        <w:rPr>
          <w:lang w:val="x-none"/>
        </w:rPr>
        <w:t>APP</w:t>
      </w:r>
      <w:proofErr w:type="gramStart"/>
      <w:r w:rsidRPr="001A08DA">
        <w:rPr>
          <w:rFonts w:hint="eastAsia"/>
          <w:lang w:val="x-none"/>
        </w:rPr>
        <w:t>端</w:t>
      </w:r>
      <w:r w:rsidR="003D707A" w:rsidRPr="001A08DA">
        <w:rPr>
          <w:rFonts w:hint="eastAsia"/>
          <w:lang w:val="x-none"/>
        </w:rPr>
        <w:t>不可</w:t>
      </w:r>
      <w:proofErr w:type="gramEnd"/>
      <w:r w:rsidR="003D707A" w:rsidRPr="001A08DA">
        <w:rPr>
          <w:lang w:val="x-none"/>
        </w:rPr>
        <w:t>登录</w:t>
      </w:r>
      <w:proofErr w:type="spellEnd"/>
      <w:r w:rsidR="003D707A" w:rsidRPr="001A08DA">
        <w:rPr>
          <w:rFonts w:hint="eastAsia"/>
          <w:lang w:val="x-none"/>
        </w:rPr>
        <w:t>。</w:t>
      </w:r>
    </w:p>
    <w:p w14:paraId="75D7FCDF" w14:textId="5F2D3AC3" w:rsidR="00A73974" w:rsidRPr="001A08DA" w:rsidRDefault="00A73974" w:rsidP="006134F0">
      <w:pPr>
        <w:pStyle w:val="aff5"/>
        <w:numPr>
          <w:ilvl w:val="0"/>
          <w:numId w:val="24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+…+</w:t>
      </w:r>
      <w:r w:rsidRPr="001A08DA">
        <w:rPr>
          <w:lang w:val="x-none"/>
        </w:rPr>
        <w:t>分销商（</w:t>
      </w:r>
      <w:r w:rsidRPr="001A08DA">
        <w:rPr>
          <w:rFonts w:hint="eastAsia"/>
          <w:lang w:val="x-none"/>
        </w:rPr>
        <w:t>中小</w:t>
      </w:r>
      <w:r w:rsidRPr="001A08DA">
        <w:rPr>
          <w:rFonts w:hint="eastAsia"/>
          <w:lang w:val="x-none"/>
        </w:rPr>
        <w:t>OTA</w:t>
      </w:r>
      <w:r w:rsidRPr="001A08DA">
        <w:rPr>
          <w:lang w:val="x-none"/>
        </w:rPr>
        <w:t>）</w:t>
      </w:r>
      <w:r w:rsidRPr="001A08DA">
        <w:rPr>
          <w:rFonts w:hint="eastAsia"/>
          <w:lang w:val="x-none"/>
        </w:rPr>
        <w:t>：</w:t>
      </w:r>
    </w:p>
    <w:p w14:paraId="7A0CF975" w14:textId="127C7823" w:rsidR="00A73974" w:rsidRPr="001A08DA" w:rsidRDefault="00A73974" w:rsidP="006134F0">
      <w:pPr>
        <w:pStyle w:val="aff5"/>
        <w:numPr>
          <w:ilvl w:val="0"/>
          <w:numId w:val="27"/>
        </w:numPr>
        <w:ind w:firstLineChars="0"/>
        <w:rPr>
          <w:lang w:val="x-none"/>
        </w:rPr>
      </w:pPr>
      <w:proofErr w:type="spellStart"/>
      <w:r w:rsidRPr="001A08DA">
        <w:rPr>
          <w:rFonts w:hint="eastAsia"/>
          <w:lang w:val="x-none"/>
        </w:rPr>
        <w:t>PC</w:t>
      </w:r>
      <w:proofErr w:type="gramStart"/>
      <w:r w:rsidRPr="001A08DA">
        <w:rPr>
          <w:rFonts w:hint="eastAsia"/>
          <w:lang w:val="x-none"/>
        </w:rPr>
        <w:t>端可登录</w:t>
      </w:r>
      <w:proofErr w:type="spellEnd"/>
      <w:proofErr w:type="gramEnd"/>
      <w:r w:rsidR="000532AD" w:rsidRPr="001A08DA">
        <w:rPr>
          <w:rFonts w:hint="eastAsia"/>
          <w:lang w:val="x-none"/>
        </w:rPr>
        <w:t>；</w:t>
      </w:r>
    </w:p>
    <w:p w14:paraId="5ECB06D9" w14:textId="77777777" w:rsidR="00A73974" w:rsidRPr="001A08DA" w:rsidRDefault="00A73974" w:rsidP="006134F0">
      <w:pPr>
        <w:pStyle w:val="aff5"/>
        <w:numPr>
          <w:ilvl w:val="0"/>
          <w:numId w:val="27"/>
        </w:numPr>
        <w:ind w:firstLineChars="0"/>
        <w:rPr>
          <w:lang w:val="x-none"/>
        </w:rPr>
      </w:pPr>
      <w:proofErr w:type="spellStart"/>
      <w:r w:rsidRPr="001A08DA">
        <w:rPr>
          <w:lang w:val="x-none"/>
        </w:rPr>
        <w:t>APP</w:t>
      </w:r>
      <w:proofErr w:type="gramStart"/>
      <w:r w:rsidRPr="001A08DA">
        <w:rPr>
          <w:rFonts w:hint="eastAsia"/>
          <w:lang w:val="x-none"/>
        </w:rPr>
        <w:t>端不可</w:t>
      </w:r>
      <w:proofErr w:type="gramEnd"/>
      <w:r w:rsidRPr="001A08DA">
        <w:rPr>
          <w:lang w:val="x-none"/>
        </w:rPr>
        <w:t>登录</w:t>
      </w:r>
      <w:proofErr w:type="spellEnd"/>
      <w:r w:rsidRPr="001A08DA">
        <w:rPr>
          <w:rFonts w:hint="eastAsia"/>
          <w:lang w:val="x-none"/>
        </w:rPr>
        <w:t>。</w:t>
      </w:r>
    </w:p>
    <w:p w14:paraId="428D7245" w14:textId="77777777" w:rsidR="003D707A" w:rsidRPr="001A08DA" w:rsidRDefault="006669A6" w:rsidP="006134F0">
      <w:pPr>
        <w:pStyle w:val="aff5"/>
        <w:numPr>
          <w:ilvl w:val="0"/>
          <w:numId w:val="24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+…+</w:t>
      </w:r>
      <w:r w:rsidRPr="001A08DA">
        <w:rPr>
          <w:lang w:val="x-none"/>
        </w:rPr>
        <w:t>分销商（</w:t>
      </w:r>
      <w:r w:rsidRPr="001A08DA">
        <w:rPr>
          <w:rFonts w:hint="eastAsia"/>
          <w:lang w:val="x-none"/>
        </w:rPr>
        <w:t>商户</w:t>
      </w:r>
      <w:r w:rsidRPr="001A08DA">
        <w:rPr>
          <w:lang w:val="x-none"/>
        </w:rPr>
        <w:t>）</w:t>
      </w:r>
      <w:r w:rsidRPr="001A08DA">
        <w:rPr>
          <w:rFonts w:hint="eastAsia"/>
          <w:lang w:val="x-none"/>
        </w:rPr>
        <w:t>：</w:t>
      </w:r>
    </w:p>
    <w:p w14:paraId="47659F7A" w14:textId="03B476D2" w:rsidR="003D707A" w:rsidRPr="001A08DA" w:rsidRDefault="006669A6" w:rsidP="006134F0">
      <w:pPr>
        <w:pStyle w:val="aff5"/>
        <w:numPr>
          <w:ilvl w:val="0"/>
          <w:numId w:val="28"/>
        </w:numPr>
        <w:ind w:firstLineChars="0"/>
        <w:rPr>
          <w:lang w:val="x-none"/>
        </w:rPr>
      </w:pPr>
      <w:proofErr w:type="spellStart"/>
      <w:r w:rsidRPr="001A08DA">
        <w:rPr>
          <w:rFonts w:hint="eastAsia"/>
          <w:lang w:val="x-none"/>
        </w:rPr>
        <w:t>PC</w:t>
      </w:r>
      <w:proofErr w:type="gramStart"/>
      <w:r w:rsidRPr="001A08DA">
        <w:rPr>
          <w:rFonts w:hint="eastAsia"/>
          <w:lang w:val="x-none"/>
        </w:rPr>
        <w:t>端</w:t>
      </w:r>
      <w:r w:rsidR="007C3F94" w:rsidRPr="001A08DA">
        <w:rPr>
          <w:rFonts w:hint="eastAsia"/>
          <w:lang w:val="x-none"/>
        </w:rPr>
        <w:t>可</w:t>
      </w:r>
      <w:r w:rsidR="007C00A0" w:rsidRPr="001A08DA">
        <w:rPr>
          <w:rFonts w:hint="eastAsia"/>
          <w:lang w:val="x-none"/>
        </w:rPr>
        <w:t>登录</w:t>
      </w:r>
      <w:proofErr w:type="spellEnd"/>
      <w:proofErr w:type="gramEnd"/>
      <w:r w:rsidRPr="001A08DA">
        <w:rPr>
          <w:rFonts w:hint="eastAsia"/>
          <w:lang w:val="x-none"/>
        </w:rPr>
        <w:t>；</w:t>
      </w:r>
    </w:p>
    <w:p w14:paraId="20A3E011" w14:textId="4C198E29" w:rsidR="006669A6" w:rsidRPr="001A08DA" w:rsidRDefault="003D707A" w:rsidP="006134F0">
      <w:pPr>
        <w:pStyle w:val="aff5"/>
        <w:numPr>
          <w:ilvl w:val="0"/>
          <w:numId w:val="28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可</w:t>
      </w:r>
      <w:proofErr w:type="gramStart"/>
      <w:r w:rsidRPr="001A08DA">
        <w:rPr>
          <w:rFonts w:hint="eastAsia"/>
          <w:lang w:val="x-none"/>
        </w:rPr>
        <w:t>登录</w:t>
      </w:r>
      <w:r w:rsidR="006669A6" w:rsidRPr="001A08DA">
        <w:rPr>
          <w:rFonts w:hint="eastAsia"/>
          <w:lang w:val="x-none"/>
        </w:rPr>
        <w:t>卖游翁</w:t>
      </w:r>
      <w:proofErr w:type="gramEnd"/>
      <w:r w:rsidR="006669A6"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；</w:t>
      </w:r>
    </w:p>
    <w:p w14:paraId="49D7B05C" w14:textId="77777777" w:rsidR="003D707A" w:rsidRPr="001A08DA" w:rsidRDefault="003D707A" w:rsidP="006134F0">
      <w:pPr>
        <w:pStyle w:val="aff5"/>
        <w:numPr>
          <w:ilvl w:val="0"/>
          <w:numId w:val="28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不可登录</w:t>
      </w:r>
      <w:r w:rsidRPr="001A08DA">
        <w:rPr>
          <w:lang w:val="x-none"/>
        </w:rPr>
        <w:t>导游魔方</w:t>
      </w:r>
      <w:r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。</w:t>
      </w:r>
    </w:p>
    <w:p w14:paraId="72959E7F" w14:textId="77777777" w:rsidR="003D707A" w:rsidRPr="001A08DA" w:rsidRDefault="006669A6" w:rsidP="006134F0">
      <w:pPr>
        <w:pStyle w:val="aff5"/>
        <w:numPr>
          <w:ilvl w:val="0"/>
          <w:numId w:val="24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供应商</w:t>
      </w:r>
      <w:r w:rsidRPr="001A08DA">
        <w:rPr>
          <w:lang w:val="x-none"/>
        </w:rPr>
        <w:t>+…+</w:t>
      </w:r>
      <w:r w:rsidRPr="001A08DA">
        <w:rPr>
          <w:rFonts w:hint="eastAsia"/>
          <w:lang w:val="x-none"/>
        </w:rPr>
        <w:t>分销商（导游</w:t>
      </w:r>
      <w:r w:rsidRPr="001A08DA">
        <w:rPr>
          <w:lang w:val="x-none"/>
        </w:rPr>
        <w:t>）</w:t>
      </w:r>
      <w:r w:rsidRPr="001A08DA">
        <w:rPr>
          <w:rFonts w:hint="eastAsia"/>
          <w:lang w:val="x-none"/>
        </w:rPr>
        <w:t>：</w:t>
      </w:r>
    </w:p>
    <w:p w14:paraId="70EE6F9C" w14:textId="0B6FA49F" w:rsidR="006669A6" w:rsidRPr="001A08DA" w:rsidRDefault="006669A6" w:rsidP="006134F0">
      <w:pPr>
        <w:pStyle w:val="aff5"/>
        <w:numPr>
          <w:ilvl w:val="0"/>
          <w:numId w:val="29"/>
        </w:numPr>
        <w:ind w:firstLineChars="0"/>
        <w:rPr>
          <w:lang w:val="x-none"/>
        </w:rPr>
      </w:pPr>
      <w:proofErr w:type="spellStart"/>
      <w:r w:rsidRPr="001A08DA">
        <w:rPr>
          <w:rFonts w:hint="eastAsia"/>
          <w:lang w:val="x-none"/>
        </w:rPr>
        <w:t>PC</w:t>
      </w:r>
      <w:proofErr w:type="gramStart"/>
      <w:r w:rsidRPr="001A08DA">
        <w:rPr>
          <w:rFonts w:hint="eastAsia"/>
          <w:lang w:val="x-none"/>
        </w:rPr>
        <w:t>端</w:t>
      </w:r>
      <w:r w:rsidR="007C00A0" w:rsidRPr="001A08DA">
        <w:rPr>
          <w:rFonts w:hint="eastAsia"/>
          <w:lang w:val="x-none"/>
        </w:rPr>
        <w:t>可登录</w:t>
      </w:r>
      <w:proofErr w:type="spellEnd"/>
      <w:proofErr w:type="gramEnd"/>
      <w:r w:rsidR="003D707A" w:rsidRPr="001A08DA">
        <w:rPr>
          <w:rFonts w:hint="eastAsia"/>
          <w:lang w:val="x-none"/>
        </w:rPr>
        <w:t>；</w:t>
      </w:r>
    </w:p>
    <w:p w14:paraId="063CAF15" w14:textId="550B268D" w:rsidR="003D707A" w:rsidRPr="001A08DA" w:rsidRDefault="003D707A" w:rsidP="006134F0">
      <w:pPr>
        <w:pStyle w:val="aff5"/>
        <w:numPr>
          <w:ilvl w:val="0"/>
          <w:numId w:val="29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可登录导游魔方</w:t>
      </w:r>
      <w:r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；</w:t>
      </w:r>
    </w:p>
    <w:p w14:paraId="0ED28E9F" w14:textId="2628DE72" w:rsidR="003D707A" w:rsidRPr="001A08DA" w:rsidRDefault="003D707A" w:rsidP="006134F0">
      <w:pPr>
        <w:pStyle w:val="aff5"/>
        <w:numPr>
          <w:ilvl w:val="0"/>
          <w:numId w:val="29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不可</w:t>
      </w:r>
      <w:proofErr w:type="gramStart"/>
      <w:r w:rsidRPr="001A08DA">
        <w:rPr>
          <w:rFonts w:hint="eastAsia"/>
          <w:lang w:val="x-none"/>
        </w:rPr>
        <w:t>登录卖游翁</w:t>
      </w:r>
      <w:proofErr w:type="gramEnd"/>
      <w:r w:rsidRPr="001A08DA">
        <w:rPr>
          <w:rFonts w:hint="eastAsia"/>
          <w:lang w:val="x-none"/>
        </w:rPr>
        <w:t>APP</w:t>
      </w:r>
      <w:r w:rsidRPr="001A08DA">
        <w:rPr>
          <w:rFonts w:hint="eastAsia"/>
          <w:lang w:val="x-none"/>
        </w:rPr>
        <w:t>。</w:t>
      </w:r>
    </w:p>
    <w:p w14:paraId="08EA8320" w14:textId="77777777" w:rsidR="00A73974" w:rsidRPr="001A08DA" w:rsidRDefault="00A73974" w:rsidP="00A73974">
      <w:pPr>
        <w:ind w:left="840"/>
        <w:rPr>
          <w:lang w:val="x-none"/>
        </w:rPr>
      </w:pPr>
    </w:p>
    <w:p w14:paraId="3EB61BE4" w14:textId="77777777" w:rsidR="003D707A" w:rsidRPr="001A08DA" w:rsidRDefault="003D707A" w:rsidP="006134F0">
      <w:pPr>
        <w:pStyle w:val="aff5"/>
        <w:numPr>
          <w:ilvl w:val="0"/>
          <w:numId w:val="21"/>
        </w:numPr>
        <w:ind w:firstLineChars="0"/>
        <w:rPr>
          <w:lang w:val="x-none"/>
        </w:rPr>
      </w:pPr>
      <w:r w:rsidRPr="001A08DA">
        <w:rPr>
          <w:rFonts w:hint="eastAsia"/>
          <w:lang w:val="x-none"/>
        </w:rPr>
        <w:t>不同</w:t>
      </w:r>
      <w:r w:rsidRPr="001A08DA">
        <w:rPr>
          <w:lang w:val="x-none"/>
        </w:rPr>
        <w:t>权限</w:t>
      </w:r>
      <w:r w:rsidRPr="001A08DA">
        <w:rPr>
          <w:rFonts w:hint="eastAsia"/>
          <w:lang w:val="x-none"/>
        </w:rPr>
        <w:t>组合</w:t>
      </w:r>
      <w:r w:rsidRPr="001A08DA">
        <w:rPr>
          <w:lang w:val="x-none"/>
        </w:rPr>
        <w:t>的账号在</w:t>
      </w:r>
      <w:r w:rsidRPr="001A08DA">
        <w:rPr>
          <w:rFonts w:hint="eastAsia"/>
          <w:lang w:val="x-none"/>
        </w:rPr>
        <w:t>不同</w:t>
      </w:r>
      <w:r w:rsidRPr="001A08DA">
        <w:rPr>
          <w:lang w:val="x-none"/>
        </w:rPr>
        <w:t>平台登录的提示</w:t>
      </w:r>
      <w:r w:rsidR="007C00A0" w:rsidRPr="001A08DA">
        <w:rPr>
          <w:rFonts w:hint="eastAsia"/>
          <w:lang w:val="x-none"/>
        </w:rPr>
        <w:t>规范</w:t>
      </w:r>
      <w:r w:rsidRPr="001A08DA">
        <w:rPr>
          <w:rFonts w:hint="eastAsia"/>
          <w:lang w:val="x-none"/>
        </w:rPr>
        <w:t>如下</w:t>
      </w:r>
      <w:r w:rsidRPr="001A08DA">
        <w:rPr>
          <w:lang w:val="x-none"/>
        </w:rPr>
        <w:t>：</w:t>
      </w:r>
    </w:p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3260"/>
        <w:gridCol w:w="1702"/>
        <w:gridCol w:w="3543"/>
      </w:tblGrid>
      <w:tr w:rsidR="001A08DA" w:rsidRPr="001A08DA" w14:paraId="1F9973BB" w14:textId="77777777" w:rsidTr="007C00A0">
        <w:trPr>
          <w:trHeight w:val="27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C128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权限组合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18BD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不可登录平台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D238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引导提示</w:t>
            </w:r>
          </w:p>
        </w:tc>
      </w:tr>
      <w:tr w:rsidR="001A08DA" w:rsidRPr="001A08DA" w14:paraId="2651BA69" w14:textId="77777777" w:rsidTr="007C00A0">
        <w:trPr>
          <w:trHeight w:val="54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880D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供应商+供应商+…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409F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导游魔方APP、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</w: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卖游翁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APP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1529" w14:textId="77777777" w:rsidR="007C00A0" w:rsidRPr="001A08DA" w:rsidRDefault="007C00A0" w:rsidP="007C00A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很抱歉您没有此APP的登录权限，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请在票之家网站登录。</w:t>
            </w:r>
          </w:p>
        </w:tc>
      </w:tr>
      <w:tr w:rsidR="001A08DA" w:rsidRPr="001A08DA" w14:paraId="6D67DA8B" w14:textId="77777777" w:rsidTr="007C00A0">
        <w:trPr>
          <w:trHeight w:val="54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12EE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分销商（旅行社）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048F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导游魔方APP、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</w: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卖游翁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APP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3C274" w14:textId="77777777" w:rsidR="007C00A0" w:rsidRPr="001A08DA" w:rsidRDefault="007C00A0" w:rsidP="007C00A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很抱歉您没有此APP的登录权限，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请在票之家网站登录。</w:t>
            </w:r>
          </w:p>
        </w:tc>
      </w:tr>
      <w:tr w:rsidR="001A08DA" w:rsidRPr="001A08DA" w14:paraId="703F3D77" w14:textId="77777777" w:rsidTr="007C00A0">
        <w:trPr>
          <w:trHeight w:val="54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F0BF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分销商（旅行社部门）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98BE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导游魔方APP、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</w: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卖游翁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APP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8433" w14:textId="77777777" w:rsidR="007C00A0" w:rsidRPr="001A08DA" w:rsidRDefault="007C00A0" w:rsidP="007C00A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很抱歉您没有此APP的登录权限，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请在票之家网站登录。</w:t>
            </w:r>
          </w:p>
        </w:tc>
      </w:tr>
      <w:tr w:rsidR="001A08DA" w:rsidRPr="001A08DA" w14:paraId="4AA63E67" w14:textId="77777777" w:rsidTr="007C00A0">
        <w:trPr>
          <w:trHeight w:val="54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14EF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供应商+分销商（旅行社）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F70F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导游魔方APP、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</w: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卖游翁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APP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C9F2" w14:textId="77777777" w:rsidR="007C00A0" w:rsidRPr="001A08DA" w:rsidRDefault="007C00A0" w:rsidP="007C00A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很抱歉您没有此APP的登录权限，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请在票之家网站登录。</w:t>
            </w:r>
          </w:p>
        </w:tc>
      </w:tr>
      <w:tr w:rsidR="001A08DA" w:rsidRPr="001A08DA" w14:paraId="4868C46C" w14:textId="77777777" w:rsidTr="00A73974">
        <w:trPr>
          <w:trHeight w:val="54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C810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lastRenderedPageBreak/>
              <w:t>供应商+分销商（旅行社部门）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BF510" w14:textId="77777777" w:rsidR="007C00A0" w:rsidRPr="001A08DA" w:rsidRDefault="007C00A0" w:rsidP="007C00A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导游魔方APP、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</w: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卖游翁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APP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4C32" w14:textId="77777777" w:rsidR="007C00A0" w:rsidRPr="001A08DA" w:rsidRDefault="007C00A0" w:rsidP="007C00A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很抱歉您没有此APP的登录权限，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请在票之家网站登录。</w:t>
            </w:r>
          </w:p>
        </w:tc>
      </w:tr>
      <w:tr w:rsidR="001A08DA" w:rsidRPr="001A08DA" w14:paraId="380CA156" w14:textId="77777777" w:rsidTr="00A73974">
        <w:trPr>
          <w:trHeight w:val="54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60EDC" w14:textId="26B31D5C" w:rsidR="00A73974" w:rsidRPr="001A08DA" w:rsidRDefault="00A73974" w:rsidP="00A73974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供应商+分销商（中小OTA）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4C332" w14:textId="0C76B89B" w:rsidR="00A73974" w:rsidRPr="001A08DA" w:rsidRDefault="00A73974" w:rsidP="00A73974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导游魔方APP、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</w:r>
            <w:proofErr w:type="gramStart"/>
            <w:r w:rsidRPr="001A08DA">
              <w:rPr>
                <w:rFonts w:ascii="宋体" w:hAnsi="宋体" w:cs="宋体" w:hint="eastAsia"/>
                <w:kern w:val="0"/>
                <w:sz w:val="22"/>
              </w:rPr>
              <w:t>卖游翁</w:t>
            </w:r>
            <w:proofErr w:type="gramEnd"/>
            <w:r w:rsidRPr="001A08DA">
              <w:rPr>
                <w:rFonts w:ascii="宋体" w:hAnsi="宋体" w:cs="宋体" w:hint="eastAsia"/>
                <w:kern w:val="0"/>
                <w:sz w:val="22"/>
              </w:rPr>
              <w:t>APP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134A0" w14:textId="4194DC43" w:rsidR="00A73974" w:rsidRPr="001A08DA" w:rsidRDefault="00A73974" w:rsidP="00A73974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很抱歉您没有此APP的登录权限，</w:t>
            </w:r>
            <w:r w:rsidRPr="001A08DA">
              <w:rPr>
                <w:rFonts w:ascii="宋体" w:hAnsi="宋体" w:cs="宋体" w:hint="eastAsia"/>
                <w:kern w:val="0"/>
                <w:sz w:val="22"/>
              </w:rPr>
              <w:br/>
              <w:t>请在票之家网站登录。</w:t>
            </w:r>
          </w:p>
        </w:tc>
      </w:tr>
    </w:tbl>
    <w:p w14:paraId="5848EF6E" w14:textId="147216DB" w:rsidR="004F538F" w:rsidRPr="001A08DA" w:rsidRDefault="0001100D" w:rsidP="004F538F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286DA328" w14:textId="77777777" w:rsidR="004F538F" w:rsidRPr="001A08DA" w:rsidRDefault="004F538F" w:rsidP="006134F0">
      <w:pPr>
        <w:pStyle w:val="aff5"/>
        <w:numPr>
          <w:ilvl w:val="0"/>
          <w:numId w:val="30"/>
        </w:numPr>
        <w:ind w:firstLineChars="0"/>
        <w:rPr>
          <w:i/>
        </w:rPr>
      </w:pPr>
      <w:r w:rsidRPr="001A08DA">
        <w:rPr>
          <w:rFonts w:hint="eastAsia"/>
          <w:i/>
        </w:rPr>
        <w:t>上述</w:t>
      </w:r>
      <w:r w:rsidRPr="001A08DA">
        <w:rPr>
          <w:i/>
        </w:rPr>
        <w:t>“…”</w:t>
      </w:r>
      <w:r w:rsidRPr="001A08DA">
        <w:rPr>
          <w:rFonts w:hint="eastAsia"/>
          <w:i/>
        </w:rPr>
        <w:t>代表</w:t>
      </w:r>
      <w:r w:rsidRPr="001A08DA">
        <w:rPr>
          <w:i/>
        </w:rPr>
        <w:t>供应商权限；</w:t>
      </w:r>
    </w:p>
    <w:p w14:paraId="77C776CA" w14:textId="2C3B923C" w:rsidR="00F52C58" w:rsidRPr="001A08DA" w:rsidRDefault="00F52C58" w:rsidP="006134F0">
      <w:pPr>
        <w:pStyle w:val="aff5"/>
        <w:numPr>
          <w:ilvl w:val="0"/>
          <w:numId w:val="30"/>
        </w:numPr>
        <w:ind w:firstLineChars="0"/>
        <w:rPr>
          <w:i/>
        </w:rPr>
      </w:pPr>
      <w:r w:rsidRPr="001A08DA">
        <w:rPr>
          <w:i/>
        </w:rPr>
        <w:t>上述的</w:t>
      </w:r>
      <w:r w:rsidRPr="001A08DA">
        <w:rPr>
          <w:rFonts w:hint="eastAsia"/>
          <w:i/>
        </w:rPr>
        <w:t>“</w:t>
      </w:r>
      <w:r w:rsidRPr="001A08DA">
        <w:rPr>
          <w:i/>
        </w:rPr>
        <w:t>引导提示</w:t>
      </w:r>
      <w:r w:rsidRPr="001A08DA">
        <w:rPr>
          <w:rFonts w:hint="eastAsia"/>
          <w:i/>
        </w:rPr>
        <w:t>”</w:t>
      </w:r>
      <w:r w:rsidRPr="001A08DA">
        <w:rPr>
          <w:i/>
        </w:rPr>
        <w:t>，指的是</w:t>
      </w:r>
      <w:r w:rsidRPr="001A08DA">
        <w:rPr>
          <w:rFonts w:hint="eastAsia"/>
          <w:i/>
        </w:rPr>
        <w:t>在</w:t>
      </w:r>
      <w:r w:rsidRPr="001A08DA">
        <w:rPr>
          <w:i/>
        </w:rPr>
        <w:t>不可登录平台上进行登录操作时，平台给出的温馨提示</w:t>
      </w:r>
      <w:r w:rsidRPr="001A08DA">
        <w:rPr>
          <w:rFonts w:hint="eastAsia"/>
          <w:i/>
        </w:rPr>
        <w:t>；</w:t>
      </w:r>
    </w:p>
    <w:p w14:paraId="35773617" w14:textId="51719433" w:rsidR="0001100D" w:rsidRPr="001A08DA" w:rsidRDefault="0001100D" w:rsidP="006134F0">
      <w:pPr>
        <w:pStyle w:val="aff5"/>
        <w:numPr>
          <w:ilvl w:val="0"/>
          <w:numId w:val="30"/>
        </w:numPr>
        <w:ind w:firstLineChars="0"/>
        <w:rPr>
          <w:i/>
        </w:rPr>
      </w:pPr>
      <w:r w:rsidRPr="001A08DA">
        <w:rPr>
          <w:rFonts w:hint="eastAsia"/>
          <w:i/>
        </w:rPr>
        <w:t>上述</w:t>
      </w:r>
      <w:r w:rsidRPr="001A08DA">
        <w:rPr>
          <w:i/>
        </w:rPr>
        <w:t>只列出了</w:t>
      </w:r>
      <w:r w:rsidRPr="001A08DA">
        <w:rPr>
          <w:rFonts w:hint="eastAsia"/>
          <w:i/>
        </w:rPr>
        <w:t>存在</w:t>
      </w:r>
      <w:r w:rsidRPr="001A08DA">
        <w:rPr>
          <w:i/>
        </w:rPr>
        <w:t>不能登录的平台的权限组合，其他权限组合不会出现上述的</w:t>
      </w:r>
      <w:r w:rsidRPr="001A08DA">
        <w:rPr>
          <w:i/>
        </w:rPr>
        <w:t>“</w:t>
      </w:r>
      <w:r w:rsidRPr="001A08DA">
        <w:rPr>
          <w:rFonts w:hint="eastAsia"/>
          <w:i/>
        </w:rPr>
        <w:t>引导</w:t>
      </w:r>
      <w:r w:rsidRPr="001A08DA">
        <w:rPr>
          <w:i/>
        </w:rPr>
        <w:t>提示</w:t>
      </w:r>
      <w:r w:rsidRPr="001A08DA">
        <w:rPr>
          <w:i/>
        </w:rPr>
        <w:t>”</w:t>
      </w:r>
      <w:r w:rsidRPr="001A08DA">
        <w:rPr>
          <w:rFonts w:hint="eastAsia"/>
          <w:i/>
        </w:rPr>
        <w:t>，</w:t>
      </w:r>
      <w:r w:rsidRPr="001A08DA">
        <w:rPr>
          <w:i/>
        </w:rPr>
        <w:t>直接</w:t>
      </w:r>
      <w:r w:rsidR="00464330" w:rsidRPr="001A08DA">
        <w:rPr>
          <w:rFonts w:hint="eastAsia"/>
          <w:i/>
        </w:rPr>
        <w:t>按照</w:t>
      </w:r>
      <w:r w:rsidR="00464330" w:rsidRPr="001A08DA">
        <w:rPr>
          <w:i/>
        </w:rPr>
        <w:t>上述</w:t>
      </w:r>
      <w:r w:rsidR="00464330" w:rsidRPr="001A08DA">
        <w:rPr>
          <w:rFonts w:hint="eastAsia"/>
          <w:i/>
        </w:rPr>
        <w:t>3</w:t>
      </w:r>
      <w:r w:rsidR="00464330" w:rsidRPr="001A08DA">
        <w:rPr>
          <w:rFonts w:hint="eastAsia"/>
          <w:i/>
        </w:rPr>
        <w:t>）</w:t>
      </w:r>
      <w:r w:rsidR="00464330" w:rsidRPr="001A08DA">
        <w:rPr>
          <w:i/>
        </w:rPr>
        <w:t>中的规则</w:t>
      </w:r>
      <w:r w:rsidRPr="001A08DA">
        <w:rPr>
          <w:i/>
        </w:rPr>
        <w:t>登入对应系统</w:t>
      </w:r>
      <w:r w:rsidR="00F52C58" w:rsidRPr="001A08DA">
        <w:rPr>
          <w:rFonts w:hint="eastAsia"/>
          <w:i/>
        </w:rPr>
        <w:t>。</w:t>
      </w:r>
    </w:p>
    <w:p w14:paraId="63CABAB1" w14:textId="1E616CA7" w:rsidR="002705EF" w:rsidRPr="001A08DA" w:rsidRDefault="00B06D37" w:rsidP="006134F0">
      <w:pPr>
        <w:pStyle w:val="aff5"/>
        <w:numPr>
          <w:ilvl w:val="0"/>
          <w:numId w:val="30"/>
        </w:numPr>
        <w:ind w:firstLineChars="0"/>
        <w:rPr>
          <w:i/>
        </w:rPr>
      </w:pPr>
      <w:r w:rsidRPr="001A08DA">
        <w:rPr>
          <w:rFonts w:hint="eastAsia"/>
          <w:i/>
        </w:rPr>
        <w:t>凡涉及</w:t>
      </w:r>
      <w:r w:rsidRPr="001A08DA">
        <w:rPr>
          <w:i/>
        </w:rPr>
        <w:t>多</w:t>
      </w:r>
      <w:r w:rsidR="0007205D" w:rsidRPr="001A08DA">
        <w:rPr>
          <w:rFonts w:hint="eastAsia"/>
          <w:i/>
        </w:rPr>
        <w:t>供应商</w:t>
      </w:r>
      <w:r w:rsidR="002705EF" w:rsidRPr="001A08DA">
        <w:rPr>
          <w:rFonts w:hint="eastAsia"/>
          <w:i/>
        </w:rPr>
        <w:t>权限</w:t>
      </w:r>
      <w:r w:rsidR="002705EF" w:rsidRPr="001A08DA">
        <w:rPr>
          <w:i/>
        </w:rPr>
        <w:t>组合</w:t>
      </w:r>
      <w:r w:rsidR="0007205D" w:rsidRPr="001A08DA">
        <w:rPr>
          <w:rFonts w:hint="eastAsia"/>
          <w:i/>
        </w:rPr>
        <w:t>或</w:t>
      </w:r>
      <w:r w:rsidR="0007205D" w:rsidRPr="001A08DA">
        <w:rPr>
          <w:i/>
        </w:rPr>
        <w:t>多分销权限</w:t>
      </w:r>
      <w:r w:rsidR="00976B0A" w:rsidRPr="001A08DA">
        <w:rPr>
          <w:rFonts w:hint="eastAsia"/>
          <w:i/>
        </w:rPr>
        <w:t>组合</w:t>
      </w:r>
      <w:r w:rsidR="0007205D" w:rsidRPr="001A08DA">
        <w:rPr>
          <w:i/>
        </w:rPr>
        <w:t>的内容</w:t>
      </w:r>
      <w:r w:rsidRPr="001A08DA">
        <w:rPr>
          <w:rFonts w:hint="eastAsia"/>
          <w:i/>
        </w:rPr>
        <w:t>，</w:t>
      </w:r>
      <w:r w:rsidR="002705EF" w:rsidRPr="001A08DA">
        <w:rPr>
          <w:i/>
        </w:rPr>
        <w:t>在第一期暂不实现，</w:t>
      </w:r>
      <w:r w:rsidR="002705EF" w:rsidRPr="001A08DA">
        <w:rPr>
          <w:rFonts w:hint="eastAsia"/>
          <w:i/>
        </w:rPr>
        <w:t>则</w:t>
      </w:r>
      <w:r w:rsidR="002705EF" w:rsidRPr="001A08DA">
        <w:rPr>
          <w:i/>
        </w:rPr>
        <w:t>第一期的权限存在如下</w:t>
      </w:r>
      <w:r w:rsidR="002705EF" w:rsidRPr="001A08DA">
        <w:rPr>
          <w:rFonts w:hint="eastAsia"/>
          <w:i/>
        </w:rPr>
        <w:t>3</w:t>
      </w:r>
      <w:r w:rsidR="002705EF" w:rsidRPr="001A08DA">
        <w:rPr>
          <w:rFonts w:hint="eastAsia"/>
          <w:i/>
        </w:rPr>
        <w:t>种</w:t>
      </w:r>
      <w:r w:rsidR="002705EF" w:rsidRPr="001A08DA">
        <w:rPr>
          <w:i/>
        </w:rPr>
        <w:t>情况：</w:t>
      </w:r>
    </w:p>
    <w:p w14:paraId="4F69AD5D" w14:textId="35847EF6" w:rsidR="002705EF" w:rsidRPr="001A08DA" w:rsidRDefault="002705EF" w:rsidP="00AF5305">
      <w:pPr>
        <w:pStyle w:val="aff5"/>
        <w:numPr>
          <w:ilvl w:val="0"/>
          <w:numId w:val="63"/>
        </w:numPr>
        <w:ind w:firstLineChars="0"/>
        <w:rPr>
          <w:i/>
        </w:rPr>
      </w:pPr>
      <w:r w:rsidRPr="001A08DA">
        <w:rPr>
          <w:rFonts w:hint="eastAsia"/>
          <w:i/>
        </w:rPr>
        <w:t>单供应权限</w:t>
      </w:r>
      <w:r w:rsidRPr="001A08DA">
        <w:rPr>
          <w:i/>
        </w:rPr>
        <w:t>：景区门票、演艺门票、住宿（</w:t>
      </w:r>
      <w:r w:rsidRPr="001A08DA">
        <w:rPr>
          <w:rFonts w:hint="eastAsia"/>
          <w:i/>
        </w:rPr>
        <w:t>本地管理</w:t>
      </w:r>
      <w:r w:rsidRPr="001A08DA">
        <w:rPr>
          <w:i/>
        </w:rPr>
        <w:t>+</w:t>
      </w:r>
      <w:r w:rsidRPr="001A08DA">
        <w:rPr>
          <w:rFonts w:hint="eastAsia"/>
          <w:i/>
        </w:rPr>
        <w:t>e</w:t>
      </w:r>
      <w:r w:rsidRPr="001A08DA">
        <w:rPr>
          <w:i/>
        </w:rPr>
        <w:t>-booking</w:t>
      </w:r>
      <w:r w:rsidRPr="001A08DA">
        <w:rPr>
          <w:i/>
        </w:rPr>
        <w:t>）</w:t>
      </w:r>
      <w:r w:rsidRPr="001A08DA">
        <w:rPr>
          <w:rFonts w:hint="eastAsia"/>
          <w:i/>
        </w:rPr>
        <w:t>、</w:t>
      </w:r>
      <w:r w:rsidRPr="001A08DA">
        <w:rPr>
          <w:i/>
        </w:rPr>
        <w:t>住宿（</w:t>
      </w:r>
      <w:r w:rsidRPr="001A08DA">
        <w:rPr>
          <w:rFonts w:hint="eastAsia"/>
          <w:i/>
        </w:rPr>
        <w:t>e</w:t>
      </w:r>
      <w:r w:rsidRPr="001A08DA">
        <w:rPr>
          <w:i/>
        </w:rPr>
        <w:t>-booking</w:t>
      </w:r>
      <w:r w:rsidRPr="001A08DA">
        <w:rPr>
          <w:i/>
        </w:rPr>
        <w:t>）</w:t>
      </w:r>
      <w:r w:rsidRPr="001A08DA">
        <w:rPr>
          <w:rFonts w:hint="eastAsia"/>
          <w:i/>
        </w:rPr>
        <w:t>、</w:t>
      </w:r>
      <w:r w:rsidRPr="001A08DA">
        <w:rPr>
          <w:i/>
        </w:rPr>
        <w:t>线路、小交通、特产</w:t>
      </w:r>
      <w:r w:rsidRPr="001A08DA">
        <w:rPr>
          <w:rFonts w:hint="eastAsia"/>
          <w:i/>
        </w:rPr>
        <w:t>；</w:t>
      </w:r>
    </w:p>
    <w:p w14:paraId="3707738B" w14:textId="6EEDD3BA" w:rsidR="002705EF" w:rsidRPr="001A08DA" w:rsidRDefault="002705EF" w:rsidP="00AF5305">
      <w:pPr>
        <w:pStyle w:val="aff5"/>
        <w:numPr>
          <w:ilvl w:val="0"/>
          <w:numId w:val="63"/>
        </w:numPr>
        <w:ind w:firstLineChars="0"/>
        <w:rPr>
          <w:i/>
        </w:rPr>
      </w:pPr>
      <w:r w:rsidRPr="001A08DA">
        <w:rPr>
          <w:rFonts w:hint="eastAsia"/>
          <w:i/>
        </w:rPr>
        <w:t>单</w:t>
      </w:r>
      <w:r w:rsidRPr="001A08DA">
        <w:rPr>
          <w:i/>
        </w:rPr>
        <w:t>分销权限：旅行社、旅行社部门、导游、商户；</w:t>
      </w:r>
    </w:p>
    <w:p w14:paraId="34E073BE" w14:textId="27D2D14E" w:rsidR="002705EF" w:rsidRPr="001A08DA" w:rsidRDefault="0007205D" w:rsidP="00AF5305">
      <w:pPr>
        <w:pStyle w:val="aff5"/>
        <w:numPr>
          <w:ilvl w:val="0"/>
          <w:numId w:val="63"/>
        </w:numPr>
        <w:ind w:firstLineChars="0"/>
        <w:rPr>
          <w:i/>
        </w:rPr>
      </w:pPr>
      <w:r w:rsidRPr="001A08DA">
        <w:rPr>
          <w:rFonts w:hint="eastAsia"/>
          <w:i/>
        </w:rPr>
        <w:t>单</w:t>
      </w:r>
      <w:r w:rsidRPr="001A08DA">
        <w:rPr>
          <w:i/>
        </w:rPr>
        <w:t>供应权限</w:t>
      </w:r>
      <w:r w:rsidRPr="001A08DA">
        <w:rPr>
          <w:i/>
        </w:rPr>
        <w:t>+</w:t>
      </w:r>
      <w:r w:rsidRPr="001A08DA">
        <w:rPr>
          <w:i/>
        </w:rPr>
        <w:t>单分销</w:t>
      </w:r>
      <w:r w:rsidRPr="001A08DA">
        <w:rPr>
          <w:rFonts w:hint="eastAsia"/>
          <w:i/>
        </w:rPr>
        <w:t>权限</w:t>
      </w:r>
      <w:r w:rsidR="002705EF" w:rsidRPr="001A08DA">
        <w:rPr>
          <w:i/>
        </w:rPr>
        <w:t>：</w:t>
      </w:r>
      <w:r w:rsidRPr="001A08DA">
        <w:rPr>
          <w:rFonts w:hint="eastAsia"/>
          <w:i/>
        </w:rPr>
        <w:t>上述供应权限</w:t>
      </w:r>
      <w:r w:rsidRPr="001A08DA">
        <w:rPr>
          <w:i/>
        </w:rPr>
        <w:t>和分销权限进行</w:t>
      </w:r>
      <w:r w:rsidRPr="001A08DA">
        <w:rPr>
          <w:rFonts w:hint="eastAsia"/>
          <w:i/>
        </w:rPr>
        <w:t>一</w:t>
      </w:r>
      <w:r w:rsidRPr="001A08DA">
        <w:rPr>
          <w:i/>
        </w:rPr>
        <w:t>一组合</w:t>
      </w:r>
      <w:r w:rsidR="002705EF" w:rsidRPr="001A08DA">
        <w:rPr>
          <w:rFonts w:hint="eastAsia"/>
          <w:i/>
        </w:rPr>
        <w:t>。</w:t>
      </w:r>
    </w:p>
    <w:p w14:paraId="1FDF72F2" w14:textId="77777777" w:rsidR="007C00A0" w:rsidRPr="001A08DA" w:rsidRDefault="007C00A0" w:rsidP="007C00A0">
      <w:pPr>
        <w:pStyle w:val="2"/>
        <w:rPr>
          <w:color w:val="auto"/>
        </w:rPr>
      </w:pPr>
      <w:bookmarkStart w:id="76" w:name="_Toc452991790"/>
      <w:r w:rsidRPr="001A08DA">
        <w:rPr>
          <w:rFonts w:hint="eastAsia"/>
          <w:color w:val="auto"/>
        </w:rPr>
        <w:t>账号登录</w:t>
      </w:r>
      <w:bookmarkEnd w:id="76"/>
    </w:p>
    <w:p w14:paraId="5A49741F" w14:textId="77777777" w:rsidR="007C00A0" w:rsidRPr="001A08DA" w:rsidRDefault="007C00A0" w:rsidP="007C00A0">
      <w:pPr>
        <w:pStyle w:val="3"/>
        <w:rPr>
          <w:color w:val="auto"/>
        </w:rPr>
      </w:pPr>
      <w:bookmarkStart w:id="77" w:name="_Toc452991791"/>
      <w:r w:rsidRPr="001A08DA">
        <w:rPr>
          <w:rFonts w:hint="eastAsia"/>
          <w:color w:val="auto"/>
        </w:rPr>
        <w:t>登录说明</w:t>
      </w:r>
      <w:bookmarkEnd w:id="77"/>
    </w:p>
    <w:p w14:paraId="4EF8AAAB" w14:textId="77777777" w:rsidR="007C00A0" w:rsidRPr="001A08DA" w:rsidRDefault="007C00A0" w:rsidP="007C00A0">
      <w:r w:rsidRPr="001A08DA">
        <w:rPr>
          <w:rFonts w:hint="eastAsia"/>
        </w:rPr>
        <w:t>不同</w:t>
      </w:r>
      <w:r w:rsidRPr="001A08DA">
        <w:t>权限的账号及</w:t>
      </w:r>
      <w:r w:rsidR="0001100D" w:rsidRPr="001A08DA">
        <w:rPr>
          <w:rFonts w:hint="eastAsia"/>
        </w:rPr>
        <w:t>登录</w:t>
      </w:r>
      <w:r w:rsidR="0001100D" w:rsidRPr="001A08DA">
        <w:t>跳转详见</w:t>
      </w:r>
      <w:r w:rsidR="0001100D" w:rsidRPr="001A08DA">
        <w:rPr>
          <w:rFonts w:hint="eastAsia"/>
        </w:rPr>
        <w:t>4.3</w:t>
      </w:r>
      <w:r w:rsidR="0001100D" w:rsidRPr="001A08DA">
        <w:rPr>
          <w:rFonts w:hint="eastAsia"/>
        </w:rPr>
        <w:t>说明</w:t>
      </w:r>
      <w:r w:rsidR="0001100D" w:rsidRPr="001A08DA">
        <w:t>。</w:t>
      </w:r>
    </w:p>
    <w:p w14:paraId="34B8410E" w14:textId="77777777" w:rsidR="0001100D" w:rsidRPr="001A08DA" w:rsidRDefault="0001100D" w:rsidP="0001100D">
      <w:pPr>
        <w:pStyle w:val="3"/>
        <w:rPr>
          <w:color w:val="auto"/>
        </w:rPr>
      </w:pPr>
      <w:bookmarkStart w:id="78" w:name="_Toc452991792"/>
      <w:r w:rsidRPr="001A08DA">
        <w:rPr>
          <w:rFonts w:hint="eastAsia"/>
          <w:color w:val="auto"/>
        </w:rPr>
        <w:t>登录信息及</w:t>
      </w:r>
      <w:r w:rsidRPr="001A08DA">
        <w:rPr>
          <w:color w:val="auto"/>
        </w:rPr>
        <w:t>反馈提示</w:t>
      </w:r>
      <w:bookmarkEnd w:id="78"/>
    </w:p>
    <w:tbl>
      <w:tblPr>
        <w:tblW w:w="8167" w:type="dxa"/>
        <w:tblInd w:w="-34" w:type="dxa"/>
        <w:tblLook w:val="04A0" w:firstRow="1" w:lastRow="0" w:firstColumn="1" w:lastColumn="0" w:noHBand="0" w:noVBand="1"/>
      </w:tblPr>
      <w:tblGrid>
        <w:gridCol w:w="1267"/>
        <w:gridCol w:w="2220"/>
        <w:gridCol w:w="2000"/>
        <w:gridCol w:w="2680"/>
      </w:tblGrid>
      <w:tr w:rsidR="001A08DA" w:rsidRPr="001A08DA" w14:paraId="6A51E562" w14:textId="77777777" w:rsidTr="002309EA">
        <w:trPr>
          <w:trHeight w:val="27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953F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字段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5F97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默认提示内容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E532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判定条件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71A1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提示内容</w:t>
            </w:r>
          </w:p>
        </w:tc>
      </w:tr>
      <w:tr w:rsidR="001A08DA" w:rsidRPr="001A08DA" w14:paraId="3AD20927" w14:textId="77777777" w:rsidTr="002309EA">
        <w:trPr>
          <w:trHeight w:val="270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CDC5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F15B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1464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FC1F" w14:textId="601F89E5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用户名不能为空</w:t>
            </w:r>
          </w:p>
        </w:tc>
      </w:tr>
      <w:tr w:rsidR="001A08DA" w:rsidRPr="001A08DA" w14:paraId="5D408882" w14:textId="77777777" w:rsidTr="002309EA">
        <w:trPr>
          <w:trHeight w:val="270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5F97B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0B522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9DD7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用户名不存在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F554" w14:textId="71D0537B" w:rsidR="0001100D" w:rsidRPr="001A08DA" w:rsidRDefault="0001100D" w:rsidP="00E631F0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</w:t>
            </w:r>
            <w:r w:rsidR="00E631F0" w:rsidRPr="001A08DA">
              <w:rPr>
                <w:rFonts w:ascii="宋体" w:hAnsi="宋体" w:cs="宋体" w:hint="eastAsia"/>
                <w:kern w:val="0"/>
                <w:sz w:val="22"/>
              </w:rPr>
              <w:t>不存在</w:t>
            </w:r>
          </w:p>
        </w:tc>
      </w:tr>
      <w:tr w:rsidR="001A08DA" w:rsidRPr="001A08DA" w14:paraId="0F8C7C58" w14:textId="77777777" w:rsidTr="002309EA">
        <w:trPr>
          <w:trHeight w:val="270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1B9C6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08C8A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909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用户名位数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6C03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用户名或密码错误</w:t>
            </w:r>
          </w:p>
        </w:tc>
      </w:tr>
      <w:tr w:rsidR="001A08DA" w:rsidRPr="001A08DA" w14:paraId="73AD990E" w14:textId="77777777" w:rsidTr="002309EA">
        <w:trPr>
          <w:trHeight w:val="270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F9DD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481C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362F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为空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8502" w14:textId="34FA0BE8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密码不能为空</w:t>
            </w:r>
          </w:p>
        </w:tc>
      </w:tr>
      <w:tr w:rsidR="001A08DA" w:rsidRPr="001A08DA" w14:paraId="5C2B45A0" w14:textId="77777777" w:rsidTr="002309EA">
        <w:trPr>
          <w:trHeight w:val="270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5AD89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F5FEC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C3F1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密码不正确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BAE9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用户名或密码错误</w:t>
            </w:r>
          </w:p>
        </w:tc>
      </w:tr>
      <w:tr w:rsidR="001A08DA" w:rsidRPr="001A08DA" w14:paraId="2AD7C027" w14:textId="77777777" w:rsidTr="002309EA">
        <w:trPr>
          <w:trHeight w:val="270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AE1D2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5EED6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4E67" w14:textId="77777777" w:rsidR="0001100D" w:rsidRPr="001A08DA" w:rsidRDefault="0001100D" w:rsidP="002309E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密码位数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9AEA" w14:textId="77777777" w:rsidR="0001100D" w:rsidRPr="001A08DA" w:rsidRDefault="0001100D" w:rsidP="002309E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A08DA">
              <w:rPr>
                <w:rFonts w:ascii="宋体" w:hAnsi="宋体" w:cs="宋体" w:hint="eastAsia"/>
                <w:kern w:val="0"/>
                <w:sz w:val="22"/>
              </w:rPr>
              <w:t>用户名或密码错误</w:t>
            </w:r>
          </w:p>
        </w:tc>
      </w:tr>
    </w:tbl>
    <w:p w14:paraId="37D40230" w14:textId="77777777" w:rsidR="00A05A44" w:rsidRPr="001A08DA" w:rsidRDefault="0001100D" w:rsidP="007C00A0">
      <w:pPr>
        <w:rPr>
          <w:i/>
        </w:rPr>
      </w:pPr>
      <w:r w:rsidRPr="001A08DA">
        <w:rPr>
          <w:rFonts w:hint="eastAsia"/>
          <w:i/>
        </w:rPr>
        <w:t>（注</w:t>
      </w:r>
      <w:r w:rsidRPr="001A08DA">
        <w:rPr>
          <w:i/>
        </w:rPr>
        <w:t>）</w:t>
      </w:r>
      <w:r w:rsidRPr="001A08DA">
        <w:rPr>
          <w:rFonts w:hint="eastAsia"/>
          <w:i/>
        </w:rPr>
        <w:t>：</w:t>
      </w:r>
    </w:p>
    <w:p w14:paraId="1736B9E4" w14:textId="60E3CDE8" w:rsidR="00A05A44" w:rsidRPr="001A08DA" w:rsidRDefault="00A05A44" w:rsidP="00AF5305">
      <w:pPr>
        <w:pStyle w:val="aff5"/>
        <w:numPr>
          <w:ilvl w:val="0"/>
          <w:numId w:val="49"/>
        </w:numPr>
        <w:ind w:firstLineChars="0"/>
        <w:rPr>
          <w:i/>
        </w:rPr>
      </w:pPr>
      <w:r w:rsidRPr="001A08DA">
        <w:rPr>
          <w:rFonts w:hint="eastAsia"/>
          <w:i/>
        </w:rPr>
        <w:t>用户名</w:t>
      </w:r>
      <w:r w:rsidRPr="001A08DA">
        <w:rPr>
          <w:i/>
        </w:rPr>
        <w:t>若</w:t>
      </w:r>
      <w:r w:rsidRPr="001A08DA">
        <w:rPr>
          <w:rFonts w:hint="eastAsia"/>
          <w:i/>
        </w:rPr>
        <w:t>包含</w:t>
      </w:r>
      <w:r w:rsidRPr="001A08DA">
        <w:rPr>
          <w:i/>
        </w:rPr>
        <w:t>字母，字母不区分大小</w:t>
      </w:r>
      <w:r w:rsidRPr="001A08DA">
        <w:rPr>
          <w:rFonts w:hint="eastAsia"/>
          <w:i/>
        </w:rPr>
        <w:t>，大小写</w:t>
      </w:r>
      <w:r w:rsidRPr="001A08DA">
        <w:rPr>
          <w:i/>
        </w:rPr>
        <w:t>都可登录</w:t>
      </w:r>
      <w:r w:rsidRPr="001A08DA">
        <w:rPr>
          <w:rFonts w:hint="eastAsia"/>
          <w:i/>
        </w:rPr>
        <w:t>；</w:t>
      </w:r>
    </w:p>
    <w:p w14:paraId="5EEBBC21" w14:textId="4119DE30" w:rsidR="003D707A" w:rsidRPr="001A08DA" w:rsidRDefault="00771319" w:rsidP="00AF5305">
      <w:pPr>
        <w:pStyle w:val="aff5"/>
        <w:numPr>
          <w:ilvl w:val="0"/>
          <w:numId w:val="49"/>
        </w:numPr>
        <w:ind w:firstLineChars="0"/>
        <w:rPr>
          <w:i/>
        </w:rPr>
      </w:pPr>
      <w:r w:rsidRPr="001A08DA">
        <w:rPr>
          <w:i/>
        </w:rPr>
        <w:t>若出现账号不能</w:t>
      </w:r>
      <w:r w:rsidRPr="001A08DA">
        <w:rPr>
          <w:rFonts w:hint="eastAsia"/>
          <w:i/>
        </w:rPr>
        <w:t>在</w:t>
      </w:r>
      <w:r w:rsidR="0001100D" w:rsidRPr="001A08DA">
        <w:rPr>
          <w:i/>
        </w:rPr>
        <w:t>某平台登录，引导提示详见</w:t>
      </w:r>
      <w:r w:rsidR="0001100D" w:rsidRPr="001A08DA">
        <w:rPr>
          <w:rFonts w:hint="eastAsia"/>
          <w:i/>
        </w:rPr>
        <w:t>4.3.2</w:t>
      </w:r>
      <w:r w:rsidR="0001100D" w:rsidRPr="001A08DA">
        <w:rPr>
          <w:rFonts w:hint="eastAsia"/>
          <w:i/>
        </w:rPr>
        <w:t>中</w:t>
      </w:r>
      <w:r w:rsidR="0001100D" w:rsidRPr="001A08DA">
        <w:rPr>
          <w:rFonts w:hint="eastAsia"/>
          <w:i/>
        </w:rPr>
        <w:t xml:space="preserve">  4</w:t>
      </w:r>
      <w:r w:rsidR="0001100D" w:rsidRPr="001A08DA">
        <w:rPr>
          <w:rFonts w:hint="eastAsia"/>
          <w:i/>
        </w:rPr>
        <w:t>）</w:t>
      </w:r>
      <w:r w:rsidR="0001100D" w:rsidRPr="001A08DA">
        <w:rPr>
          <w:i/>
        </w:rPr>
        <w:t>的说明。</w:t>
      </w:r>
    </w:p>
    <w:p w14:paraId="2967F9B3" w14:textId="64A90095" w:rsidR="00464330" w:rsidRPr="001A08DA" w:rsidRDefault="00464330" w:rsidP="00464330">
      <w:pPr>
        <w:pStyle w:val="3"/>
        <w:rPr>
          <w:color w:val="auto"/>
        </w:rPr>
      </w:pPr>
      <w:bookmarkStart w:id="79" w:name="_Toc452991793"/>
      <w:r w:rsidRPr="001A08DA">
        <w:rPr>
          <w:rFonts w:hint="eastAsia"/>
          <w:color w:val="auto"/>
        </w:rPr>
        <w:t>补充说明</w:t>
      </w:r>
      <w:bookmarkEnd w:id="79"/>
    </w:p>
    <w:p w14:paraId="149D162F" w14:textId="013D2ACB" w:rsidR="004370D2" w:rsidRPr="001A08DA" w:rsidRDefault="00464330" w:rsidP="0029348C">
      <w:pPr>
        <w:ind w:firstLineChars="200" w:firstLine="420"/>
      </w:pPr>
      <w:r w:rsidRPr="001A08DA">
        <w:rPr>
          <w:rFonts w:hint="eastAsia"/>
        </w:rPr>
        <w:t>因为</w:t>
      </w:r>
      <w:r w:rsidRPr="001A08DA">
        <w:t>账号</w:t>
      </w:r>
      <w:r w:rsidRPr="001A08DA">
        <w:rPr>
          <w:rFonts w:hint="eastAsia"/>
        </w:rPr>
        <w:t>在</w:t>
      </w:r>
      <w:r w:rsidRPr="001A08DA">
        <w:t>注册</w:t>
      </w:r>
      <w:r w:rsidRPr="001A08DA">
        <w:rPr>
          <w:rFonts w:hint="eastAsia"/>
        </w:rPr>
        <w:t>时</w:t>
      </w:r>
      <w:r w:rsidRPr="001A08DA">
        <w:t>有不同状态</w:t>
      </w:r>
      <w:r w:rsidRPr="001A08DA">
        <w:rPr>
          <w:rFonts w:hint="eastAsia"/>
        </w:rPr>
        <w:t>，</w:t>
      </w:r>
      <w:r w:rsidRPr="001A08DA">
        <w:t>不同状态的</w:t>
      </w:r>
      <w:r w:rsidRPr="001A08DA">
        <w:rPr>
          <w:rFonts w:hint="eastAsia"/>
        </w:rPr>
        <w:t>账号</w:t>
      </w:r>
      <w:r w:rsidRPr="001A08DA">
        <w:t>在登录</w:t>
      </w:r>
      <w:r w:rsidRPr="001A08DA">
        <w:rPr>
          <w:rFonts w:hint="eastAsia"/>
        </w:rPr>
        <w:t>成功后</w:t>
      </w:r>
      <w:r w:rsidRPr="001A08DA">
        <w:t>，</w:t>
      </w:r>
      <w:r w:rsidRPr="001A08DA">
        <w:rPr>
          <w:rFonts w:hint="eastAsia"/>
        </w:rPr>
        <w:t>跳转</w:t>
      </w:r>
      <w:r w:rsidRPr="001A08DA">
        <w:t>及界面展示会有所差异</w:t>
      </w:r>
      <w:r w:rsidRPr="001A08DA">
        <w:rPr>
          <w:rFonts w:hint="eastAsia"/>
        </w:rPr>
        <w:t>，说明如下</w:t>
      </w:r>
      <w:r w:rsidRPr="001A08DA">
        <w:t>：</w:t>
      </w:r>
    </w:p>
    <w:p w14:paraId="0069BB58" w14:textId="248E32F5" w:rsidR="00464330" w:rsidRPr="001A08DA" w:rsidRDefault="00464330" w:rsidP="006134F0">
      <w:pPr>
        <w:pStyle w:val="aff5"/>
        <w:numPr>
          <w:ilvl w:val="0"/>
          <w:numId w:val="33"/>
        </w:numPr>
        <w:ind w:firstLineChars="0"/>
      </w:pPr>
      <w:r w:rsidRPr="001A08DA">
        <w:rPr>
          <w:rFonts w:hint="eastAsia"/>
        </w:rPr>
        <w:t>待审核</w:t>
      </w:r>
      <w:r w:rsidRPr="001A08DA">
        <w:t>账号</w:t>
      </w:r>
    </w:p>
    <w:p w14:paraId="1AD997C9" w14:textId="52C6E59C" w:rsidR="00464330" w:rsidRPr="001A08DA" w:rsidRDefault="00464330" w:rsidP="006134F0">
      <w:pPr>
        <w:pStyle w:val="aff5"/>
        <w:numPr>
          <w:ilvl w:val="0"/>
          <w:numId w:val="34"/>
        </w:numPr>
        <w:ind w:firstLineChars="0"/>
      </w:pPr>
      <w:r w:rsidRPr="001A08DA">
        <w:rPr>
          <w:rFonts w:hint="eastAsia"/>
        </w:rPr>
        <w:t>待审核</w:t>
      </w:r>
      <w:r w:rsidRPr="001A08DA">
        <w:t>账号</w:t>
      </w:r>
      <w:r w:rsidRPr="001A08DA">
        <w:rPr>
          <w:rFonts w:hint="eastAsia"/>
        </w:rPr>
        <w:t>登录</w:t>
      </w:r>
      <w:r w:rsidRPr="001A08DA">
        <w:t>后，系统引导进入等待审核提示界面</w:t>
      </w:r>
      <w:r w:rsidRPr="001A08DA">
        <w:rPr>
          <w:rFonts w:hint="eastAsia"/>
        </w:rPr>
        <w:t>（即</w:t>
      </w:r>
      <w:r w:rsidRPr="001A08DA">
        <w:t>注册第三步展示界面）</w:t>
      </w:r>
      <w:r w:rsidRPr="001A08DA">
        <w:rPr>
          <w:rFonts w:hint="eastAsia"/>
        </w:rPr>
        <w:t>。</w:t>
      </w:r>
    </w:p>
    <w:p w14:paraId="6612251A" w14:textId="133679C0" w:rsidR="00464330" w:rsidRPr="001A08DA" w:rsidRDefault="00464330" w:rsidP="006134F0">
      <w:pPr>
        <w:pStyle w:val="aff5"/>
        <w:numPr>
          <w:ilvl w:val="0"/>
          <w:numId w:val="33"/>
        </w:numPr>
        <w:ind w:firstLineChars="0"/>
      </w:pPr>
      <w:r w:rsidRPr="001A08DA">
        <w:rPr>
          <w:rFonts w:hint="eastAsia"/>
        </w:rPr>
        <w:t>未通过</w:t>
      </w:r>
      <w:r w:rsidRPr="001A08DA">
        <w:t>账号</w:t>
      </w:r>
    </w:p>
    <w:p w14:paraId="182C4E48" w14:textId="78F85753" w:rsidR="00464330" w:rsidRPr="001A08DA" w:rsidRDefault="00464330" w:rsidP="006134F0">
      <w:pPr>
        <w:pStyle w:val="aff5"/>
        <w:numPr>
          <w:ilvl w:val="0"/>
          <w:numId w:val="34"/>
        </w:numPr>
        <w:ind w:firstLineChars="0"/>
      </w:pPr>
      <w:r w:rsidRPr="001A08DA">
        <w:rPr>
          <w:rFonts w:hint="eastAsia"/>
        </w:rPr>
        <w:t>未通过</w:t>
      </w:r>
      <w:r w:rsidRPr="001A08DA">
        <w:t>账号登录后，</w:t>
      </w:r>
      <w:r w:rsidRPr="001A08DA">
        <w:rPr>
          <w:rFonts w:hint="eastAsia"/>
        </w:rPr>
        <w:t>系统</w:t>
      </w:r>
      <w:r w:rsidRPr="001A08DA">
        <w:t>引导进入账号未审核通过提示界面，并根据提示进入注册第二步修改</w:t>
      </w:r>
      <w:r w:rsidRPr="001A08DA">
        <w:rPr>
          <w:rFonts w:hint="eastAsia"/>
        </w:rPr>
        <w:t>原</w:t>
      </w:r>
      <w:r w:rsidRPr="001A08DA">
        <w:t>填写的注册信息</w:t>
      </w:r>
      <w:r w:rsidRPr="001A08DA">
        <w:rPr>
          <w:rFonts w:hint="eastAsia"/>
        </w:rPr>
        <w:t>（原先</w:t>
      </w:r>
      <w:r w:rsidRPr="001A08DA">
        <w:t>填写的信息作为草稿保存），并</w:t>
      </w:r>
      <w:r w:rsidRPr="001A08DA">
        <w:rPr>
          <w:rFonts w:hint="eastAsia"/>
        </w:rPr>
        <w:t>可</w:t>
      </w:r>
      <w:r w:rsidRPr="001A08DA">
        <w:t>再次提交审核</w:t>
      </w:r>
      <w:r w:rsidRPr="001A08DA">
        <w:rPr>
          <w:rFonts w:hint="eastAsia"/>
        </w:rPr>
        <w:t>。</w:t>
      </w:r>
    </w:p>
    <w:p w14:paraId="2BE98887" w14:textId="384E1A09" w:rsidR="00464330" w:rsidRPr="001A08DA" w:rsidRDefault="00464330" w:rsidP="006134F0">
      <w:pPr>
        <w:pStyle w:val="aff5"/>
        <w:numPr>
          <w:ilvl w:val="0"/>
          <w:numId w:val="33"/>
        </w:numPr>
        <w:ind w:firstLineChars="0"/>
      </w:pPr>
      <w:r w:rsidRPr="001A08DA">
        <w:rPr>
          <w:rFonts w:hint="eastAsia"/>
        </w:rPr>
        <w:t>已通过</w:t>
      </w:r>
      <w:r w:rsidRPr="001A08DA">
        <w:t>账号</w:t>
      </w:r>
    </w:p>
    <w:p w14:paraId="437DF22E" w14:textId="229F6F16" w:rsidR="00464330" w:rsidRPr="001A08DA" w:rsidRDefault="00464330" w:rsidP="006134F0">
      <w:pPr>
        <w:pStyle w:val="aff5"/>
        <w:numPr>
          <w:ilvl w:val="0"/>
          <w:numId w:val="34"/>
        </w:numPr>
        <w:ind w:firstLineChars="0"/>
      </w:pPr>
      <w:r w:rsidRPr="001A08DA">
        <w:rPr>
          <w:rFonts w:hint="eastAsia"/>
        </w:rPr>
        <w:lastRenderedPageBreak/>
        <w:t>已通过</w:t>
      </w:r>
      <w:r w:rsidRPr="001A08DA">
        <w:t>账号根据权限规则登入对应系统</w:t>
      </w:r>
      <w:r w:rsidRPr="001A08DA">
        <w:rPr>
          <w:rFonts w:hint="eastAsia"/>
        </w:rPr>
        <w:t>。</w:t>
      </w:r>
    </w:p>
    <w:p w14:paraId="1A9FAD7F" w14:textId="7815BC1A" w:rsidR="00023572" w:rsidRPr="001A08DA" w:rsidRDefault="00023572" w:rsidP="006134F0">
      <w:pPr>
        <w:pStyle w:val="aff5"/>
        <w:numPr>
          <w:ilvl w:val="0"/>
          <w:numId w:val="34"/>
        </w:numPr>
        <w:ind w:firstLineChars="0"/>
      </w:pPr>
      <w:r w:rsidRPr="001A08DA">
        <w:rPr>
          <w:rFonts w:hint="eastAsia"/>
        </w:rPr>
        <w:t>APP</w:t>
      </w:r>
      <w:r w:rsidRPr="001A08DA">
        <w:rPr>
          <w:rFonts w:hint="eastAsia"/>
        </w:rPr>
        <w:t>账号</w:t>
      </w:r>
      <w:r w:rsidRPr="001A08DA">
        <w:t>（</w:t>
      </w:r>
      <w:r w:rsidRPr="001A08DA">
        <w:rPr>
          <w:rFonts w:hint="eastAsia"/>
        </w:rPr>
        <w:t>导游</w:t>
      </w:r>
      <w:r w:rsidR="00B05EC1" w:rsidRPr="001A08DA">
        <w:rPr>
          <w:rFonts w:hint="eastAsia"/>
        </w:rPr>
        <w:t>单权限</w:t>
      </w:r>
      <w:r w:rsidRPr="001A08DA">
        <w:t>、商户</w:t>
      </w:r>
      <w:r w:rsidR="00B05EC1" w:rsidRPr="001A08DA">
        <w:rPr>
          <w:rFonts w:hint="eastAsia"/>
        </w:rPr>
        <w:t>单权限</w:t>
      </w:r>
      <w:r w:rsidRPr="001A08DA">
        <w:t>）</w:t>
      </w:r>
      <w:r w:rsidRPr="001A08DA">
        <w:rPr>
          <w:rFonts w:hint="eastAsia"/>
        </w:rPr>
        <w:t>则</w:t>
      </w:r>
      <w:r w:rsidRPr="001A08DA">
        <w:t>登入</w:t>
      </w:r>
      <w:r w:rsidRPr="001A08DA">
        <w:rPr>
          <w:rFonts w:hint="eastAsia"/>
        </w:rPr>
        <w:t>APP</w:t>
      </w:r>
      <w:r w:rsidRPr="001A08DA">
        <w:rPr>
          <w:rFonts w:hint="eastAsia"/>
        </w:rPr>
        <w:t>登录</w:t>
      </w:r>
      <w:r w:rsidRPr="001A08DA">
        <w:t>提示界面。</w:t>
      </w:r>
    </w:p>
    <w:p w14:paraId="2749A9E8" w14:textId="34E6F1DE" w:rsidR="00464330" w:rsidRPr="001A08DA" w:rsidRDefault="00464330" w:rsidP="006134F0">
      <w:pPr>
        <w:pStyle w:val="aff5"/>
        <w:numPr>
          <w:ilvl w:val="0"/>
          <w:numId w:val="33"/>
        </w:numPr>
        <w:ind w:firstLineChars="0"/>
      </w:pPr>
      <w:r w:rsidRPr="001A08DA">
        <w:rPr>
          <w:rFonts w:hint="eastAsia"/>
        </w:rPr>
        <w:t>未</w:t>
      </w:r>
      <w:r w:rsidRPr="001A08DA">
        <w:t>注册</w:t>
      </w:r>
      <w:r w:rsidRPr="001A08DA">
        <w:rPr>
          <w:rFonts w:hint="eastAsia"/>
        </w:rPr>
        <w:t>完成</w:t>
      </w:r>
      <w:r w:rsidRPr="001A08DA">
        <w:t>账号</w:t>
      </w:r>
    </w:p>
    <w:p w14:paraId="3918DB56" w14:textId="30A3869C" w:rsidR="00464330" w:rsidRPr="001A08DA" w:rsidRDefault="00464330" w:rsidP="006134F0">
      <w:pPr>
        <w:pStyle w:val="aff5"/>
        <w:numPr>
          <w:ilvl w:val="0"/>
          <w:numId w:val="34"/>
        </w:numPr>
        <w:ind w:firstLineChars="0"/>
      </w:pPr>
      <w:r w:rsidRPr="001A08DA">
        <w:rPr>
          <w:rFonts w:hint="eastAsia"/>
        </w:rPr>
        <w:t>注册中断</w:t>
      </w:r>
      <w:r w:rsidRPr="001A08DA">
        <w:t>的账号，登录成功后，系统引导进入注册第二步，</w:t>
      </w:r>
      <w:r w:rsidRPr="001A08DA">
        <w:rPr>
          <w:rFonts w:hint="eastAsia"/>
        </w:rPr>
        <w:t>所有</w:t>
      </w:r>
      <w:r w:rsidRPr="001A08DA">
        <w:t>信息需要重新填写，并可提交注册。</w:t>
      </w:r>
    </w:p>
    <w:p w14:paraId="6968B488" w14:textId="77777777" w:rsidR="004370D2" w:rsidRPr="001A08DA" w:rsidRDefault="004370D2" w:rsidP="003D707A"/>
    <w:p w14:paraId="70E2ACBB" w14:textId="77777777" w:rsidR="004370D2" w:rsidRPr="001A08DA" w:rsidRDefault="004370D2" w:rsidP="004370D2">
      <w:pPr>
        <w:pStyle w:val="1"/>
        <w:rPr>
          <w:color w:val="auto"/>
        </w:rPr>
      </w:pPr>
      <w:bookmarkStart w:id="80" w:name="_Toc452991794"/>
      <w:r w:rsidRPr="001A08DA">
        <w:rPr>
          <w:rFonts w:hint="eastAsia"/>
          <w:color w:val="auto"/>
        </w:rPr>
        <w:t>相关文档</w:t>
      </w:r>
      <w:bookmarkEnd w:id="80"/>
    </w:p>
    <w:p w14:paraId="43096E48" w14:textId="77777777" w:rsidR="004370D2" w:rsidRPr="001A08DA" w:rsidRDefault="004370D2" w:rsidP="003D707A">
      <w:pPr>
        <w:rPr>
          <w:lang w:val="x-none"/>
        </w:rPr>
      </w:pPr>
      <w:r w:rsidRPr="001A08DA">
        <w:rPr>
          <w:rFonts w:hint="eastAsia"/>
          <w:lang w:val="x-none"/>
        </w:rPr>
        <w:t>票之家</w:t>
      </w:r>
      <w:r w:rsidRPr="001A08DA">
        <w:rPr>
          <w:lang w:val="x-none"/>
        </w:rPr>
        <w:t>服务条款详见文档</w:t>
      </w:r>
      <w:r w:rsidRPr="001A08DA">
        <w:rPr>
          <w:rFonts w:hint="eastAsia"/>
          <w:lang w:val="x-none"/>
        </w:rPr>
        <w:t>“</w:t>
      </w:r>
      <w:r w:rsidRPr="001A08DA">
        <w:rPr>
          <w:rFonts w:hint="eastAsia"/>
          <w:lang w:val="x-none"/>
        </w:rPr>
        <w:t>160215-</w:t>
      </w:r>
      <w:r w:rsidRPr="001A08DA">
        <w:rPr>
          <w:rFonts w:hint="eastAsia"/>
          <w:lang w:val="x-none"/>
        </w:rPr>
        <w:t>魔方旅游平台分销商服务协议</w:t>
      </w:r>
      <w:r w:rsidRPr="001A08DA">
        <w:rPr>
          <w:rFonts w:hint="eastAsia"/>
          <w:lang w:val="x-none"/>
        </w:rPr>
        <w:t>(V1)</w:t>
      </w:r>
      <w:r w:rsidRPr="001A08DA">
        <w:rPr>
          <w:rFonts w:hint="eastAsia"/>
          <w:lang w:val="x-none"/>
        </w:rPr>
        <w:t>”</w:t>
      </w:r>
      <w:r w:rsidRPr="001A08DA">
        <w:rPr>
          <w:lang w:val="x-none"/>
        </w:rPr>
        <w:t>，</w:t>
      </w:r>
      <w:proofErr w:type="spellStart"/>
      <w:r w:rsidRPr="001A08DA">
        <w:rPr>
          <w:rFonts w:hint="eastAsia"/>
          <w:lang w:val="x-none"/>
        </w:rPr>
        <w:t>文档</w:t>
      </w:r>
      <w:r w:rsidRPr="001A08DA">
        <w:rPr>
          <w:lang w:val="x-none"/>
        </w:rPr>
        <w:t>路径</w:t>
      </w:r>
      <w:proofErr w:type="spellEnd"/>
      <w:r w:rsidRPr="001A08DA">
        <w:rPr>
          <w:lang w:val="x-none"/>
        </w:rPr>
        <w:t>：</w:t>
      </w:r>
    </w:p>
    <w:p w14:paraId="5BD88CCE" w14:textId="77777777" w:rsidR="004370D2" w:rsidRPr="001A08DA" w:rsidRDefault="004370D2" w:rsidP="003D707A">
      <w:pPr>
        <w:rPr>
          <w:lang w:val="x-none"/>
        </w:rPr>
      </w:pPr>
      <w:proofErr w:type="spellStart"/>
      <w:r w:rsidRPr="001A08DA">
        <w:rPr>
          <w:lang w:val="x-none"/>
        </w:rPr>
        <w:t>svn</w:t>
      </w:r>
      <w:proofErr w:type="spellEnd"/>
      <w:r w:rsidRPr="001A08DA">
        <w:rPr>
          <w:lang w:val="x-none"/>
        </w:rPr>
        <w:t>/</w:t>
      </w:r>
      <w:proofErr w:type="spellStart"/>
      <w:r w:rsidRPr="001A08DA">
        <w:rPr>
          <w:rFonts w:hint="eastAsia"/>
          <w:lang w:val="x-none"/>
        </w:rPr>
        <w:t>大平台</w:t>
      </w:r>
      <w:proofErr w:type="spellEnd"/>
      <w:r w:rsidRPr="001A08DA">
        <w:rPr>
          <w:rFonts w:hint="eastAsia"/>
          <w:lang w:val="x-none"/>
        </w:rPr>
        <w:t>/</w:t>
      </w:r>
      <w:r w:rsidRPr="001A08DA">
        <w:rPr>
          <w:lang w:val="x-none"/>
        </w:rPr>
        <w:t>requirement/</w:t>
      </w:r>
      <w:r w:rsidRPr="001A08DA">
        <w:rPr>
          <w:rFonts w:hint="eastAsia"/>
          <w:lang w:val="x-none"/>
        </w:rPr>
        <w:t>160215-</w:t>
      </w:r>
      <w:r w:rsidRPr="001A08DA">
        <w:rPr>
          <w:rFonts w:hint="eastAsia"/>
          <w:lang w:val="x-none"/>
        </w:rPr>
        <w:t>魔方旅游平台分销</w:t>
      </w:r>
      <w:proofErr w:type="gramStart"/>
      <w:r w:rsidRPr="001A08DA">
        <w:rPr>
          <w:rFonts w:hint="eastAsia"/>
          <w:lang w:val="x-none"/>
        </w:rPr>
        <w:t>商服务</w:t>
      </w:r>
      <w:proofErr w:type="gramEnd"/>
      <w:r w:rsidRPr="001A08DA">
        <w:rPr>
          <w:rFonts w:hint="eastAsia"/>
          <w:lang w:val="x-none"/>
        </w:rPr>
        <w:t>协议</w:t>
      </w:r>
      <w:r w:rsidRPr="001A08DA">
        <w:rPr>
          <w:rFonts w:hint="eastAsia"/>
          <w:lang w:val="x-none"/>
        </w:rPr>
        <w:t>(V1)</w:t>
      </w:r>
      <w:r w:rsidRPr="001A08DA">
        <w:rPr>
          <w:rFonts w:hint="eastAsia"/>
          <w:lang w:val="x-none"/>
        </w:rPr>
        <w:t>。</w:t>
      </w:r>
    </w:p>
    <w:sectPr w:rsidR="004370D2" w:rsidRPr="001A08DA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15860" w14:textId="77777777" w:rsidR="00D74DCC" w:rsidRDefault="00D74DCC">
      <w:r>
        <w:separator/>
      </w:r>
    </w:p>
  </w:endnote>
  <w:endnote w:type="continuationSeparator" w:id="0">
    <w:p w14:paraId="5B9DA099" w14:textId="77777777" w:rsidR="00D74DCC" w:rsidRDefault="00D7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FDB74" w14:textId="2EB1B81D" w:rsidR="006456E9" w:rsidRDefault="006456E9" w:rsidP="004B2057">
    <w:pPr>
      <w:pStyle w:val="afe"/>
      <w:jc w:val="center"/>
    </w:pPr>
    <w:r>
      <w:fldChar w:fldCharType="begin"/>
    </w:r>
    <w:r>
      <w:instrText>PAGE   \* MERGEFORMAT</w:instrText>
    </w:r>
    <w:r>
      <w:fldChar w:fldCharType="separate"/>
    </w:r>
    <w:r w:rsidR="00B64307" w:rsidRPr="00B64307">
      <w:rPr>
        <w:noProof/>
        <w:lang w:val="zh-CN"/>
      </w:rPr>
      <w:t>21</w:t>
    </w:r>
    <w:r>
      <w:fldChar w:fldCharType="end"/>
    </w:r>
  </w:p>
  <w:p w14:paraId="39D2E248" w14:textId="77777777" w:rsidR="006456E9" w:rsidRDefault="006456E9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5D064" w14:textId="77777777" w:rsidR="00D74DCC" w:rsidRDefault="00D74DCC">
      <w:r>
        <w:separator/>
      </w:r>
    </w:p>
  </w:footnote>
  <w:footnote w:type="continuationSeparator" w:id="0">
    <w:p w14:paraId="0C3777A2" w14:textId="77777777" w:rsidR="00D74DCC" w:rsidRDefault="00D74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8152E" w14:textId="77777777" w:rsidR="006456E9" w:rsidRDefault="006456E9">
    <w:pPr>
      <w:pStyle w:val="aff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F43"/>
    <w:multiLevelType w:val="hybridMultilevel"/>
    <w:tmpl w:val="C6E4C0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CE57DD"/>
    <w:multiLevelType w:val="hybridMultilevel"/>
    <w:tmpl w:val="268C1D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D72784"/>
    <w:multiLevelType w:val="hybridMultilevel"/>
    <w:tmpl w:val="673623E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C62CCF"/>
    <w:multiLevelType w:val="hybridMultilevel"/>
    <w:tmpl w:val="66065652"/>
    <w:lvl w:ilvl="0" w:tplc="6DCCB230">
      <w:start w:val="1"/>
      <w:numFmt w:val="decimalEnclosedCircle"/>
      <w:lvlText w:val="%1"/>
      <w:lvlJc w:val="left"/>
      <w:pPr>
        <w:ind w:left="1260" w:hanging="420"/>
      </w:pPr>
      <w:rPr>
        <w:rFonts w:hint="default"/>
        <w:color w:val="F07F09" w:themeColor="accen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AEF1E91"/>
    <w:multiLevelType w:val="hybridMultilevel"/>
    <w:tmpl w:val="7BF4CC4A"/>
    <w:lvl w:ilvl="0" w:tplc="533C7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4C62BC"/>
    <w:multiLevelType w:val="hybridMultilevel"/>
    <w:tmpl w:val="82B284D6"/>
    <w:lvl w:ilvl="0" w:tplc="6884F5F0">
      <w:start w:val="1"/>
      <w:numFmt w:val="upperLetter"/>
      <w:lvlText w:val="%1."/>
      <w:lvlJc w:val="left"/>
      <w:pPr>
        <w:ind w:left="78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82775B"/>
    <w:multiLevelType w:val="multilevel"/>
    <w:tmpl w:val="2F7274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4D15D90"/>
    <w:multiLevelType w:val="hybridMultilevel"/>
    <w:tmpl w:val="5864525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4B0269"/>
    <w:multiLevelType w:val="hybridMultilevel"/>
    <w:tmpl w:val="418E60D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8C02D21"/>
    <w:multiLevelType w:val="hybridMultilevel"/>
    <w:tmpl w:val="24567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C44190"/>
    <w:multiLevelType w:val="hybridMultilevel"/>
    <w:tmpl w:val="D376F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5F759F"/>
    <w:multiLevelType w:val="hybridMultilevel"/>
    <w:tmpl w:val="2A2AE4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5E4333"/>
    <w:multiLevelType w:val="hybridMultilevel"/>
    <w:tmpl w:val="9E187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AF511C"/>
    <w:multiLevelType w:val="hybridMultilevel"/>
    <w:tmpl w:val="0D22322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EB707A9"/>
    <w:multiLevelType w:val="hybridMultilevel"/>
    <w:tmpl w:val="428A0F3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D909A9"/>
    <w:multiLevelType w:val="hybridMultilevel"/>
    <w:tmpl w:val="B89A873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E72D02"/>
    <w:multiLevelType w:val="hybridMultilevel"/>
    <w:tmpl w:val="9DCAED6A"/>
    <w:lvl w:ilvl="0" w:tplc="9DB227A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592487"/>
    <w:multiLevelType w:val="hybridMultilevel"/>
    <w:tmpl w:val="FB08EE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24796B93"/>
    <w:multiLevelType w:val="hybridMultilevel"/>
    <w:tmpl w:val="568C9DE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F3186D"/>
    <w:multiLevelType w:val="hybridMultilevel"/>
    <w:tmpl w:val="8EBA1F86"/>
    <w:lvl w:ilvl="0" w:tplc="6DCCB230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F07F09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C2D66ED"/>
    <w:multiLevelType w:val="hybridMultilevel"/>
    <w:tmpl w:val="BE6CBD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30B123FF"/>
    <w:multiLevelType w:val="hybridMultilevel"/>
    <w:tmpl w:val="38962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14155FD"/>
    <w:multiLevelType w:val="hybridMultilevel"/>
    <w:tmpl w:val="48A8E2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A52981"/>
    <w:multiLevelType w:val="hybridMultilevel"/>
    <w:tmpl w:val="D464C12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5F1184F"/>
    <w:multiLevelType w:val="hybridMultilevel"/>
    <w:tmpl w:val="F5ECF1F0"/>
    <w:lvl w:ilvl="0" w:tplc="783AB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31457A"/>
    <w:multiLevelType w:val="hybridMultilevel"/>
    <w:tmpl w:val="56A8F0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3729555E"/>
    <w:multiLevelType w:val="hybridMultilevel"/>
    <w:tmpl w:val="777068C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390D6C5D"/>
    <w:multiLevelType w:val="hybridMultilevel"/>
    <w:tmpl w:val="387A1444"/>
    <w:lvl w:ilvl="0" w:tplc="414C8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91E76AF"/>
    <w:multiLevelType w:val="hybridMultilevel"/>
    <w:tmpl w:val="D228D2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3AE639C7"/>
    <w:multiLevelType w:val="hybridMultilevel"/>
    <w:tmpl w:val="AE0480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BC24B85"/>
    <w:multiLevelType w:val="hybridMultilevel"/>
    <w:tmpl w:val="D974BA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D9122B5"/>
    <w:multiLevelType w:val="hybridMultilevel"/>
    <w:tmpl w:val="7C2C2F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2E513DD"/>
    <w:multiLevelType w:val="hybridMultilevel"/>
    <w:tmpl w:val="5C5CAC0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3">
    <w:nsid w:val="497B2E61"/>
    <w:multiLevelType w:val="hybridMultilevel"/>
    <w:tmpl w:val="CA941506"/>
    <w:lvl w:ilvl="0" w:tplc="9DB227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B542BCF"/>
    <w:multiLevelType w:val="hybridMultilevel"/>
    <w:tmpl w:val="A8762E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CD842BF"/>
    <w:multiLevelType w:val="hybridMultilevel"/>
    <w:tmpl w:val="BD76C8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90381E"/>
    <w:multiLevelType w:val="hybridMultilevel"/>
    <w:tmpl w:val="C70C9114"/>
    <w:lvl w:ilvl="0" w:tplc="A8AE9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ED208B3"/>
    <w:multiLevelType w:val="hybridMultilevel"/>
    <w:tmpl w:val="E3A4931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FEE1691"/>
    <w:multiLevelType w:val="hybridMultilevel"/>
    <w:tmpl w:val="EB96A12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2541709"/>
    <w:multiLevelType w:val="hybridMultilevel"/>
    <w:tmpl w:val="E7E859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54EA6957"/>
    <w:multiLevelType w:val="hybridMultilevel"/>
    <w:tmpl w:val="F8404C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312149"/>
    <w:multiLevelType w:val="hybridMultilevel"/>
    <w:tmpl w:val="611A84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9AF4686"/>
    <w:multiLevelType w:val="hybridMultilevel"/>
    <w:tmpl w:val="694038E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3">
    <w:nsid w:val="59FA062B"/>
    <w:multiLevelType w:val="hybridMultilevel"/>
    <w:tmpl w:val="8F66D9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>
    <w:nsid w:val="5CF91469"/>
    <w:multiLevelType w:val="hybridMultilevel"/>
    <w:tmpl w:val="8D7680A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5DA12531"/>
    <w:multiLevelType w:val="hybridMultilevel"/>
    <w:tmpl w:val="18DE7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5EAE7850"/>
    <w:multiLevelType w:val="hybridMultilevel"/>
    <w:tmpl w:val="E0C80C3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666F0866"/>
    <w:multiLevelType w:val="hybridMultilevel"/>
    <w:tmpl w:val="D77678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67E03850"/>
    <w:multiLevelType w:val="hybridMultilevel"/>
    <w:tmpl w:val="46CA250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EC66CF0"/>
    <w:multiLevelType w:val="hybridMultilevel"/>
    <w:tmpl w:val="FAD67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10B09B4"/>
    <w:multiLevelType w:val="hybridMultilevel"/>
    <w:tmpl w:val="B90C96F2"/>
    <w:lvl w:ilvl="0" w:tplc="54221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129737D"/>
    <w:multiLevelType w:val="hybridMultilevel"/>
    <w:tmpl w:val="9F3A1A3E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43438A0"/>
    <w:multiLevelType w:val="hybridMultilevel"/>
    <w:tmpl w:val="24E236E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765B4B75"/>
    <w:multiLevelType w:val="hybridMultilevel"/>
    <w:tmpl w:val="61DCA9D0"/>
    <w:lvl w:ilvl="0" w:tplc="E3B66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69D43BE"/>
    <w:multiLevelType w:val="hybridMultilevel"/>
    <w:tmpl w:val="0C8218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CDB3C58"/>
    <w:multiLevelType w:val="hybridMultilevel"/>
    <w:tmpl w:val="647C4F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CFB71D5"/>
    <w:multiLevelType w:val="hybridMultilevel"/>
    <w:tmpl w:val="9B28B880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B33C9B76">
      <w:start w:val="1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>
    <w:nsid w:val="7D26736E"/>
    <w:multiLevelType w:val="hybridMultilevel"/>
    <w:tmpl w:val="1466D3F4"/>
    <w:lvl w:ilvl="0" w:tplc="243A2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D370C33"/>
    <w:multiLevelType w:val="hybridMultilevel"/>
    <w:tmpl w:val="9916588E"/>
    <w:lvl w:ilvl="0" w:tplc="5E008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E1E2461"/>
    <w:multiLevelType w:val="hybridMultilevel"/>
    <w:tmpl w:val="D22A12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E3C0A58"/>
    <w:multiLevelType w:val="hybridMultilevel"/>
    <w:tmpl w:val="E1DC6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F44168F"/>
    <w:multiLevelType w:val="hybridMultilevel"/>
    <w:tmpl w:val="548E4F0C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>
    <w:nsid w:val="7F5D57D6"/>
    <w:multiLevelType w:val="hybridMultilevel"/>
    <w:tmpl w:val="F7180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FC1629F"/>
    <w:multiLevelType w:val="hybridMultilevel"/>
    <w:tmpl w:val="80A49A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FF065B2"/>
    <w:multiLevelType w:val="hybridMultilevel"/>
    <w:tmpl w:val="4AE0001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FF357F0"/>
    <w:multiLevelType w:val="hybridMultilevel"/>
    <w:tmpl w:val="C3226E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2"/>
  </w:num>
  <w:num w:numId="3">
    <w:abstractNumId w:val="33"/>
  </w:num>
  <w:num w:numId="4">
    <w:abstractNumId w:val="56"/>
  </w:num>
  <w:num w:numId="5">
    <w:abstractNumId w:val="61"/>
  </w:num>
  <w:num w:numId="6">
    <w:abstractNumId w:val="5"/>
  </w:num>
  <w:num w:numId="7">
    <w:abstractNumId w:val="26"/>
  </w:num>
  <w:num w:numId="8">
    <w:abstractNumId w:val="35"/>
  </w:num>
  <w:num w:numId="9">
    <w:abstractNumId w:val="44"/>
  </w:num>
  <w:num w:numId="10">
    <w:abstractNumId w:val="55"/>
  </w:num>
  <w:num w:numId="11">
    <w:abstractNumId w:val="22"/>
  </w:num>
  <w:num w:numId="12">
    <w:abstractNumId w:val="30"/>
  </w:num>
  <w:num w:numId="13">
    <w:abstractNumId w:val="31"/>
  </w:num>
  <w:num w:numId="14">
    <w:abstractNumId w:val="59"/>
  </w:num>
  <w:num w:numId="15">
    <w:abstractNumId w:val="48"/>
  </w:num>
  <w:num w:numId="16">
    <w:abstractNumId w:val="54"/>
  </w:num>
  <w:num w:numId="17">
    <w:abstractNumId w:val="37"/>
  </w:num>
  <w:num w:numId="18">
    <w:abstractNumId w:val="64"/>
  </w:num>
  <w:num w:numId="19">
    <w:abstractNumId w:val="40"/>
  </w:num>
  <w:num w:numId="20">
    <w:abstractNumId w:val="52"/>
  </w:num>
  <w:num w:numId="21">
    <w:abstractNumId w:val="60"/>
  </w:num>
  <w:num w:numId="22">
    <w:abstractNumId w:val="38"/>
  </w:num>
  <w:num w:numId="23">
    <w:abstractNumId w:val="65"/>
  </w:num>
  <w:num w:numId="24">
    <w:abstractNumId w:val="2"/>
  </w:num>
  <w:num w:numId="25">
    <w:abstractNumId w:val="20"/>
  </w:num>
  <w:num w:numId="26">
    <w:abstractNumId w:val="39"/>
  </w:num>
  <w:num w:numId="27">
    <w:abstractNumId w:val="43"/>
  </w:num>
  <w:num w:numId="28">
    <w:abstractNumId w:val="25"/>
  </w:num>
  <w:num w:numId="29">
    <w:abstractNumId w:val="28"/>
  </w:num>
  <w:num w:numId="30">
    <w:abstractNumId w:val="14"/>
  </w:num>
  <w:num w:numId="31">
    <w:abstractNumId w:val="36"/>
  </w:num>
  <w:num w:numId="32">
    <w:abstractNumId w:val="42"/>
  </w:num>
  <w:num w:numId="33">
    <w:abstractNumId w:val="16"/>
  </w:num>
  <w:num w:numId="34">
    <w:abstractNumId w:val="45"/>
  </w:num>
  <w:num w:numId="35">
    <w:abstractNumId w:val="49"/>
  </w:num>
  <w:num w:numId="36">
    <w:abstractNumId w:val="27"/>
  </w:num>
  <w:num w:numId="37">
    <w:abstractNumId w:val="18"/>
  </w:num>
  <w:num w:numId="38">
    <w:abstractNumId w:val="7"/>
  </w:num>
  <w:num w:numId="39">
    <w:abstractNumId w:val="11"/>
  </w:num>
  <w:num w:numId="40">
    <w:abstractNumId w:val="10"/>
  </w:num>
  <w:num w:numId="41">
    <w:abstractNumId w:val="34"/>
  </w:num>
  <w:num w:numId="42">
    <w:abstractNumId w:val="8"/>
  </w:num>
  <w:num w:numId="43">
    <w:abstractNumId w:val="13"/>
  </w:num>
  <w:num w:numId="44">
    <w:abstractNumId w:val="46"/>
  </w:num>
  <w:num w:numId="45">
    <w:abstractNumId w:val="29"/>
  </w:num>
  <w:num w:numId="46">
    <w:abstractNumId w:val="19"/>
  </w:num>
  <w:num w:numId="47">
    <w:abstractNumId w:val="0"/>
  </w:num>
  <w:num w:numId="48">
    <w:abstractNumId w:val="57"/>
  </w:num>
  <w:num w:numId="49">
    <w:abstractNumId w:val="12"/>
  </w:num>
  <w:num w:numId="50">
    <w:abstractNumId w:val="17"/>
  </w:num>
  <w:num w:numId="51">
    <w:abstractNumId w:val="50"/>
  </w:num>
  <w:num w:numId="52">
    <w:abstractNumId w:val="53"/>
  </w:num>
  <w:num w:numId="53">
    <w:abstractNumId w:val="3"/>
  </w:num>
  <w:num w:numId="54">
    <w:abstractNumId w:val="32"/>
  </w:num>
  <w:num w:numId="55">
    <w:abstractNumId w:val="1"/>
  </w:num>
  <w:num w:numId="56">
    <w:abstractNumId w:val="23"/>
  </w:num>
  <w:num w:numId="57">
    <w:abstractNumId w:val="21"/>
  </w:num>
  <w:num w:numId="58">
    <w:abstractNumId w:val="9"/>
  </w:num>
  <w:num w:numId="59">
    <w:abstractNumId w:val="58"/>
  </w:num>
  <w:num w:numId="60">
    <w:abstractNumId w:val="63"/>
  </w:num>
  <w:num w:numId="61">
    <w:abstractNumId w:val="15"/>
  </w:num>
  <w:num w:numId="62">
    <w:abstractNumId w:val="41"/>
  </w:num>
  <w:num w:numId="63">
    <w:abstractNumId w:val="47"/>
  </w:num>
  <w:num w:numId="64">
    <w:abstractNumId w:val="51"/>
  </w:num>
  <w:num w:numId="65">
    <w:abstractNumId w:val="24"/>
  </w:num>
  <w:num w:numId="66">
    <w:abstractNumId w:val="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27"/>
    <w:rsid w:val="0000523E"/>
    <w:rsid w:val="0000762B"/>
    <w:rsid w:val="0001100D"/>
    <w:rsid w:val="0002068E"/>
    <w:rsid w:val="00021F23"/>
    <w:rsid w:val="00023393"/>
    <w:rsid w:val="00023572"/>
    <w:rsid w:val="00032C1B"/>
    <w:rsid w:val="00042626"/>
    <w:rsid w:val="00043F20"/>
    <w:rsid w:val="00045057"/>
    <w:rsid w:val="000474A3"/>
    <w:rsid w:val="000532AD"/>
    <w:rsid w:val="00055D0D"/>
    <w:rsid w:val="000643CB"/>
    <w:rsid w:val="00067E41"/>
    <w:rsid w:val="0007205D"/>
    <w:rsid w:val="00076A72"/>
    <w:rsid w:val="0008376D"/>
    <w:rsid w:val="000842B5"/>
    <w:rsid w:val="00091342"/>
    <w:rsid w:val="000940FB"/>
    <w:rsid w:val="000A143E"/>
    <w:rsid w:val="000A3FF6"/>
    <w:rsid w:val="000C48EB"/>
    <w:rsid w:val="000C54AE"/>
    <w:rsid w:val="000C6489"/>
    <w:rsid w:val="000E3A41"/>
    <w:rsid w:val="000F07CA"/>
    <w:rsid w:val="000F2B01"/>
    <w:rsid w:val="000F6594"/>
    <w:rsid w:val="0010641D"/>
    <w:rsid w:val="00122104"/>
    <w:rsid w:val="00122BAC"/>
    <w:rsid w:val="00127596"/>
    <w:rsid w:val="0013236C"/>
    <w:rsid w:val="00140D62"/>
    <w:rsid w:val="0014212E"/>
    <w:rsid w:val="001452AB"/>
    <w:rsid w:val="00151743"/>
    <w:rsid w:val="00174762"/>
    <w:rsid w:val="0019574D"/>
    <w:rsid w:val="001A08DA"/>
    <w:rsid w:val="001A76BE"/>
    <w:rsid w:val="001B2838"/>
    <w:rsid w:val="001B2E5A"/>
    <w:rsid w:val="001B5F65"/>
    <w:rsid w:val="001C356B"/>
    <w:rsid w:val="001E0FAB"/>
    <w:rsid w:val="001F200B"/>
    <w:rsid w:val="001F2C62"/>
    <w:rsid w:val="001F71DF"/>
    <w:rsid w:val="002039B6"/>
    <w:rsid w:val="00206F3B"/>
    <w:rsid w:val="002132D3"/>
    <w:rsid w:val="00217EF2"/>
    <w:rsid w:val="002309EA"/>
    <w:rsid w:val="00235627"/>
    <w:rsid w:val="002409DD"/>
    <w:rsid w:val="00245B20"/>
    <w:rsid w:val="00256961"/>
    <w:rsid w:val="002705EF"/>
    <w:rsid w:val="002720DB"/>
    <w:rsid w:val="00283043"/>
    <w:rsid w:val="0029348C"/>
    <w:rsid w:val="00294463"/>
    <w:rsid w:val="002A2698"/>
    <w:rsid w:val="002A3C1C"/>
    <w:rsid w:val="002B11B1"/>
    <w:rsid w:val="002B566A"/>
    <w:rsid w:val="002B73AC"/>
    <w:rsid w:val="002D117C"/>
    <w:rsid w:val="002D410F"/>
    <w:rsid w:val="002E08D1"/>
    <w:rsid w:val="002F52BA"/>
    <w:rsid w:val="00302B83"/>
    <w:rsid w:val="0034012E"/>
    <w:rsid w:val="00340DB5"/>
    <w:rsid w:val="00347034"/>
    <w:rsid w:val="003553F8"/>
    <w:rsid w:val="00361820"/>
    <w:rsid w:val="00363EE9"/>
    <w:rsid w:val="003767D8"/>
    <w:rsid w:val="003779E2"/>
    <w:rsid w:val="00381E47"/>
    <w:rsid w:val="00384682"/>
    <w:rsid w:val="0038700E"/>
    <w:rsid w:val="003A1F38"/>
    <w:rsid w:val="003B4343"/>
    <w:rsid w:val="003B65DA"/>
    <w:rsid w:val="003C0DB1"/>
    <w:rsid w:val="003D0959"/>
    <w:rsid w:val="003D3935"/>
    <w:rsid w:val="003D707A"/>
    <w:rsid w:val="003E0B2C"/>
    <w:rsid w:val="003E5C2A"/>
    <w:rsid w:val="003F12E2"/>
    <w:rsid w:val="003F3639"/>
    <w:rsid w:val="0040270E"/>
    <w:rsid w:val="00411E0D"/>
    <w:rsid w:val="00413B60"/>
    <w:rsid w:val="00421CCB"/>
    <w:rsid w:val="00426D56"/>
    <w:rsid w:val="00434795"/>
    <w:rsid w:val="004370D2"/>
    <w:rsid w:val="00443838"/>
    <w:rsid w:val="004607E0"/>
    <w:rsid w:val="00464330"/>
    <w:rsid w:val="00467A66"/>
    <w:rsid w:val="00467D37"/>
    <w:rsid w:val="004727A3"/>
    <w:rsid w:val="0047773C"/>
    <w:rsid w:val="00482278"/>
    <w:rsid w:val="004A16DD"/>
    <w:rsid w:val="004A3EF8"/>
    <w:rsid w:val="004B2057"/>
    <w:rsid w:val="004C3D5B"/>
    <w:rsid w:val="004C6077"/>
    <w:rsid w:val="004C6A61"/>
    <w:rsid w:val="004C752D"/>
    <w:rsid w:val="004D58E7"/>
    <w:rsid w:val="004D69AF"/>
    <w:rsid w:val="004E3904"/>
    <w:rsid w:val="004F388E"/>
    <w:rsid w:val="004F538F"/>
    <w:rsid w:val="004F5D29"/>
    <w:rsid w:val="005045E0"/>
    <w:rsid w:val="00514570"/>
    <w:rsid w:val="00514EE5"/>
    <w:rsid w:val="005161A4"/>
    <w:rsid w:val="0053306F"/>
    <w:rsid w:val="0054114E"/>
    <w:rsid w:val="00544BE7"/>
    <w:rsid w:val="00551866"/>
    <w:rsid w:val="00551FAD"/>
    <w:rsid w:val="00566283"/>
    <w:rsid w:val="0057346B"/>
    <w:rsid w:val="00573FA8"/>
    <w:rsid w:val="00574B23"/>
    <w:rsid w:val="00581B33"/>
    <w:rsid w:val="00594144"/>
    <w:rsid w:val="005A7AD5"/>
    <w:rsid w:val="005B6534"/>
    <w:rsid w:val="005B68E4"/>
    <w:rsid w:val="005E6C40"/>
    <w:rsid w:val="006134F0"/>
    <w:rsid w:val="0062027A"/>
    <w:rsid w:val="006273F4"/>
    <w:rsid w:val="00627574"/>
    <w:rsid w:val="00636FE6"/>
    <w:rsid w:val="00641C47"/>
    <w:rsid w:val="006456E9"/>
    <w:rsid w:val="0064739D"/>
    <w:rsid w:val="00652A7D"/>
    <w:rsid w:val="006551BE"/>
    <w:rsid w:val="00656621"/>
    <w:rsid w:val="00666107"/>
    <w:rsid w:val="006669A6"/>
    <w:rsid w:val="0067403E"/>
    <w:rsid w:val="0068287F"/>
    <w:rsid w:val="00686F4B"/>
    <w:rsid w:val="00690166"/>
    <w:rsid w:val="00693451"/>
    <w:rsid w:val="006958E0"/>
    <w:rsid w:val="006A5E95"/>
    <w:rsid w:val="006A787E"/>
    <w:rsid w:val="006B495F"/>
    <w:rsid w:val="006C351B"/>
    <w:rsid w:val="006D17D3"/>
    <w:rsid w:val="006D1C72"/>
    <w:rsid w:val="006D2802"/>
    <w:rsid w:val="006D3AA4"/>
    <w:rsid w:val="006D4236"/>
    <w:rsid w:val="006E7A0E"/>
    <w:rsid w:val="006F00C9"/>
    <w:rsid w:val="006F0F71"/>
    <w:rsid w:val="00705DB9"/>
    <w:rsid w:val="007165A1"/>
    <w:rsid w:val="00721739"/>
    <w:rsid w:val="00722A17"/>
    <w:rsid w:val="007318EF"/>
    <w:rsid w:val="00736010"/>
    <w:rsid w:val="00771319"/>
    <w:rsid w:val="00771321"/>
    <w:rsid w:val="00791104"/>
    <w:rsid w:val="00792FB4"/>
    <w:rsid w:val="007C00A0"/>
    <w:rsid w:val="007C0EC9"/>
    <w:rsid w:val="007C3F94"/>
    <w:rsid w:val="0080786C"/>
    <w:rsid w:val="00807D50"/>
    <w:rsid w:val="00813006"/>
    <w:rsid w:val="00824119"/>
    <w:rsid w:val="00834C68"/>
    <w:rsid w:val="008420AC"/>
    <w:rsid w:val="008619C7"/>
    <w:rsid w:val="00866CF9"/>
    <w:rsid w:val="00882AC7"/>
    <w:rsid w:val="00892F22"/>
    <w:rsid w:val="0089777A"/>
    <w:rsid w:val="008A0269"/>
    <w:rsid w:val="008A3BB7"/>
    <w:rsid w:val="008A47B7"/>
    <w:rsid w:val="008B2FF8"/>
    <w:rsid w:val="008B30AC"/>
    <w:rsid w:val="008B3368"/>
    <w:rsid w:val="008C1797"/>
    <w:rsid w:val="008C505C"/>
    <w:rsid w:val="008D1F39"/>
    <w:rsid w:val="008E7470"/>
    <w:rsid w:val="009045C5"/>
    <w:rsid w:val="00907D6A"/>
    <w:rsid w:val="0091105A"/>
    <w:rsid w:val="0091493C"/>
    <w:rsid w:val="00916298"/>
    <w:rsid w:val="00920BA8"/>
    <w:rsid w:val="009217A2"/>
    <w:rsid w:val="00941AF5"/>
    <w:rsid w:val="00951AB6"/>
    <w:rsid w:val="0095639F"/>
    <w:rsid w:val="00956523"/>
    <w:rsid w:val="00956D2C"/>
    <w:rsid w:val="009650D3"/>
    <w:rsid w:val="00965219"/>
    <w:rsid w:val="0097077C"/>
    <w:rsid w:val="00976B0A"/>
    <w:rsid w:val="00977DA1"/>
    <w:rsid w:val="00986052"/>
    <w:rsid w:val="0099493C"/>
    <w:rsid w:val="00995527"/>
    <w:rsid w:val="009A3B23"/>
    <w:rsid w:val="009B1A2A"/>
    <w:rsid w:val="009B1B50"/>
    <w:rsid w:val="009B1F5D"/>
    <w:rsid w:val="009B60D3"/>
    <w:rsid w:val="009B68EE"/>
    <w:rsid w:val="009C31B8"/>
    <w:rsid w:val="009C4D52"/>
    <w:rsid w:val="009C6E54"/>
    <w:rsid w:val="009C7B4D"/>
    <w:rsid w:val="009D052F"/>
    <w:rsid w:val="009E28E5"/>
    <w:rsid w:val="009E6AB1"/>
    <w:rsid w:val="009F2AED"/>
    <w:rsid w:val="009F33E3"/>
    <w:rsid w:val="009F5815"/>
    <w:rsid w:val="00A05A44"/>
    <w:rsid w:val="00A12EDF"/>
    <w:rsid w:val="00A12F50"/>
    <w:rsid w:val="00A22BDD"/>
    <w:rsid w:val="00A330A2"/>
    <w:rsid w:val="00A41371"/>
    <w:rsid w:val="00A47342"/>
    <w:rsid w:val="00A73974"/>
    <w:rsid w:val="00A84F5B"/>
    <w:rsid w:val="00A92E10"/>
    <w:rsid w:val="00A957B1"/>
    <w:rsid w:val="00AA1281"/>
    <w:rsid w:val="00AA30D0"/>
    <w:rsid w:val="00AB0C1B"/>
    <w:rsid w:val="00AB2813"/>
    <w:rsid w:val="00AB4AA4"/>
    <w:rsid w:val="00AB5D0F"/>
    <w:rsid w:val="00AB71AE"/>
    <w:rsid w:val="00AC215E"/>
    <w:rsid w:val="00AD5FFA"/>
    <w:rsid w:val="00AE4117"/>
    <w:rsid w:val="00AF5305"/>
    <w:rsid w:val="00B02353"/>
    <w:rsid w:val="00B05EC1"/>
    <w:rsid w:val="00B06421"/>
    <w:rsid w:val="00B06D37"/>
    <w:rsid w:val="00B15223"/>
    <w:rsid w:val="00B165AD"/>
    <w:rsid w:val="00B202B5"/>
    <w:rsid w:val="00B245F0"/>
    <w:rsid w:val="00B30327"/>
    <w:rsid w:val="00B42062"/>
    <w:rsid w:val="00B42C8C"/>
    <w:rsid w:val="00B518B3"/>
    <w:rsid w:val="00B542AF"/>
    <w:rsid w:val="00B64307"/>
    <w:rsid w:val="00B65E62"/>
    <w:rsid w:val="00B7798F"/>
    <w:rsid w:val="00B83B79"/>
    <w:rsid w:val="00B90A90"/>
    <w:rsid w:val="00B914EB"/>
    <w:rsid w:val="00BA3DED"/>
    <w:rsid w:val="00BB4F1F"/>
    <w:rsid w:val="00BC39F6"/>
    <w:rsid w:val="00BE39FC"/>
    <w:rsid w:val="00BF0D9F"/>
    <w:rsid w:val="00BF6D84"/>
    <w:rsid w:val="00C04B4F"/>
    <w:rsid w:val="00C056EB"/>
    <w:rsid w:val="00C15AEA"/>
    <w:rsid w:val="00C23744"/>
    <w:rsid w:val="00C30332"/>
    <w:rsid w:val="00C32373"/>
    <w:rsid w:val="00C34751"/>
    <w:rsid w:val="00C37D18"/>
    <w:rsid w:val="00C420CE"/>
    <w:rsid w:val="00C44AD8"/>
    <w:rsid w:val="00C45571"/>
    <w:rsid w:val="00C52EC0"/>
    <w:rsid w:val="00C54874"/>
    <w:rsid w:val="00C5695B"/>
    <w:rsid w:val="00C67734"/>
    <w:rsid w:val="00C819E5"/>
    <w:rsid w:val="00C97054"/>
    <w:rsid w:val="00CA706A"/>
    <w:rsid w:val="00CA71B9"/>
    <w:rsid w:val="00CA7DF8"/>
    <w:rsid w:val="00CB4017"/>
    <w:rsid w:val="00CB51AE"/>
    <w:rsid w:val="00CC74C7"/>
    <w:rsid w:val="00CD1994"/>
    <w:rsid w:val="00CD34E9"/>
    <w:rsid w:val="00CD5456"/>
    <w:rsid w:val="00CE4236"/>
    <w:rsid w:val="00D00013"/>
    <w:rsid w:val="00D0157E"/>
    <w:rsid w:val="00D06075"/>
    <w:rsid w:val="00D10362"/>
    <w:rsid w:val="00D13519"/>
    <w:rsid w:val="00D16CA4"/>
    <w:rsid w:val="00D2243E"/>
    <w:rsid w:val="00D32730"/>
    <w:rsid w:val="00D337AF"/>
    <w:rsid w:val="00D351B7"/>
    <w:rsid w:val="00D36C1B"/>
    <w:rsid w:val="00D4117B"/>
    <w:rsid w:val="00D447D9"/>
    <w:rsid w:val="00D505EC"/>
    <w:rsid w:val="00D51442"/>
    <w:rsid w:val="00D635D8"/>
    <w:rsid w:val="00D646C7"/>
    <w:rsid w:val="00D66243"/>
    <w:rsid w:val="00D67395"/>
    <w:rsid w:val="00D74B75"/>
    <w:rsid w:val="00D74CF4"/>
    <w:rsid w:val="00D74DCC"/>
    <w:rsid w:val="00DA4856"/>
    <w:rsid w:val="00DA7DD3"/>
    <w:rsid w:val="00DB3CC3"/>
    <w:rsid w:val="00DC239F"/>
    <w:rsid w:val="00DC737B"/>
    <w:rsid w:val="00DD1366"/>
    <w:rsid w:val="00DE298A"/>
    <w:rsid w:val="00E02838"/>
    <w:rsid w:val="00E0476E"/>
    <w:rsid w:val="00E047D6"/>
    <w:rsid w:val="00E0591F"/>
    <w:rsid w:val="00E160B4"/>
    <w:rsid w:val="00E24AF4"/>
    <w:rsid w:val="00E32FFC"/>
    <w:rsid w:val="00E439E4"/>
    <w:rsid w:val="00E4512F"/>
    <w:rsid w:val="00E45B66"/>
    <w:rsid w:val="00E52720"/>
    <w:rsid w:val="00E532EB"/>
    <w:rsid w:val="00E53304"/>
    <w:rsid w:val="00E61C6F"/>
    <w:rsid w:val="00E631F0"/>
    <w:rsid w:val="00E67568"/>
    <w:rsid w:val="00E86B55"/>
    <w:rsid w:val="00E95F91"/>
    <w:rsid w:val="00EA5A4F"/>
    <w:rsid w:val="00EC350F"/>
    <w:rsid w:val="00ED547B"/>
    <w:rsid w:val="00EE2DFE"/>
    <w:rsid w:val="00EF2729"/>
    <w:rsid w:val="00EF3C2B"/>
    <w:rsid w:val="00F00B91"/>
    <w:rsid w:val="00F00C15"/>
    <w:rsid w:val="00F206DA"/>
    <w:rsid w:val="00F2147A"/>
    <w:rsid w:val="00F26DF2"/>
    <w:rsid w:val="00F321F0"/>
    <w:rsid w:val="00F33F49"/>
    <w:rsid w:val="00F35D48"/>
    <w:rsid w:val="00F37838"/>
    <w:rsid w:val="00F37B79"/>
    <w:rsid w:val="00F42BA3"/>
    <w:rsid w:val="00F47300"/>
    <w:rsid w:val="00F52C58"/>
    <w:rsid w:val="00F636EF"/>
    <w:rsid w:val="00F70B07"/>
    <w:rsid w:val="00F869F2"/>
    <w:rsid w:val="00FA4B5D"/>
    <w:rsid w:val="00FA5006"/>
    <w:rsid w:val="00FC074C"/>
    <w:rsid w:val="00FD6433"/>
    <w:rsid w:val="00FE031B"/>
    <w:rsid w:val="00FE3DA1"/>
    <w:rsid w:val="00FE5095"/>
    <w:rsid w:val="00FE76D8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C09C"/>
  <w15:chartTrackingRefBased/>
  <w15:docId w15:val="{CEC45A38-8A5A-48C1-8D65-24AB8992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7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A787E"/>
    <w:pPr>
      <w:keepNext/>
      <w:keepLines/>
      <w:numPr>
        <w:numId w:val="1"/>
      </w:numPr>
      <w:spacing w:before="360" w:after="360"/>
      <w:ind w:left="431" w:hanging="431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08D1"/>
    <w:pPr>
      <w:keepNext/>
      <w:keepLines/>
      <w:numPr>
        <w:ilvl w:val="1"/>
        <w:numId w:val="1"/>
      </w:numPr>
      <w:spacing w:before="360" w:after="200"/>
      <w:ind w:left="578" w:hanging="578"/>
      <w:outlineLvl w:val="1"/>
    </w:pPr>
    <w:rPr>
      <w:rFonts w:asciiTheme="majorHAnsi" w:hAnsiTheme="majorHAnsi" w:cstheme="majorBidi"/>
      <w:b/>
      <w:bCs/>
      <w:smallCaps/>
      <w:color w:val="000000" w:themeColor="text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8D1"/>
    <w:pPr>
      <w:keepNext/>
      <w:keepLines/>
      <w:numPr>
        <w:ilvl w:val="2"/>
        <w:numId w:val="1"/>
      </w:numPr>
      <w:spacing w:before="200" w:after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4">
    <w:name w:val="heading 4"/>
    <w:aliases w:val="H4,PIM 4,h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aliases w:val="H5,PIM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FF8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B2FF8"/>
    <w:rPr>
      <w:rFonts w:asciiTheme="majorHAnsi" w:eastAsia="Microsoft YaHei UI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sid w:val="006A787E"/>
    <w:rPr>
      <w:rFonts w:asciiTheme="majorHAnsi" w:eastAsia="宋体" w:hAnsiTheme="majorHAnsi" w:cstheme="majorBidi"/>
      <w:b/>
      <w:bCs/>
      <w:smallCaps/>
      <w:color w:val="000000" w:themeColor="text1"/>
      <w:kern w:val="2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2E08D1"/>
    <w:rPr>
      <w:rFonts w:asciiTheme="majorHAnsi" w:eastAsia="宋体" w:hAnsiTheme="majorHAnsi" w:cstheme="majorBidi"/>
      <w:b/>
      <w:bCs/>
      <w:smallCaps/>
      <w:color w:val="000000" w:themeColor="text1"/>
      <w:kern w:val="2"/>
      <w:sz w:val="30"/>
      <w:szCs w:val="28"/>
    </w:rPr>
  </w:style>
  <w:style w:type="character" w:customStyle="1" w:styleId="3Char">
    <w:name w:val="标题 3 Char"/>
    <w:basedOn w:val="a0"/>
    <w:link w:val="3"/>
    <w:uiPriority w:val="9"/>
    <w:rsid w:val="002E08D1"/>
    <w:rPr>
      <w:rFonts w:asciiTheme="majorHAnsi" w:eastAsiaTheme="majorEastAsia" w:hAnsiTheme="majorHAnsi" w:cstheme="majorBidi"/>
      <w:b/>
      <w:bCs/>
      <w:color w:val="000000" w:themeColor="text1"/>
      <w:kern w:val="2"/>
      <w:sz w:val="24"/>
    </w:rPr>
  </w:style>
  <w:style w:type="character" w:customStyle="1" w:styleId="4Char">
    <w:name w:val="标题 4 Char"/>
    <w:aliases w:val="H4 Char,PIM 4 Char,h4 Char"/>
    <w:basedOn w:val="a0"/>
    <w:link w:val="4"/>
    <w:rPr>
      <w:rFonts w:asciiTheme="majorHAnsi" w:eastAsiaTheme="majorEastAsia" w:hAnsiTheme="majorHAnsi" w:cstheme="majorBidi"/>
      <w:b/>
      <w:bCs/>
      <w:i/>
      <w:iCs/>
      <w:color w:val="000000" w:themeColor="text1"/>
      <w:kern w:val="2"/>
      <w:sz w:val="21"/>
    </w:rPr>
  </w:style>
  <w:style w:type="character" w:customStyle="1" w:styleId="5Char">
    <w:name w:val="标题 5 Char"/>
    <w:aliases w:val="H5 Char,PIM 5 Char"/>
    <w:basedOn w:val="a0"/>
    <w:link w:val="5"/>
    <w:uiPriority w:val="9"/>
    <w:rPr>
      <w:rFonts w:asciiTheme="majorHAnsi" w:eastAsiaTheme="majorEastAsia" w:hAnsiTheme="majorHAnsi" w:cstheme="majorBidi"/>
      <w:color w:val="252525" w:themeColor="text2" w:themeShade="BF"/>
      <w:kern w:val="2"/>
      <w:sz w:val="21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i/>
      <w:iCs/>
      <w:color w:val="252525" w:themeColor="text2" w:themeShade="BF"/>
      <w:kern w:val="2"/>
      <w:sz w:val="21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1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character" w:customStyle="1" w:styleId="a5">
    <w:name w:val="次要强调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B2FF8"/>
    <w:rPr>
      <w:rFonts w:eastAsia="Microsoft YaHei UI"/>
      <w:i/>
      <w:iCs/>
      <w:color w:val="auto"/>
    </w:rPr>
  </w:style>
  <w:style w:type="character" w:customStyle="1" w:styleId="a7">
    <w:name w:val="重要强调"/>
    <w:basedOn w:val="a0"/>
    <w:uiPriority w:val="21"/>
    <w:qFormat/>
    <w:rsid w:val="008B2FF8"/>
    <w:rPr>
      <w:rFonts w:eastAsia="Microsoft YaHei UI"/>
      <w:b/>
      <w:bCs/>
      <w:i/>
      <w:iCs/>
      <w:caps/>
    </w:rPr>
  </w:style>
  <w:style w:type="character" w:customStyle="1" w:styleId="a8">
    <w:name w:val="增强"/>
    <w:basedOn w:val="a0"/>
    <w:uiPriority w:val="22"/>
    <w:qFormat/>
    <w:rsid w:val="008B2FF8"/>
    <w:rPr>
      <w:rFonts w:eastAsia="Microsoft YaHei UI"/>
      <w:b/>
      <w:bCs/>
      <w:color w:val="000000" w:themeColor="text1"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言字符"/>
    <w:basedOn w:val="a0"/>
    <w:link w:val="a9"/>
    <w:uiPriority w:val="29"/>
    <w:rPr>
      <w:i/>
      <w:iCs/>
      <w:color w:val="000000" w:themeColor="text1"/>
    </w:rPr>
  </w:style>
  <w:style w:type="paragraph" w:customStyle="1" w:styleId="ab">
    <w:name w:val="重要引言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重要引言字符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customStyle="1" w:styleId="ad">
    <w:name w:val="次要参考资料"/>
    <w:basedOn w:val="a0"/>
    <w:uiPriority w:val="31"/>
    <w:qFormat/>
    <w:rsid w:val="008B2FF8"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ae">
    <w:name w:val="重要参考资料"/>
    <w:basedOn w:val="a0"/>
    <w:uiPriority w:val="32"/>
    <w:qFormat/>
    <w:rsid w:val="008B2FF8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8B2FF8"/>
    <w:rPr>
      <w:rFonts w:eastAsia="Microsoft YaHei UI"/>
      <w:b w:val="0"/>
      <w:bCs w:val="0"/>
      <w:smallCaps/>
      <w:spacing w:val="5"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8B2FF8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8B2FF8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8B2FF8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8B2FF8"/>
    <w:rPr>
      <w:rFonts w:eastAsia="Microsoft YaHei UI"/>
      <w:i/>
      <w:iCs/>
      <w:color w:val="F07F09" w:themeColor="accent1"/>
    </w:rPr>
  </w:style>
  <w:style w:type="character" w:styleId="af7">
    <w:name w:val="Strong"/>
    <w:basedOn w:val="a0"/>
    <w:uiPriority w:val="22"/>
    <w:qFormat/>
    <w:rsid w:val="008B2FF8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8B2F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8B2FF8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8B2FF8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Char2">
    <w:name w:val="明显引用 Char"/>
    <w:basedOn w:val="a0"/>
    <w:link w:val="af9"/>
    <w:uiPriority w:val="30"/>
    <w:rsid w:val="008B2FF8"/>
    <w:rPr>
      <w:rFonts w:eastAsia="Microsoft YaHei UI"/>
      <w:i/>
      <w:iCs/>
      <w:color w:val="F07F09" w:themeColor="accent1"/>
    </w:rPr>
  </w:style>
  <w:style w:type="character" w:styleId="afa">
    <w:name w:val="Subtle Reference"/>
    <w:basedOn w:val="a0"/>
    <w:uiPriority w:val="31"/>
    <w:qFormat/>
    <w:rsid w:val="008B2FF8"/>
    <w:rPr>
      <w:rFonts w:eastAsia="Microsoft YaHei UI"/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8B2FF8"/>
    <w:rPr>
      <w:rFonts w:eastAsia="Microsoft YaHei UI"/>
      <w:b/>
      <w:bCs/>
      <w:smallCaps/>
      <w:color w:val="F07F09" w:themeColor="accent1"/>
      <w:spacing w:val="5"/>
    </w:rPr>
  </w:style>
  <w:style w:type="character" w:styleId="afc">
    <w:name w:val="Book Title"/>
    <w:basedOn w:val="a0"/>
    <w:uiPriority w:val="33"/>
    <w:qFormat/>
    <w:rsid w:val="008B2FF8"/>
    <w:rPr>
      <w:rFonts w:eastAsia="Microsoft YaHei UI"/>
      <w:b/>
      <w:bCs/>
      <w:i/>
      <w:iCs/>
      <w:spacing w:val="5"/>
    </w:rPr>
  </w:style>
  <w:style w:type="character" w:styleId="afd">
    <w:name w:val="Placeholder Text"/>
    <w:uiPriority w:val="99"/>
    <w:semiHidden/>
    <w:rsid w:val="00B30327"/>
    <w:rPr>
      <w:color w:val="808080"/>
    </w:rPr>
  </w:style>
  <w:style w:type="character" w:customStyle="1" w:styleId="Char3">
    <w:name w:val="页脚 Char"/>
    <w:link w:val="afe"/>
    <w:uiPriority w:val="99"/>
    <w:rsid w:val="00B30327"/>
    <w:rPr>
      <w:sz w:val="18"/>
      <w:szCs w:val="18"/>
    </w:rPr>
  </w:style>
  <w:style w:type="character" w:customStyle="1" w:styleId="Char4">
    <w:name w:val="文档结构图 Char"/>
    <w:link w:val="aff"/>
    <w:uiPriority w:val="99"/>
    <w:rsid w:val="00B30327"/>
    <w:rPr>
      <w:rFonts w:ascii="宋体" w:eastAsia="宋体"/>
      <w:sz w:val="18"/>
      <w:szCs w:val="18"/>
    </w:rPr>
  </w:style>
  <w:style w:type="character" w:customStyle="1" w:styleId="Char5">
    <w:name w:val="批注框文本 Char"/>
    <w:link w:val="aff0"/>
    <w:uiPriority w:val="99"/>
    <w:rsid w:val="00B30327"/>
    <w:rPr>
      <w:sz w:val="18"/>
      <w:szCs w:val="18"/>
    </w:rPr>
  </w:style>
  <w:style w:type="character" w:customStyle="1" w:styleId="Char6">
    <w:name w:val="页眉 Char"/>
    <w:link w:val="aff1"/>
    <w:uiPriority w:val="99"/>
    <w:rsid w:val="00B30327"/>
    <w:rPr>
      <w:sz w:val="18"/>
      <w:szCs w:val="18"/>
    </w:rPr>
  </w:style>
  <w:style w:type="character" w:styleId="aff2">
    <w:name w:val="Hyperlink"/>
    <w:uiPriority w:val="99"/>
    <w:unhideWhenUsed/>
    <w:rsid w:val="00B30327"/>
    <w:rPr>
      <w:color w:val="0000FF"/>
      <w:u w:val="single"/>
    </w:rPr>
  </w:style>
  <w:style w:type="paragraph" w:styleId="afe">
    <w:name w:val="footer"/>
    <w:basedOn w:val="a"/>
    <w:link w:val="Char3"/>
    <w:uiPriority w:val="99"/>
    <w:unhideWhenUsed/>
    <w:rsid w:val="00B303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B30327"/>
    <w:rPr>
      <w:rFonts w:ascii="Times New Roman" w:eastAsia="宋体" w:hAnsi="Times New Roman" w:cs="Times New Roman"/>
      <w:kern w:val="2"/>
      <w:sz w:val="18"/>
      <w:szCs w:val="18"/>
    </w:rPr>
  </w:style>
  <w:style w:type="paragraph" w:styleId="aff">
    <w:name w:val="Document Map"/>
    <w:basedOn w:val="a"/>
    <w:link w:val="Char4"/>
    <w:uiPriority w:val="99"/>
    <w:unhideWhenUsed/>
    <w:rsid w:val="00B30327"/>
    <w:rPr>
      <w:rFonts w:ascii="宋体" w:hAnsiTheme="minorHAnsi" w:cstheme="minorBidi"/>
      <w:kern w:val="0"/>
      <w:sz w:val="18"/>
      <w:szCs w:val="18"/>
    </w:rPr>
  </w:style>
  <w:style w:type="character" w:customStyle="1" w:styleId="Char11">
    <w:name w:val="文档结构图 Char1"/>
    <w:basedOn w:val="a0"/>
    <w:uiPriority w:val="99"/>
    <w:semiHidden/>
    <w:rsid w:val="00B30327"/>
    <w:rPr>
      <w:rFonts w:ascii="Microsoft YaHei UI" w:eastAsia="Microsoft YaHei UI" w:hAnsi="Times New Roman" w:cs="Times New Roman"/>
      <w:kern w:val="2"/>
      <w:sz w:val="18"/>
      <w:szCs w:val="18"/>
    </w:rPr>
  </w:style>
  <w:style w:type="paragraph" w:styleId="aff3">
    <w:name w:val="caption"/>
    <w:basedOn w:val="a"/>
    <w:next w:val="a"/>
    <w:uiPriority w:val="35"/>
    <w:qFormat/>
    <w:rsid w:val="00B30327"/>
    <w:rPr>
      <w:rFonts w:ascii="Cambria" w:eastAsia="黑体" w:hAnsi="Cambria"/>
      <w:sz w:val="20"/>
      <w:szCs w:val="20"/>
    </w:rPr>
  </w:style>
  <w:style w:type="paragraph" w:styleId="aff4">
    <w:name w:val="annotation text"/>
    <w:basedOn w:val="a"/>
    <w:link w:val="Char7"/>
    <w:uiPriority w:val="99"/>
    <w:unhideWhenUsed/>
    <w:rsid w:val="00B30327"/>
    <w:pPr>
      <w:jc w:val="left"/>
    </w:pPr>
  </w:style>
  <w:style w:type="character" w:customStyle="1" w:styleId="Char7">
    <w:name w:val="批注文字 Char"/>
    <w:basedOn w:val="a0"/>
    <w:link w:val="aff4"/>
    <w:uiPriority w:val="99"/>
    <w:rsid w:val="00B30327"/>
    <w:rPr>
      <w:rFonts w:ascii="Times New Roman" w:eastAsia="宋体" w:hAnsi="Times New Roman" w:cs="Times New Roman"/>
      <w:kern w:val="2"/>
      <w:sz w:val="21"/>
    </w:rPr>
  </w:style>
  <w:style w:type="paragraph" w:styleId="10">
    <w:name w:val="toc 1"/>
    <w:basedOn w:val="a"/>
    <w:next w:val="a"/>
    <w:uiPriority w:val="39"/>
    <w:unhideWhenUsed/>
    <w:rsid w:val="00B30327"/>
  </w:style>
  <w:style w:type="paragraph" w:styleId="30">
    <w:name w:val="toc 3"/>
    <w:basedOn w:val="a"/>
    <w:next w:val="a"/>
    <w:uiPriority w:val="39"/>
    <w:unhideWhenUsed/>
    <w:rsid w:val="00B30327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B30327"/>
    <w:pPr>
      <w:tabs>
        <w:tab w:val="left" w:pos="945"/>
        <w:tab w:val="right" w:leader="dot" w:pos="8296"/>
      </w:tabs>
      <w:ind w:leftChars="200" w:left="420"/>
    </w:pPr>
  </w:style>
  <w:style w:type="paragraph" w:styleId="aff1">
    <w:name w:val="header"/>
    <w:basedOn w:val="a"/>
    <w:link w:val="Char6"/>
    <w:uiPriority w:val="99"/>
    <w:unhideWhenUsed/>
    <w:rsid w:val="00B3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12">
    <w:name w:val="页眉 Char1"/>
    <w:basedOn w:val="a0"/>
    <w:uiPriority w:val="99"/>
    <w:semiHidden/>
    <w:rsid w:val="00B30327"/>
    <w:rPr>
      <w:rFonts w:ascii="Times New Roman" w:eastAsia="宋体" w:hAnsi="Times New Roman" w:cs="Times New Roman"/>
      <w:kern w:val="2"/>
      <w:sz w:val="18"/>
      <w:szCs w:val="18"/>
    </w:rPr>
  </w:style>
  <w:style w:type="paragraph" w:styleId="aff0">
    <w:name w:val="Balloon Text"/>
    <w:basedOn w:val="a"/>
    <w:link w:val="Char5"/>
    <w:uiPriority w:val="99"/>
    <w:unhideWhenUsed/>
    <w:rsid w:val="00B30327"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13">
    <w:name w:val="批注框文本 Char1"/>
    <w:basedOn w:val="a0"/>
    <w:uiPriority w:val="99"/>
    <w:semiHidden/>
    <w:rsid w:val="00B30327"/>
    <w:rPr>
      <w:rFonts w:ascii="Times New Roman" w:eastAsia="宋体" w:hAnsi="Times New Roman" w:cs="Times New Roman"/>
      <w:kern w:val="2"/>
      <w:sz w:val="18"/>
      <w:szCs w:val="18"/>
    </w:rPr>
  </w:style>
  <w:style w:type="paragraph" w:styleId="aff5">
    <w:name w:val="List Paragraph"/>
    <w:basedOn w:val="a"/>
    <w:uiPriority w:val="34"/>
    <w:qFormat/>
    <w:rsid w:val="00B30327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B30327"/>
    <w:pPr>
      <w:numPr>
        <w:numId w:val="0"/>
      </w:numPr>
      <w:spacing w:before="480" w:line="276" w:lineRule="auto"/>
      <w:outlineLvl w:val="9"/>
    </w:pPr>
    <w:rPr>
      <w:rFonts w:ascii="Cambria" w:hAnsi="Cambria" w:cs="Times New Roman"/>
      <w:smallCaps w:val="0"/>
      <w:color w:val="365F91"/>
      <w:sz w:val="28"/>
      <w:szCs w:val="28"/>
      <w:lang w:val="x-none" w:eastAsia="x-none"/>
    </w:rPr>
  </w:style>
  <w:style w:type="table" w:styleId="aff6">
    <w:name w:val="Table Grid"/>
    <w:basedOn w:val="a1"/>
    <w:uiPriority w:val="59"/>
    <w:rsid w:val="00B30327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ailsessiontitlemain">
    <w:name w:val="mail_session_title_main"/>
    <w:basedOn w:val="a0"/>
    <w:rsid w:val="004370D2"/>
  </w:style>
  <w:style w:type="character" w:customStyle="1" w:styleId="mailsessiontitletail">
    <w:name w:val="mail_session_title_tail"/>
    <w:basedOn w:val="a0"/>
    <w:rsid w:val="004370D2"/>
  </w:style>
  <w:style w:type="character" w:styleId="aff7">
    <w:name w:val="annotation reference"/>
    <w:basedOn w:val="a0"/>
    <w:uiPriority w:val="99"/>
    <w:semiHidden/>
    <w:unhideWhenUsed/>
    <w:rsid w:val="00DB3CC3"/>
    <w:rPr>
      <w:sz w:val="21"/>
      <w:szCs w:val="21"/>
    </w:rPr>
  </w:style>
  <w:style w:type="paragraph" w:styleId="aff8">
    <w:name w:val="annotation subject"/>
    <w:basedOn w:val="aff4"/>
    <w:next w:val="aff4"/>
    <w:link w:val="Char8"/>
    <w:uiPriority w:val="99"/>
    <w:semiHidden/>
    <w:unhideWhenUsed/>
    <w:rsid w:val="00DB3CC3"/>
    <w:rPr>
      <w:b/>
      <w:bCs/>
    </w:rPr>
  </w:style>
  <w:style w:type="character" w:customStyle="1" w:styleId="Char8">
    <w:name w:val="批注主题 Char"/>
    <w:basedOn w:val="Char7"/>
    <w:link w:val="aff8"/>
    <w:uiPriority w:val="99"/>
    <w:semiHidden/>
    <w:rsid w:val="00DB3CC3"/>
    <w:rPr>
      <w:rFonts w:ascii="Times New Roman" w:eastAsia="宋体" w:hAnsi="Times New Roman" w:cs="Times New Roman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__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-CX-3\AppData\Roaming\Microsoft\Templates\&#25253;&#34920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0C7449-52D2-472C-AFE3-9EF9DA3C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报表设计（空白）.dotx</Template>
  <TotalTime>3028</TotalTime>
  <Pages>23</Pages>
  <Words>2350</Words>
  <Characters>13399</Characters>
  <Application>Microsoft Office Word</Application>
  <DocSecurity>0</DocSecurity>
  <Lines>111</Lines>
  <Paragraphs>31</Paragraphs>
  <ScaleCrop>false</ScaleCrop>
  <Company/>
  <LinksUpToDate>false</LinksUpToDate>
  <CharactersWithSpaces>15718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MF-CX-3</dc:creator>
  <cp:keywords/>
  <cp:lastModifiedBy>MF-CX-3</cp:lastModifiedBy>
  <cp:revision>395</cp:revision>
  <dcterms:created xsi:type="dcterms:W3CDTF">2016-01-22T03:50:00Z</dcterms:created>
  <dcterms:modified xsi:type="dcterms:W3CDTF">2016-08-17T07:08:00Z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